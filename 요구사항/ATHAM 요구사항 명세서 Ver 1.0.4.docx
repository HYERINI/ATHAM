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4130A" w14:textId="77777777" w:rsidR="00A358BA" w:rsidRDefault="00A358BA" w:rsidP="000C1C63"/>
    <w:p w14:paraId="564B4B2F" w14:textId="77777777" w:rsidR="00142063" w:rsidRPr="000C1C63" w:rsidRDefault="00DC1D15" w:rsidP="008E5BEB">
      <w:pPr>
        <w:pStyle w:val="ad"/>
      </w:pPr>
      <w:r w:rsidRPr="000C1C63">
        <w:rPr>
          <w:rFonts w:hint="eastAsia"/>
        </w:rPr>
        <w:t>요구사항</w:t>
      </w:r>
      <w:r w:rsidR="00A833BF" w:rsidRPr="000C1C63">
        <w:rPr>
          <w:rFonts w:hint="eastAsia"/>
        </w:rPr>
        <w:t xml:space="preserve"> </w:t>
      </w:r>
      <w:r w:rsidRPr="000C1C63">
        <w:rPr>
          <w:rFonts w:hint="eastAsia"/>
        </w:rPr>
        <w:t>명세서</w:t>
      </w:r>
    </w:p>
    <w:p w14:paraId="21904123" w14:textId="3D2B76F8" w:rsidR="00BF2488" w:rsidRPr="00137DCF" w:rsidRDefault="000413D1" w:rsidP="00936487">
      <w:pPr>
        <w:pStyle w:val="ad"/>
      </w:pPr>
      <w:r>
        <w:rPr>
          <w:noProof/>
        </w:rPr>
        <mc:AlternateContent>
          <mc:Choice Requires="wpc">
            <w:drawing>
              <wp:inline distT="0" distB="0" distL="0" distR="0" wp14:anchorId="2D9225E6" wp14:editId="188B904C">
                <wp:extent cx="5372100" cy="198755"/>
                <wp:effectExtent l="3175" t="0" r="0" b="2540"/>
                <wp:docPr id="164" name="Canvas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0" y="55622"/>
                            <a:ext cx="5372100" cy="143133"/>
                          </a:xfrm>
                          <a:prstGeom prst="rect">
                            <a:avLst/>
                          </a:prstGeom>
                          <a:solidFill>
                            <a:srgbClr val="99003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 xmlns:oel="http://schemas.microsoft.com/office/2019/extlst">
            <w:pict>
              <v:group w14:anchorId="4A0284DA" id="Canvas 164" o:spid="_x0000_s1026" editas="canvas" style="width:423pt;height:15.65pt;mso-position-horizontal-relative:char;mso-position-vertical-relative:line" coordsize="53721,19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3721;height:1987;visibility:visible;mso-wrap-style:square">
                  <v:fill o:detectmouseclick="t"/>
                  <v:path o:connecttype="none"/>
                </v:shape>
                <v:rect id="Rectangle 162" o:spid="_x0000_s1028" style="position:absolute;top:556;width:53721;height:14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" fillcolor="#903" stroked="f" strokecolor="blue"/>
                <w10:anchorlock/>
              </v:group>
            </w:pict>
          </mc:Fallback>
        </mc:AlternateContent>
      </w:r>
    </w:p>
    <w:p w14:paraId="361FA73E" w14:textId="77777777" w:rsidR="00BF2488" w:rsidRPr="00137DCF" w:rsidRDefault="00BF2488" w:rsidP="00BF2488"/>
    <w:p w14:paraId="775FD2F5" w14:textId="77777777" w:rsidR="00BF2488" w:rsidRPr="00137DCF" w:rsidRDefault="00BF2488" w:rsidP="00BF2488"/>
    <w:p w14:paraId="322CEE40" w14:textId="77777777" w:rsidR="00BF2488" w:rsidRPr="00137DCF" w:rsidRDefault="00BF2488" w:rsidP="00BF2488"/>
    <w:p w14:paraId="00BCE0CD" w14:textId="77777777" w:rsidR="00BF2488" w:rsidRPr="00137DCF" w:rsidRDefault="00BF2488" w:rsidP="00BF2488"/>
    <w:p w14:paraId="6908B9E3" w14:textId="77777777" w:rsidR="00BF2488" w:rsidRPr="00137DCF" w:rsidRDefault="00BF2488" w:rsidP="00BF2488"/>
    <w:p w14:paraId="0ED03A1F" w14:textId="77777777" w:rsidR="00BF2488" w:rsidRPr="00137DCF" w:rsidRDefault="00BF2488" w:rsidP="00BF2488"/>
    <w:p w14:paraId="6552717B" w14:textId="77777777" w:rsidR="00BF2488" w:rsidRPr="00137DCF" w:rsidRDefault="00BF2488" w:rsidP="00BF2488"/>
    <w:p w14:paraId="26D85AB2" w14:textId="77777777" w:rsidR="00BF2488" w:rsidRPr="00137DCF" w:rsidRDefault="00BF2488" w:rsidP="00BF2488"/>
    <w:p w14:paraId="551C1E6D" w14:textId="77777777" w:rsidR="00BF2488" w:rsidRPr="00137DCF" w:rsidRDefault="00BF2488" w:rsidP="00BF2488"/>
    <w:p w14:paraId="32C82B8B" w14:textId="77777777" w:rsidR="005A0F5A" w:rsidRDefault="005A0F5A" w:rsidP="00BF2488"/>
    <w:p w14:paraId="443B3535" w14:textId="77777777" w:rsidR="005A0F5A" w:rsidRDefault="005A0F5A" w:rsidP="00BF2488"/>
    <w:p w14:paraId="2E75178F" w14:textId="77777777" w:rsidR="005A0F5A" w:rsidRDefault="005A0F5A" w:rsidP="00BF2488"/>
    <w:p w14:paraId="5D15929A" w14:textId="77777777" w:rsidR="005A0F5A" w:rsidRDefault="005A0F5A" w:rsidP="00BF2488"/>
    <w:p w14:paraId="1FA60CFE" w14:textId="77777777" w:rsidR="005A0F5A" w:rsidRDefault="005A0F5A" w:rsidP="00BF2488"/>
    <w:p w14:paraId="404D2718" w14:textId="77777777" w:rsidR="005A0F5A" w:rsidRPr="00137DCF" w:rsidRDefault="005A0F5A" w:rsidP="00BF2488"/>
    <w:p w14:paraId="6AE18DBF" w14:textId="77777777" w:rsidR="004921E5" w:rsidRPr="002C1DC5" w:rsidRDefault="004921E5" w:rsidP="008A302C">
      <w:pPr>
        <w:pStyle w:val="af1"/>
      </w:pPr>
      <w:r w:rsidRPr="002C1DC5">
        <w:rPr>
          <w:rFonts w:hint="eastAsia"/>
        </w:rPr>
        <w:t>&lt;</w:t>
      </w:r>
      <w:r w:rsidR="00E87FD4">
        <w:rPr>
          <w:rFonts w:hint="eastAsia"/>
        </w:rPr>
        <w:t>A</w:t>
      </w:r>
      <w:r w:rsidR="00E87FD4">
        <w:t>THAM</w:t>
      </w:r>
      <w:r w:rsidRPr="002C1DC5">
        <w:rPr>
          <w:rFonts w:hint="eastAsia"/>
        </w:rPr>
        <w:t>&gt;</w:t>
      </w:r>
    </w:p>
    <w:p w14:paraId="6A07C3E8" w14:textId="77777777" w:rsidR="00BF2488" w:rsidRPr="00137DCF" w:rsidRDefault="00BF2488" w:rsidP="00BF2488"/>
    <w:p w14:paraId="46F38E4C" w14:textId="77777777" w:rsidR="00BF2488" w:rsidRPr="00137DCF" w:rsidRDefault="00BF2488" w:rsidP="00BF2488"/>
    <w:p w14:paraId="08A6CC7C" w14:textId="082B2274" w:rsidR="00E26985" w:rsidRDefault="00E26985" w:rsidP="00D668F3">
      <w:bookmarkStart w:id="0" w:name="[문서의_처음]"/>
      <w:bookmarkEnd w:id="0"/>
    </w:p>
    <w:p w14:paraId="79D57528" w14:textId="0CFC8881" w:rsidR="00D76DE0" w:rsidRDefault="00D76DE0" w:rsidP="00D668F3"/>
    <w:p w14:paraId="4F0D71D6" w14:textId="51D508B1" w:rsidR="00D76DE0" w:rsidRDefault="00D76DE0" w:rsidP="00D668F3"/>
    <w:p w14:paraId="74BB41FE" w14:textId="4EDFA95B" w:rsidR="00D76DE0" w:rsidRDefault="00D76DE0" w:rsidP="00D668F3"/>
    <w:p w14:paraId="7570DA1A" w14:textId="056C13AE" w:rsidR="00D76DE0" w:rsidRDefault="00D76DE0" w:rsidP="00D668F3"/>
    <w:p w14:paraId="1E3BB3FC" w14:textId="73747FBE" w:rsidR="00D76DE0" w:rsidRDefault="00D76DE0" w:rsidP="00D668F3"/>
    <w:p w14:paraId="57559AE0" w14:textId="0A237126" w:rsidR="00D76DE0" w:rsidRDefault="00D76DE0" w:rsidP="00D668F3"/>
    <w:p w14:paraId="0CB87641" w14:textId="1B9D5EFA" w:rsidR="00D76DE0" w:rsidRDefault="00D76DE0" w:rsidP="00D668F3"/>
    <w:p w14:paraId="7F515B9B" w14:textId="6F3451C0" w:rsidR="00D76DE0" w:rsidRDefault="00D76DE0" w:rsidP="00D668F3"/>
    <w:p w14:paraId="45312A1C" w14:textId="0A295BA7" w:rsidR="00D76DE0" w:rsidRDefault="00D76DE0" w:rsidP="00D668F3"/>
    <w:p w14:paraId="6FADC339" w14:textId="78274C54" w:rsidR="00D76DE0" w:rsidRDefault="00D76DE0" w:rsidP="00D668F3"/>
    <w:p w14:paraId="16A81EA4" w14:textId="77777777" w:rsidR="00D76DE0" w:rsidRDefault="00D76DE0" w:rsidP="00D668F3"/>
    <w:p w14:paraId="01FF607B" w14:textId="77777777" w:rsidR="0051769F" w:rsidRDefault="0051769F" w:rsidP="00D668F3"/>
    <w:p w14:paraId="3D250156" w14:textId="77777777" w:rsidR="000F729C" w:rsidRDefault="000F729C" w:rsidP="00D668F3"/>
    <w:p w14:paraId="4FB111FE" w14:textId="77777777" w:rsidR="000F729C" w:rsidRPr="00EE00FD" w:rsidRDefault="000F729C" w:rsidP="008A302C">
      <w:pPr>
        <w:pStyle w:val="af0"/>
      </w:pPr>
      <w:r w:rsidRPr="00EE00FD">
        <w:rPr>
          <w:rFonts w:hint="eastAsia"/>
        </w:rPr>
        <w:t>- 변 경 이 력 -</w:t>
      </w:r>
    </w:p>
    <w:p w14:paraId="570C0E45" w14:textId="77777777" w:rsidR="000F729C" w:rsidRPr="00D668F3" w:rsidRDefault="000F729C" w:rsidP="00D668F3"/>
    <w:tbl>
      <w:tblPr>
        <w:tblW w:w="854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35"/>
        <w:gridCol w:w="1260"/>
        <w:gridCol w:w="3960"/>
        <w:gridCol w:w="1685"/>
      </w:tblGrid>
      <w:tr w:rsidR="000F729C" w:rsidRPr="00BA2195" w14:paraId="0819CFE5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048C5479" w14:textId="77777777" w:rsidR="000F729C" w:rsidRPr="00420E54" w:rsidRDefault="000F729C" w:rsidP="00420E54">
            <w:pPr>
              <w:pStyle w:val="af"/>
            </w:pPr>
            <w:bookmarkStart w:id="1" w:name="#68c23650"/>
            <w:bookmarkEnd w:id="1"/>
            <w:r w:rsidRPr="00420E54">
              <w:rPr>
                <w:rFonts w:hint="eastAsia"/>
              </w:rPr>
              <w:t>일자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16914C8C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버전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F325F3D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변경 내역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2A7C92D5" w14:textId="77777777" w:rsidR="000F729C" w:rsidRPr="00420E54" w:rsidRDefault="000F729C" w:rsidP="00420E54">
            <w:pPr>
              <w:pStyle w:val="af"/>
            </w:pPr>
            <w:r w:rsidRPr="00420E54">
              <w:rPr>
                <w:rFonts w:hint="eastAsia"/>
              </w:rPr>
              <w:t>작 성 자</w:t>
            </w:r>
          </w:p>
        </w:tc>
      </w:tr>
      <w:tr w:rsidR="000F729C" w:rsidRPr="00BA2195" w14:paraId="6D164601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4947DA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022.04.18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5650DC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.0.1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68D985" w14:textId="77777777" w:rsidR="000F729C" w:rsidRPr="00BA2195" w:rsidRDefault="006E4DBF" w:rsidP="00D668F3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명세서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초안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E6D95BD" w14:textId="77777777" w:rsidR="000F729C" w:rsidRPr="004D74F0" w:rsidRDefault="006E4DBF" w:rsidP="00D668F3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</w:p>
        </w:tc>
      </w:tr>
      <w:tr w:rsidR="005B197F" w:rsidRPr="00BA2195" w14:paraId="2792325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A88861C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  <w:r>
              <w:rPr>
                <w:kern w:val="0"/>
              </w:rPr>
              <w:t>022.04.25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8D8975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</w:t>
            </w:r>
            <w:r>
              <w:rPr>
                <w:kern w:val="0"/>
              </w:rPr>
              <w:t>.0.2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ADF2A90" w14:textId="77777777" w:rsidR="005B197F" w:rsidRPr="00BA2195" w:rsidRDefault="005B197F" w:rsidP="005B197F"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시스템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개요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사용자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분석</w:t>
            </w:r>
            <w:r>
              <w:rPr>
                <w:rFonts w:hint="eastAsia"/>
                <w:kern w:val="0"/>
              </w:rPr>
              <w:t xml:space="preserve">, </w:t>
            </w:r>
            <w:r>
              <w:rPr>
                <w:rFonts w:hint="eastAsia"/>
                <w:kern w:val="0"/>
              </w:rPr>
              <w:t>고객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기능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요구사항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유스케이스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>,</w:t>
            </w:r>
            <w:r>
              <w:rPr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화면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인터페이스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목록</w:t>
            </w:r>
            <w:r>
              <w:rPr>
                <w:rFonts w:hint="eastAsia"/>
                <w:kern w:val="0"/>
              </w:rPr>
              <w:t xml:space="preserve"> </w:t>
            </w:r>
            <w:r>
              <w:rPr>
                <w:rFonts w:hint="eastAsia"/>
                <w:kern w:val="0"/>
              </w:rPr>
              <w:t>작성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E70C714" w14:textId="77777777" w:rsidR="005B197F" w:rsidRPr="004D74F0" w:rsidRDefault="005B197F" w:rsidP="005B197F">
            <w:pPr>
              <w:rPr>
                <w:rFonts w:ascii="돋움" w:eastAsia="돋움" w:hAnsi="돋움" w:cs="굴림"/>
                <w:color w:val="000000"/>
                <w:kern w:val="0"/>
                <w:szCs w:val="20"/>
              </w:rPr>
            </w:pP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배은기,</w:t>
            </w:r>
            <w:r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</w:p>
        </w:tc>
      </w:tr>
      <w:tr w:rsidR="005B197F" w:rsidRPr="00BA2195" w14:paraId="736ADE39" w14:textId="77777777">
        <w:trPr>
          <w:trHeight w:val="337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A218E9" w14:textId="31B201AD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>2022.04.27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A26C4D" w14:textId="1796D774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>1.0.3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1218EA7" w14:textId="27070811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t xml:space="preserve">3.3.2 </w:t>
            </w:r>
            <w:r w:rsidR="009000D5">
              <w:rPr>
                <w:rFonts w:hint="eastAsia"/>
              </w:rPr>
              <w:t>화면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기술</w:t>
            </w:r>
            <w:r w:rsidR="009000D5">
              <w:rPr>
                <w:rFonts w:hint="eastAsia"/>
              </w:rPr>
              <w:t xml:space="preserve"> </w:t>
            </w:r>
            <w:r w:rsidR="009000D5">
              <w:t xml:space="preserve">UI </w:t>
            </w:r>
            <w:r w:rsidR="009000D5">
              <w:rPr>
                <w:rFonts w:hint="eastAsia"/>
              </w:rPr>
              <w:t>일부</w:t>
            </w:r>
            <w:r w:rsidR="009000D5">
              <w:rPr>
                <w:rFonts w:hint="eastAsia"/>
              </w:rPr>
              <w:t>,</w:t>
            </w:r>
            <w:r w:rsidR="009000D5">
              <w:t xml:space="preserve"> 4. </w:t>
            </w:r>
            <w:r w:rsidR="009000D5">
              <w:rPr>
                <w:rFonts w:hint="eastAsia"/>
              </w:rPr>
              <w:t>비기능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요구사항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외의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모든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요구사항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명세서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작성</w:t>
            </w:r>
            <w:r w:rsidR="009000D5">
              <w:rPr>
                <w:rFonts w:hint="eastAsia"/>
              </w:rPr>
              <w:t xml:space="preserve"> </w:t>
            </w:r>
            <w:r w:rsidR="009000D5">
              <w:rPr>
                <w:rFonts w:hint="eastAsia"/>
              </w:rPr>
              <w:t>완료</w:t>
            </w:r>
            <w:r w:rsidR="009000D5">
              <w:rPr>
                <w:rFonts w:hint="eastAsia"/>
              </w:rPr>
              <w:t xml:space="preserve"> 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F6A7DDA" w14:textId="02E3E769" w:rsidR="005B197F" w:rsidRPr="00BA2195" w:rsidRDefault="005B197F" w:rsidP="005B197F">
            <w:r w:rsidRPr="00BA2195">
              <w:rPr>
                <w:rFonts w:hint="eastAsia"/>
              </w:rPr>
              <w:t> 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박현빈,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김가은,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김유정,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배은기,</w:t>
            </w:r>
            <w:r w:rsidR="009000D5">
              <w:rPr>
                <w:rFonts w:ascii="돋움" w:eastAsia="돋움" w:hAnsi="돋움" w:cs="굴림"/>
                <w:color w:val="000000"/>
                <w:kern w:val="0"/>
                <w:szCs w:val="20"/>
              </w:rPr>
              <w:t xml:space="preserve"> </w:t>
            </w:r>
            <w:r w:rsidR="009000D5">
              <w:rPr>
                <w:rFonts w:ascii="돋움" w:eastAsia="돋움" w:hAnsi="돋움" w:cs="굴림" w:hint="eastAsia"/>
                <w:color w:val="000000"/>
                <w:kern w:val="0"/>
                <w:szCs w:val="20"/>
              </w:rPr>
              <w:t>이혜린</w:t>
            </w:r>
          </w:p>
        </w:tc>
      </w:tr>
      <w:tr w:rsidR="005B197F" w:rsidRPr="00BA2195" w14:paraId="284A1A4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DC1C3A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833D016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6C2AEDE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B2A13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40D40108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DDF0DE7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253747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C668E5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B30BB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709636EA" w14:textId="77777777"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385C2F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354D78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0E9B8A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5CCFA1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  <w:tr w:rsidR="005B197F" w:rsidRPr="00BA2195" w14:paraId="3E7FB033" w14:textId="77777777">
        <w:trPr>
          <w:trHeight w:val="365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C5B0A2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41619FC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EEF97F0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  <w:tc>
          <w:tcPr>
            <w:tcW w:w="16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8A49F4A" w14:textId="77777777" w:rsidR="005B197F" w:rsidRPr="00BA2195" w:rsidRDefault="005B197F" w:rsidP="005B197F">
            <w:r w:rsidRPr="00BA2195">
              <w:rPr>
                <w:rFonts w:hint="eastAsia"/>
              </w:rPr>
              <w:t> </w:t>
            </w:r>
          </w:p>
        </w:tc>
      </w:tr>
    </w:tbl>
    <w:p w14:paraId="439777F5" w14:textId="77777777" w:rsidR="00D668F3" w:rsidRDefault="000F729C" w:rsidP="00D668F3">
      <w:r>
        <w:br w:type="page"/>
      </w:r>
    </w:p>
    <w:p w14:paraId="24E1CD45" w14:textId="77777777" w:rsidR="006A1701" w:rsidRDefault="006A1701" w:rsidP="005C5C76">
      <w:pPr>
        <w:pStyle w:val="a4"/>
        <w:spacing w:before="100" w:after="100"/>
      </w:pPr>
      <w:r>
        <w:rPr>
          <w:rFonts w:hint="eastAsia"/>
        </w:rPr>
        <w:lastRenderedPageBreak/>
        <w:t>- 목 차 -</w:t>
      </w:r>
    </w:p>
    <w:p w14:paraId="058C8CB0" w14:textId="10DCEBC8" w:rsidR="000C2157" w:rsidRPr="005019A4" w:rsidRDefault="004221DF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r>
        <w:rPr>
          <w:b w:val="0"/>
          <w:bCs w:val="0"/>
          <w:caps w:val="0"/>
        </w:rPr>
        <w:fldChar w:fldCharType="begin"/>
      </w:r>
      <w:r>
        <w:rPr>
          <w:b w:val="0"/>
          <w:bCs w:val="0"/>
          <w:caps w:val="0"/>
        </w:rPr>
        <w:instrText xml:space="preserve"> TOC \o "1-3" \h \z </w:instrText>
      </w:r>
      <w:r>
        <w:rPr>
          <w:b w:val="0"/>
          <w:bCs w:val="0"/>
          <w:caps w:val="0"/>
        </w:rPr>
        <w:fldChar w:fldCharType="separate"/>
      </w:r>
      <w:hyperlink w:anchor="_Toc447209002" w:history="1">
        <w:r w:rsidR="000C2157" w:rsidRPr="00B84A30">
          <w:rPr>
            <w:rStyle w:val="af3"/>
            <w:noProof/>
          </w:rPr>
          <w:t>1.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시스템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개요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7BFDED63" w14:textId="7CB535F4" w:rsidR="000C2157" w:rsidRPr="005019A4" w:rsidRDefault="001218D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3" w:history="1">
        <w:r w:rsidR="000C2157" w:rsidRPr="00B84A30">
          <w:rPr>
            <w:rStyle w:val="af3"/>
            <w:noProof/>
          </w:rPr>
          <w:t>2.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5788EAAC" w14:textId="5507B30C" w:rsidR="000C2157" w:rsidRPr="005019A4" w:rsidRDefault="001218D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4" w:history="1">
        <w:r w:rsidR="000C2157" w:rsidRPr="00B84A30">
          <w:rPr>
            <w:rStyle w:val="af3"/>
            <w:noProof/>
          </w:rPr>
          <w:t>2.1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정의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3A9F9E21" w14:textId="2FF8E67A" w:rsidR="000C2157" w:rsidRPr="005019A4" w:rsidRDefault="001218D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5" w:history="1">
        <w:r w:rsidR="000C2157" w:rsidRPr="00B84A30">
          <w:rPr>
            <w:rStyle w:val="af3"/>
            <w:noProof/>
          </w:rPr>
          <w:t>2.2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액터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_Toc447209005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- 5 -</w:t>
        </w:r>
        <w:r w:rsidR="000C2157">
          <w:rPr>
            <w:noProof/>
            <w:webHidden/>
          </w:rPr>
          <w:fldChar w:fldCharType="end"/>
        </w:r>
      </w:hyperlink>
    </w:p>
    <w:p w14:paraId="18822312" w14:textId="124B58E6" w:rsidR="000C2157" w:rsidRPr="005019A4" w:rsidRDefault="001218D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06" w:history="1">
        <w:r w:rsidR="000C2157" w:rsidRPr="00B84A30">
          <w:rPr>
            <w:rStyle w:val="af3"/>
            <w:noProof/>
          </w:rPr>
          <w:t>3.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요구사항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분석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_Toc447209006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53881D2A" w14:textId="018EBAD9" w:rsidR="000C2157" w:rsidRPr="005019A4" w:rsidRDefault="001218D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7" w:history="1">
        <w:r w:rsidR="000C2157" w:rsidRPr="00B84A30">
          <w:rPr>
            <w:rStyle w:val="af3"/>
            <w:noProof/>
          </w:rPr>
          <w:t>3.1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고객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_Toc447209007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- 6 -</w:t>
        </w:r>
        <w:r w:rsidR="000C2157">
          <w:rPr>
            <w:noProof/>
            <w:webHidden/>
          </w:rPr>
          <w:fldChar w:fldCharType="end"/>
        </w:r>
      </w:hyperlink>
    </w:p>
    <w:p w14:paraId="27D3B3DE" w14:textId="26BC2D34" w:rsidR="000C2157" w:rsidRPr="005019A4" w:rsidRDefault="001218D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08" w:history="1">
        <w:r w:rsidR="000C2157" w:rsidRPr="00B84A30">
          <w:rPr>
            <w:rStyle w:val="af3"/>
            <w:noProof/>
          </w:rPr>
          <w:t>3.2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_Toc447209008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- 8 -</w:t>
        </w:r>
        <w:r w:rsidR="000C2157">
          <w:rPr>
            <w:noProof/>
            <w:webHidden/>
          </w:rPr>
          <w:fldChar w:fldCharType="end"/>
        </w:r>
      </w:hyperlink>
    </w:p>
    <w:p w14:paraId="7FA81CCB" w14:textId="4938F57D" w:rsidR="000C2157" w:rsidRPr="005019A4" w:rsidRDefault="001218D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09" w:history="1">
        <w:r w:rsidR="000C2157" w:rsidRPr="00B84A30">
          <w:rPr>
            <w:rStyle w:val="af3"/>
            <w:noProof/>
          </w:rPr>
          <w:t>3.2.1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다이어그램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_Toc447209009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- 10 -</w:t>
        </w:r>
        <w:r w:rsidR="000C2157">
          <w:rPr>
            <w:noProof/>
            <w:webHidden/>
          </w:rPr>
          <w:fldChar w:fldCharType="end"/>
        </w:r>
      </w:hyperlink>
    </w:p>
    <w:p w14:paraId="6F658D15" w14:textId="682EE10F" w:rsidR="000C2157" w:rsidRPr="005019A4" w:rsidRDefault="001218D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0" w:history="1">
        <w:r w:rsidR="000C2157" w:rsidRPr="00B84A30">
          <w:rPr>
            <w:rStyle w:val="af3"/>
            <w:noProof/>
          </w:rPr>
          <w:t>3.2.2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유스케이스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_Toc447209010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- 11 -</w:t>
        </w:r>
        <w:r w:rsidR="000C2157">
          <w:rPr>
            <w:noProof/>
            <w:webHidden/>
          </w:rPr>
          <w:fldChar w:fldCharType="end"/>
        </w:r>
      </w:hyperlink>
    </w:p>
    <w:p w14:paraId="25E249DA" w14:textId="53390F83" w:rsidR="000C2157" w:rsidRPr="005019A4" w:rsidRDefault="001218D4">
      <w:pPr>
        <w:pStyle w:val="20"/>
        <w:tabs>
          <w:tab w:val="left" w:pos="800"/>
          <w:tab w:val="right" w:leader="dot" w:pos="8494"/>
        </w:tabs>
        <w:rPr>
          <w:rFonts w:ascii="맑은 고딕" w:hAnsi="맑은 고딕"/>
          <w:smallCaps w:val="0"/>
          <w:noProof/>
          <w:szCs w:val="22"/>
        </w:rPr>
      </w:pPr>
      <w:hyperlink w:anchor="_Toc447209011" w:history="1">
        <w:r w:rsidR="000C2157" w:rsidRPr="00B84A30">
          <w:rPr>
            <w:rStyle w:val="af3"/>
            <w:noProof/>
          </w:rPr>
          <w:t>3.3</w:t>
        </w:r>
        <w:r w:rsidR="000C2157" w:rsidRPr="005019A4">
          <w:rPr>
            <w:rFonts w:ascii="맑은 고딕" w:hAnsi="맑은 고딕"/>
            <w:small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사용자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인터페이스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_Toc447209011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75380756" w14:textId="68F99EBF" w:rsidR="000C2157" w:rsidRPr="005019A4" w:rsidRDefault="001218D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2" w:history="1">
        <w:r w:rsidR="000C2157" w:rsidRPr="00B84A30">
          <w:rPr>
            <w:rStyle w:val="af3"/>
            <w:noProof/>
          </w:rPr>
          <w:t>3.3.1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목록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_Toc447209012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- 1 -</w:t>
        </w:r>
        <w:r w:rsidR="000C2157">
          <w:rPr>
            <w:noProof/>
            <w:webHidden/>
          </w:rPr>
          <w:fldChar w:fldCharType="end"/>
        </w:r>
      </w:hyperlink>
    </w:p>
    <w:p w14:paraId="017E519A" w14:textId="375A6DC6" w:rsidR="000C2157" w:rsidRPr="005019A4" w:rsidRDefault="001218D4">
      <w:pPr>
        <w:pStyle w:val="30"/>
        <w:tabs>
          <w:tab w:val="left" w:pos="1200"/>
          <w:tab w:val="right" w:leader="dot" w:pos="8494"/>
        </w:tabs>
        <w:rPr>
          <w:rFonts w:ascii="맑은 고딕" w:hAnsi="맑은 고딕"/>
          <w:iCs w:val="0"/>
          <w:noProof/>
          <w:szCs w:val="22"/>
        </w:rPr>
      </w:pPr>
      <w:hyperlink w:anchor="_Toc447209013" w:history="1">
        <w:r w:rsidR="000C2157" w:rsidRPr="00B84A30">
          <w:rPr>
            <w:rStyle w:val="af3"/>
            <w:noProof/>
          </w:rPr>
          <w:t>3.3.2</w:t>
        </w:r>
        <w:r w:rsidR="000C2157" w:rsidRPr="005019A4">
          <w:rPr>
            <w:rFonts w:ascii="맑은 고딕" w:hAnsi="맑은 고딕"/>
            <w:iC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화면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기술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_Toc447209013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- 3 -</w:t>
        </w:r>
        <w:r w:rsidR="000C2157">
          <w:rPr>
            <w:noProof/>
            <w:webHidden/>
          </w:rPr>
          <w:fldChar w:fldCharType="end"/>
        </w:r>
      </w:hyperlink>
    </w:p>
    <w:p w14:paraId="660D2F06" w14:textId="234EDD3A" w:rsidR="000C2157" w:rsidRPr="005019A4" w:rsidRDefault="001218D4">
      <w:pPr>
        <w:pStyle w:val="10"/>
        <w:rPr>
          <w:rFonts w:ascii="맑은 고딕" w:hAnsi="맑은 고딕"/>
          <w:b w:val="0"/>
          <w:bCs w:val="0"/>
          <w:caps w:val="0"/>
          <w:noProof/>
          <w:szCs w:val="22"/>
        </w:rPr>
      </w:pPr>
      <w:hyperlink w:anchor="_Toc447209014" w:history="1">
        <w:r w:rsidR="000C2157" w:rsidRPr="00B84A30">
          <w:rPr>
            <w:rStyle w:val="af3"/>
            <w:noProof/>
          </w:rPr>
          <w:t>4.</w:t>
        </w:r>
        <w:r w:rsidR="000C2157" w:rsidRPr="005019A4">
          <w:rPr>
            <w:rFonts w:ascii="맑은 고딕" w:hAnsi="맑은 고딕"/>
            <w:b w:val="0"/>
            <w:bCs w:val="0"/>
            <w:caps w:val="0"/>
            <w:noProof/>
            <w:szCs w:val="22"/>
          </w:rPr>
          <w:tab/>
        </w:r>
        <w:r w:rsidR="000C2157" w:rsidRPr="00B84A30">
          <w:rPr>
            <w:rStyle w:val="af3"/>
            <w:noProof/>
          </w:rPr>
          <w:t>비기능</w:t>
        </w:r>
        <w:r w:rsidR="000C2157" w:rsidRPr="00B84A30">
          <w:rPr>
            <w:rStyle w:val="af3"/>
            <w:noProof/>
          </w:rPr>
          <w:t xml:space="preserve"> </w:t>
        </w:r>
        <w:r w:rsidR="000C2157" w:rsidRPr="00B84A30">
          <w:rPr>
            <w:rStyle w:val="af3"/>
            <w:noProof/>
          </w:rPr>
          <w:t>요구사항</w:t>
        </w:r>
        <w:r w:rsidR="000C2157">
          <w:rPr>
            <w:noProof/>
            <w:webHidden/>
          </w:rPr>
          <w:tab/>
        </w:r>
        <w:r w:rsidR="000C2157">
          <w:rPr>
            <w:noProof/>
            <w:webHidden/>
          </w:rPr>
          <w:fldChar w:fldCharType="begin"/>
        </w:r>
        <w:r w:rsidR="000C2157">
          <w:rPr>
            <w:noProof/>
            <w:webHidden/>
          </w:rPr>
          <w:instrText xml:space="preserve"> PAGEREF _Toc447209014 \h </w:instrText>
        </w:r>
        <w:r w:rsidR="000C2157">
          <w:rPr>
            <w:noProof/>
            <w:webHidden/>
          </w:rPr>
        </w:r>
        <w:r w:rsidR="000C2157">
          <w:rPr>
            <w:noProof/>
            <w:webHidden/>
          </w:rPr>
          <w:fldChar w:fldCharType="separate"/>
        </w:r>
        <w:r w:rsidR="005D74A9">
          <w:rPr>
            <w:noProof/>
            <w:webHidden/>
          </w:rPr>
          <w:t>- 4 -</w:t>
        </w:r>
        <w:r w:rsidR="000C2157">
          <w:rPr>
            <w:noProof/>
            <w:webHidden/>
          </w:rPr>
          <w:fldChar w:fldCharType="end"/>
        </w:r>
      </w:hyperlink>
    </w:p>
    <w:p w14:paraId="22D1EE39" w14:textId="77777777" w:rsidR="004221DF" w:rsidRDefault="004221DF" w:rsidP="004221DF">
      <w:r>
        <w:rPr>
          <w:rFonts w:ascii="Times New Roman"/>
          <w:b/>
          <w:bCs/>
          <w:caps/>
          <w:szCs w:val="20"/>
        </w:rPr>
        <w:fldChar w:fldCharType="end"/>
      </w:r>
      <w:r w:rsidR="006A1701" w:rsidRPr="000C1C63">
        <w:br w:type="page"/>
      </w:r>
      <w:bookmarkStart w:id="2" w:name="#68a31c0d"/>
      <w:bookmarkStart w:id="3" w:name="#68a31c0e"/>
      <w:bookmarkEnd w:id="2"/>
      <w:bookmarkEnd w:id="3"/>
    </w:p>
    <w:p w14:paraId="6AACB501" w14:textId="77777777" w:rsidR="00121136" w:rsidRDefault="004221DF" w:rsidP="004221DF">
      <w:pPr>
        <w:pStyle w:val="1"/>
      </w:pPr>
      <w:bookmarkStart w:id="4" w:name="_Toc447209002"/>
      <w:r>
        <w:rPr>
          <w:rFonts w:hint="eastAsia"/>
        </w:rPr>
        <w:lastRenderedPageBreak/>
        <w:t>시스템 개요</w:t>
      </w:r>
      <w:bookmarkEnd w:id="4"/>
    </w:p>
    <w:tbl>
      <w:tblPr>
        <w:tblpPr w:leftFromText="142" w:rightFromText="142" w:vertAnchor="text" w:horzAnchor="margin" w:tblpY="13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F46A0" w:rsidRPr="00BA2195" w14:paraId="12CC9083" w14:textId="77777777" w:rsidTr="00FF46A0">
        <w:tc>
          <w:tcPr>
            <w:tcW w:w="8538" w:type="dxa"/>
          </w:tcPr>
          <w:p w14:paraId="1BAA45D5" w14:textId="6C15979C" w:rsidR="00D76DE0" w:rsidRPr="00D76DE0" w:rsidRDefault="007D46C7" w:rsidP="00D76DE0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개요: 우리나라의 기후 특성상 사계절별 다양한 의류가 필요함에 따라 모든 옷을 기억하기 어려움이 있다. 이를 해결하고자 본 프로젝트에서 개발하고자 하는 시스템은 자신의 의류를 다양한 카테고리에 따라 분류하고, 사진을 포함해 관리할 수 있는 “모바일 앱”이다</w:t>
            </w:r>
            <w:r w:rsidR="00D76DE0">
              <w:rPr>
                <w:rFonts w:ascii="굴림" w:eastAsia="굴림" w:hAnsi="굴림" w:cs="굴림"/>
                <w:kern w:val="0"/>
                <w:szCs w:val="20"/>
              </w:rPr>
              <w:br/>
            </w:r>
          </w:p>
          <w:p w14:paraId="021B9322" w14:textId="77777777" w:rsidR="007D46C7" w:rsidRPr="007D46C7" w:rsidRDefault="007D46C7" w:rsidP="007D46C7">
            <w:pPr>
              <w:widowControl/>
              <w:numPr>
                <w:ilvl w:val="0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기능:</w:t>
            </w:r>
          </w:p>
          <w:p w14:paraId="76E8287C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회원가입과 로그인 기능을 통해 자신 만의 의류 관리 페이지를 만들 수 있다.</w:t>
            </w:r>
          </w:p>
          <w:p w14:paraId="43661289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자신의 의류 페이지에는 상위 카테고리 아래의 하위 카테고리 별로 의류가 정리된다.</w:t>
            </w:r>
          </w:p>
          <w:p w14:paraId="3DE1FB7E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의류를 추가 / 삭제 기능을 통해 자신이 갖고 있는 의류들을 관리할 수 있다.</w:t>
            </w:r>
          </w:p>
          <w:p w14:paraId="2179F5EE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날씨와 옷 카테고리 등 여러 정보를 기반으로 사용자에게 적절한 옷을 추천해준다.</w:t>
            </w:r>
          </w:p>
          <w:p w14:paraId="5EDC672D" w14:textId="77777777" w:rsidR="007D46C7" w:rsidRPr="007D46C7" w:rsidRDefault="007D46C7" w:rsidP="007D46C7">
            <w:pPr>
              <w:widowControl/>
              <w:numPr>
                <w:ilvl w:val="1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추가 기능 </w:t>
            </w:r>
          </w:p>
          <w:p w14:paraId="486F20A2" w14:textId="77777777" w:rsidR="007D46C7" w:rsidRPr="007D46C7" w:rsidRDefault="007D46C7" w:rsidP="007D46C7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무신사 쇼핑몰 인기 품목 상위 5개 크롤링 후 “오늘의 hot 추천템”을 소개한다.</w:t>
            </w:r>
          </w:p>
          <w:p w14:paraId="6A43C748" w14:textId="77777777" w:rsidR="007D46C7" w:rsidRPr="007D46C7" w:rsidRDefault="007D46C7" w:rsidP="007D46C7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오늘의 코디를 공유하고, 사용자의 마음에 든 코디에 좋아요 버튼을 누를 수 있다. 추가적으로 자신이 좋아요를 누른 코디들을 따로 모아놓아 추후에도 찾아볼 수 있다.</w:t>
            </w:r>
          </w:p>
          <w:p w14:paraId="0C2796B3" w14:textId="26A11D2D" w:rsidR="00D76DE0" w:rsidRPr="00D76DE0" w:rsidRDefault="007D46C7" w:rsidP="00D76DE0">
            <w:pPr>
              <w:widowControl/>
              <w:numPr>
                <w:ilvl w:val="2"/>
                <w:numId w:val="24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“상황별 코디 추천해주세요” 게시판을 통해 사용자는 자신의 상황과 개인 의류 페이지를 공개해 다른 사용자들이 코디를 추천해주는 상호작용이 가능하다.</w:t>
            </w:r>
          </w:p>
          <w:p w14:paraId="4C0C54A2" w14:textId="4F8B1B3F" w:rsidR="007D46C7" w:rsidRPr="007D46C7" w:rsidRDefault="007D46C7" w:rsidP="007D46C7">
            <w:pPr>
              <w:widowControl/>
              <w:numPr>
                <w:ilvl w:val="0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기대효과: </w:t>
            </w:r>
          </w:p>
          <w:p w14:paraId="1017B747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쇼핑을 할 때 기억하지 못해서 중복된 옷을 사는 과소비를 막을 수 있다.</w:t>
            </w:r>
          </w:p>
          <w:p w14:paraId="78DECBE6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모든 옷을 기억하거나 꺼내볼 필요가 없이 언제 어디서든 자신의 옷을 확인할 수 있어서 삶이 편해진다.</w:t>
            </w:r>
          </w:p>
          <w:p w14:paraId="16411DBC" w14:textId="753B74CB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날씨 기반으로 추천을 해주기 때문에 너무 덥게 입거나 우산을 </w:t>
            </w:r>
            <w:r w:rsidR="00283699" w:rsidRPr="007D46C7">
              <w:rPr>
                <w:rFonts w:ascii="굴림" w:eastAsia="굴림" w:hAnsi="굴림" w:cs="굴림" w:hint="eastAsia"/>
                <w:kern w:val="0"/>
                <w:szCs w:val="20"/>
              </w:rPr>
              <w:t>못 챙기는</w:t>
            </w:r>
            <w:r w:rsidRPr="007D46C7">
              <w:rPr>
                <w:rFonts w:ascii="굴림" w:eastAsia="굴림" w:hAnsi="굴림" w:cs="굴림"/>
                <w:kern w:val="0"/>
                <w:szCs w:val="20"/>
              </w:rPr>
              <w:t xml:space="preserve"> 상황과 같은 불상사를 막을 수 있다.</w:t>
            </w:r>
          </w:p>
          <w:p w14:paraId="5B1E6D6B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무신사와 같은 협업사의 파트너쉽을 체결하고 윈윈 구조 만들 수 있다.</w:t>
            </w:r>
          </w:p>
          <w:p w14:paraId="39587D96" w14:textId="4307B7C3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실시간 인기 의류를 보며 트렌</w:t>
            </w:r>
            <w:r w:rsidR="00283699">
              <w:rPr>
                <w:rFonts w:ascii="굴림" w:eastAsia="굴림" w:hAnsi="굴림" w:cs="굴림" w:hint="eastAsia"/>
                <w:kern w:val="0"/>
                <w:szCs w:val="20"/>
              </w:rPr>
              <w:t>드</w:t>
            </w:r>
            <w:r w:rsidRPr="007D46C7">
              <w:rPr>
                <w:rFonts w:ascii="굴림" w:eastAsia="굴림" w:hAnsi="굴림" w:cs="굴림"/>
                <w:kern w:val="0"/>
                <w:szCs w:val="20"/>
              </w:rPr>
              <w:t>를 쉽게 캐치할 수 있다.</w:t>
            </w:r>
          </w:p>
          <w:p w14:paraId="12D6A38F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상황별로 자신의 옷장에 있는 옷으로 다른 사람들에게 코디를 추천 받을 수 있다.</w:t>
            </w:r>
          </w:p>
          <w:p w14:paraId="4F4D640A" w14:textId="77777777" w:rsidR="007D46C7" w:rsidRPr="007D46C7" w:rsidRDefault="007D46C7" w:rsidP="007D46C7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lastRenderedPageBreak/>
              <w:t>사용자는 다른 사람들의 오늘의 코디를 보고, 마음에 드는 코디에 좋아요 버튼을 누름으로써 추후에 자신이 직접 코디를 할 때 도움을 받을 수 있다.</w:t>
            </w:r>
          </w:p>
          <w:p w14:paraId="6703AB39" w14:textId="77777777" w:rsidR="00FF46A0" w:rsidRPr="007D46C7" w:rsidRDefault="007D46C7" w:rsidP="00FF46A0">
            <w:pPr>
              <w:widowControl/>
              <w:numPr>
                <w:ilvl w:val="1"/>
                <w:numId w:val="25"/>
              </w:numPr>
              <w:wordWrap/>
              <w:autoSpaceDE/>
              <w:autoSpaceDN/>
              <w:spacing w:before="100" w:beforeAutospacing="1" w:after="100" w:afterAutospacing="1"/>
              <w:jc w:val="left"/>
              <w:rPr>
                <w:rStyle w:val="ae"/>
                <w:rFonts w:ascii="굴림" w:eastAsia="굴림" w:hAnsi="굴림" w:cs="굴림"/>
                <w:color w:val="auto"/>
                <w:kern w:val="0"/>
                <w:szCs w:val="20"/>
              </w:rPr>
            </w:pPr>
            <w:r w:rsidRPr="007D46C7">
              <w:rPr>
                <w:rFonts w:ascii="굴림" w:eastAsia="굴림" w:hAnsi="굴림" w:cs="굴림"/>
                <w:kern w:val="0"/>
                <w:szCs w:val="20"/>
              </w:rPr>
              <w:t>사용자는 위와 같은 기능을 통해 다른 사용자들과 의류와 관련된 상호작용을 할 수 있다.</w:t>
            </w:r>
          </w:p>
        </w:tc>
      </w:tr>
    </w:tbl>
    <w:p w14:paraId="4CD0AD28" w14:textId="77777777" w:rsidR="00B93C54" w:rsidRDefault="00B93C54" w:rsidP="004221DF">
      <w:bookmarkStart w:id="5" w:name="_Toc287096150"/>
      <w:r>
        <w:lastRenderedPageBreak/>
        <w:br w:type="page"/>
      </w:r>
    </w:p>
    <w:p w14:paraId="7C8FC0E1" w14:textId="429DB7C6" w:rsidR="001630AB" w:rsidRDefault="00B93C54" w:rsidP="004221DF">
      <w:pPr>
        <w:pStyle w:val="1"/>
      </w:pPr>
      <w:bookmarkStart w:id="6" w:name="_Toc447209003"/>
      <w:r>
        <w:rPr>
          <w:rFonts w:hint="eastAsia"/>
        </w:rPr>
        <w:lastRenderedPageBreak/>
        <w:t>사용자 분석</w:t>
      </w:r>
      <w:bookmarkEnd w:id="5"/>
      <w:bookmarkEnd w:id="6"/>
    </w:p>
    <w:p w14:paraId="146A92E9" w14:textId="500DD1B8" w:rsidR="00EF53CF" w:rsidRPr="00E917F3" w:rsidRDefault="0017696D" w:rsidP="00EF53CF">
      <w:pPr>
        <w:pStyle w:val="2"/>
      </w:pPr>
      <w:bookmarkStart w:id="7" w:name="_Toc447209004"/>
      <w:r>
        <w:rPr>
          <w:rFonts w:hint="eastAsia"/>
        </w:rPr>
        <w:t>액터 정의</w:t>
      </w:r>
      <w:bookmarkEnd w:id="7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49"/>
        <w:gridCol w:w="6167"/>
      </w:tblGrid>
      <w:tr w:rsidR="00EF53CF" w:rsidRPr="00BA2195" w14:paraId="703357CA" w14:textId="77777777" w:rsidTr="00283699">
        <w:tc>
          <w:tcPr>
            <w:tcW w:w="2149" w:type="dxa"/>
            <w:shd w:val="clear" w:color="auto" w:fill="CCCCCC"/>
          </w:tcPr>
          <w:p w14:paraId="5792A44C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액터</w:t>
            </w:r>
          </w:p>
        </w:tc>
        <w:tc>
          <w:tcPr>
            <w:tcW w:w="6167" w:type="dxa"/>
            <w:shd w:val="clear" w:color="auto" w:fill="CCCCCC"/>
          </w:tcPr>
          <w:p w14:paraId="2FB5E588" w14:textId="77777777" w:rsidR="00EF53CF" w:rsidRPr="00EF53CF" w:rsidRDefault="00EF53CF" w:rsidP="005A4497">
            <w:pPr>
              <w:pStyle w:val="af"/>
            </w:pPr>
            <w:r w:rsidRPr="00EF53CF">
              <w:rPr>
                <w:rFonts w:hint="eastAsia"/>
              </w:rPr>
              <w:t>설명</w:t>
            </w:r>
          </w:p>
        </w:tc>
      </w:tr>
      <w:tr w:rsidR="007D46C7" w:rsidRPr="00BA2195" w14:paraId="5B4DE96B" w14:textId="77777777" w:rsidTr="00283699">
        <w:tc>
          <w:tcPr>
            <w:tcW w:w="2149" w:type="dxa"/>
          </w:tcPr>
          <w:p w14:paraId="7CBBC1DC" w14:textId="77777777" w:rsidR="007D46C7" w:rsidRPr="007D46C7" w:rsidRDefault="007D46C7" w:rsidP="007D46C7">
            <w:pPr>
              <w:jc w:val="center"/>
              <w:rPr>
                <w:rStyle w:val="ae"/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시스템</w:t>
            </w:r>
          </w:p>
        </w:tc>
        <w:tc>
          <w:tcPr>
            <w:tcW w:w="6167" w:type="dxa"/>
          </w:tcPr>
          <w:p w14:paraId="4A092143" w14:textId="77777777" w:rsidR="007D46C7" w:rsidRPr="007D46C7" w:rsidRDefault="007D46C7" w:rsidP="007D46C7">
            <w:pPr>
              <w:jc w:val="center"/>
              <w:rPr>
                <w:rStyle w:val="ae"/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앱에서 사용하는 시스템의 최상위 액터</w:t>
            </w:r>
          </w:p>
        </w:tc>
      </w:tr>
      <w:tr w:rsidR="007D46C7" w:rsidRPr="00BA2195" w14:paraId="225307CE" w14:textId="77777777" w:rsidTr="00283699">
        <w:tc>
          <w:tcPr>
            <w:tcW w:w="2149" w:type="dxa"/>
          </w:tcPr>
          <w:p w14:paraId="5700A528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날씨 시스템</w:t>
            </w:r>
          </w:p>
        </w:tc>
        <w:tc>
          <w:tcPr>
            <w:tcW w:w="6167" w:type="dxa"/>
          </w:tcPr>
          <w:p w14:paraId="4ECCCFF7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오늘의 날씨를 제공하는 시스템</w:t>
            </w:r>
          </w:p>
        </w:tc>
      </w:tr>
      <w:tr w:rsidR="007D46C7" w:rsidRPr="00BA2195" w14:paraId="6533F6BA" w14:textId="77777777" w:rsidTr="00283699">
        <w:tc>
          <w:tcPr>
            <w:tcW w:w="2149" w:type="dxa"/>
          </w:tcPr>
          <w:p w14:paraId="665F31D7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위치 시스템</w:t>
            </w:r>
          </w:p>
        </w:tc>
        <w:tc>
          <w:tcPr>
            <w:tcW w:w="6167" w:type="dxa"/>
          </w:tcPr>
          <w:p w14:paraId="6D07F44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날씨를 파악 및 추가 기능을 위한 위치 정보를 제공하는 시스템</w:t>
            </w:r>
          </w:p>
        </w:tc>
      </w:tr>
      <w:tr w:rsidR="007D46C7" w:rsidRPr="00BA2195" w14:paraId="250ADE53" w14:textId="77777777" w:rsidTr="00283699">
        <w:tc>
          <w:tcPr>
            <w:tcW w:w="2149" w:type="dxa"/>
          </w:tcPr>
          <w:p w14:paraId="158D25C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의류 추천 시스템</w:t>
            </w:r>
          </w:p>
        </w:tc>
        <w:tc>
          <w:tcPr>
            <w:tcW w:w="6167" w:type="dxa"/>
          </w:tcPr>
          <w:p w14:paraId="62EFCFFC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실시간 인기 의류 크롤링을 해서 사용자에게 보여주는 시스템</w:t>
            </w:r>
          </w:p>
        </w:tc>
      </w:tr>
      <w:tr w:rsidR="007D46C7" w:rsidRPr="00BA2195" w14:paraId="4D3BEB3F" w14:textId="77777777" w:rsidTr="00283699">
        <w:tc>
          <w:tcPr>
            <w:tcW w:w="2149" w:type="dxa"/>
          </w:tcPr>
          <w:p w14:paraId="2CFFDF95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백업 및 복원 시스템</w:t>
            </w:r>
          </w:p>
        </w:tc>
        <w:tc>
          <w:tcPr>
            <w:tcW w:w="6167" w:type="dxa"/>
          </w:tcPr>
          <w:p w14:paraId="6F313144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사용자가 Device를 변경하거나 데이터를 옮기고 싶을 때 정보를 옮겨주는 시스템</w:t>
            </w:r>
          </w:p>
        </w:tc>
      </w:tr>
      <w:tr w:rsidR="007D46C7" w:rsidRPr="00BA2195" w14:paraId="0441426E" w14:textId="77777777" w:rsidTr="00283699">
        <w:tc>
          <w:tcPr>
            <w:tcW w:w="2149" w:type="dxa"/>
          </w:tcPr>
          <w:p w14:paraId="0EBCBF4F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DB</w:t>
            </w:r>
          </w:p>
        </w:tc>
        <w:tc>
          <w:tcPr>
            <w:tcW w:w="6167" w:type="dxa"/>
          </w:tcPr>
          <w:p w14:paraId="7A03F0FE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여러 종류의 데이터베이스를 포함하는 최상위 액터</w:t>
            </w:r>
          </w:p>
        </w:tc>
      </w:tr>
      <w:tr w:rsidR="007D46C7" w:rsidRPr="00BA2195" w14:paraId="06675D26" w14:textId="77777777" w:rsidTr="00283699">
        <w:tc>
          <w:tcPr>
            <w:tcW w:w="2149" w:type="dxa"/>
          </w:tcPr>
          <w:p w14:paraId="569E16B4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r w:rsidRPr="007D46C7">
              <w:rPr>
                <w:rFonts w:ascii="굴림" w:eastAsia="굴림" w:hAnsi="굴림" w:hint="eastAsia"/>
              </w:rPr>
              <w:t>오늘의 코디 게시판 DB</w:t>
            </w:r>
          </w:p>
        </w:tc>
        <w:tc>
          <w:tcPr>
            <w:tcW w:w="6167" w:type="dxa"/>
          </w:tcPr>
          <w:p w14:paraId="09D9DFB2" w14:textId="12C4D11E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r w:rsidRPr="007D46C7">
              <w:rPr>
                <w:rFonts w:ascii="굴림" w:eastAsia="굴림" w:hAnsi="굴림" w:hint="eastAsia"/>
              </w:rPr>
              <w:t>자신의 코디를 올리는 게시물 및 댓글의 정보들을 저장하는 DB</w:t>
            </w:r>
          </w:p>
        </w:tc>
      </w:tr>
      <w:tr w:rsidR="007D46C7" w:rsidRPr="00BA2195" w14:paraId="1A793B16" w14:textId="77777777" w:rsidTr="00283699">
        <w:tc>
          <w:tcPr>
            <w:tcW w:w="2149" w:type="dxa"/>
          </w:tcPr>
          <w:p w14:paraId="466D3819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상황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46C7">
              <w:rPr>
                <w:rFonts w:ascii="굴림" w:eastAsia="굴림" w:hAnsi="굴림" w:hint="eastAsia"/>
              </w:rPr>
              <w:t>별 코디 추천 게시판 DB</w:t>
            </w:r>
          </w:p>
        </w:tc>
        <w:tc>
          <w:tcPr>
            <w:tcW w:w="6167" w:type="dxa"/>
          </w:tcPr>
          <w:p w14:paraId="670DE0E2" w14:textId="53FC81B4" w:rsidR="007D46C7" w:rsidRPr="007D46C7" w:rsidRDefault="00283699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상황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7D46C7">
              <w:rPr>
                <w:rFonts w:ascii="굴림" w:eastAsia="굴림" w:hAnsi="굴림" w:hint="eastAsia"/>
              </w:rPr>
              <w:t>별 의류 추천 게시물 및 댓글의 정보들을 저장하는 DB</w:t>
            </w:r>
          </w:p>
        </w:tc>
      </w:tr>
      <w:tr w:rsidR="007D46C7" w:rsidRPr="00BA2195" w14:paraId="07B0EA69" w14:textId="77777777" w:rsidTr="00283699">
        <w:tc>
          <w:tcPr>
            <w:tcW w:w="2149" w:type="dxa"/>
          </w:tcPr>
          <w:p w14:paraId="37DC6D92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  <w:highlight w:val="yellow"/>
              </w:rPr>
            </w:pPr>
            <w:r w:rsidRPr="007D46C7">
              <w:rPr>
                <w:rFonts w:ascii="굴림" w:eastAsia="굴림" w:hAnsi="굴림" w:hint="eastAsia"/>
              </w:rPr>
              <w:t>의류  DB</w:t>
            </w:r>
          </w:p>
        </w:tc>
        <w:tc>
          <w:tcPr>
            <w:tcW w:w="6167" w:type="dxa"/>
          </w:tcPr>
          <w:p w14:paraId="1E6444D2" w14:textId="77777777" w:rsidR="007D46C7" w:rsidRPr="007D46C7" w:rsidRDefault="007D46C7" w:rsidP="007D46C7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사용자가 의류 관리 서비스에 추가한 의류 정보들을 저장하는 DB</w:t>
            </w:r>
          </w:p>
        </w:tc>
      </w:tr>
      <w:tr w:rsidR="00283699" w:rsidRPr="00BA2195" w14:paraId="1E533739" w14:textId="77777777" w:rsidTr="00283699">
        <w:tc>
          <w:tcPr>
            <w:tcW w:w="2149" w:type="dxa"/>
          </w:tcPr>
          <w:p w14:paraId="291D6183" w14:textId="77777777" w:rsidR="00283699" w:rsidRPr="007D46C7" w:rsidRDefault="00283699" w:rsidP="00283699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사용자</w:t>
            </w:r>
          </w:p>
        </w:tc>
        <w:tc>
          <w:tcPr>
            <w:tcW w:w="6167" w:type="dxa"/>
          </w:tcPr>
          <w:p w14:paraId="6732AE3D" w14:textId="5FD3EA6D" w:rsidR="00283699" w:rsidRPr="007D46C7" w:rsidRDefault="00283699" w:rsidP="00283699">
            <w:pPr>
              <w:jc w:val="center"/>
              <w:rPr>
                <w:rFonts w:ascii="굴림" w:eastAsia="굴림" w:hAnsi="굴림"/>
              </w:rPr>
            </w:pPr>
            <w:r w:rsidRPr="007D46C7">
              <w:rPr>
                <w:rFonts w:ascii="굴림" w:eastAsia="굴림" w:hAnsi="굴림" w:hint="eastAsia"/>
              </w:rPr>
              <w:t>앱을 사용하는 최상위 사용자</w:t>
            </w:r>
          </w:p>
        </w:tc>
      </w:tr>
    </w:tbl>
    <w:p w14:paraId="797A501C" w14:textId="77777777" w:rsidR="00EF53CF" w:rsidRDefault="00EF53CF" w:rsidP="00EF53CF"/>
    <w:p w14:paraId="64602A2C" w14:textId="77777777" w:rsidR="0052318A" w:rsidRDefault="00E917F3" w:rsidP="0017696D">
      <w:pPr>
        <w:pStyle w:val="2"/>
      </w:pPr>
      <w:bookmarkStart w:id="8" w:name="_Toc287096152"/>
      <w:bookmarkStart w:id="9" w:name="_Toc447209005"/>
      <w:r>
        <w:rPr>
          <w:rFonts w:hint="eastAsia"/>
        </w:rPr>
        <w:t>액터 다이어그램</w:t>
      </w:r>
      <w:bookmarkEnd w:id="8"/>
      <w:bookmarkEnd w:id="9"/>
    </w:p>
    <w:p w14:paraId="583EB851" w14:textId="013DA441" w:rsidR="004221DF" w:rsidRDefault="003A0995" w:rsidP="00F56C83">
      <w:pPr>
        <w:pStyle w:val="af2"/>
      </w:pPr>
      <w:r>
        <w:rPr>
          <w:noProof/>
        </w:rPr>
        <w:drawing>
          <wp:inline distT="0" distB="0" distL="0" distR="0" wp14:anchorId="34D2FE7F" wp14:editId="55F62D42">
            <wp:extent cx="5400040" cy="280543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6C83">
        <w:t xml:space="preserve"> </w:t>
      </w:r>
      <w:r w:rsidR="004221DF">
        <w:br w:type="page"/>
      </w:r>
    </w:p>
    <w:p w14:paraId="7931EF90" w14:textId="77777777" w:rsidR="00BE571A" w:rsidRDefault="00416A4D" w:rsidP="004221DF">
      <w:pPr>
        <w:pStyle w:val="1"/>
      </w:pPr>
      <w:bookmarkStart w:id="10" w:name="_Toc447209006"/>
      <w:r>
        <w:rPr>
          <w:rFonts w:hint="eastAsia"/>
        </w:rPr>
        <w:lastRenderedPageBreak/>
        <w:t>요구사항 분석</w:t>
      </w:r>
      <w:bookmarkEnd w:id="10"/>
    </w:p>
    <w:p w14:paraId="1F745CF9" w14:textId="795A944D" w:rsidR="000C2157" w:rsidRDefault="000C2157" w:rsidP="00440DE6">
      <w:pPr>
        <w:pStyle w:val="2"/>
      </w:pPr>
      <w:bookmarkStart w:id="11" w:name="_Toc447209007"/>
      <w:bookmarkStart w:id="12" w:name="_Toc287096155"/>
      <w:r>
        <w:rPr>
          <w:rFonts w:hint="eastAsia"/>
        </w:rPr>
        <w:t>고객 기능 요구사항</w:t>
      </w:r>
      <w:bookmarkEnd w:id="11"/>
    </w:p>
    <w:tbl>
      <w:tblPr>
        <w:tblpPr w:leftFromText="142" w:rightFromText="142" w:vertAnchor="text" w:horzAnchor="margin" w:tblpY="36"/>
        <w:tblW w:w="84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99"/>
        <w:gridCol w:w="6475"/>
        <w:gridCol w:w="417"/>
      </w:tblGrid>
      <w:tr w:rsidR="007818B0" w:rsidRPr="00D54A11" w14:paraId="59A089CF" w14:textId="77777777" w:rsidTr="007818B0">
        <w:trPr>
          <w:trHeight w:val="690"/>
        </w:trPr>
        <w:tc>
          <w:tcPr>
            <w:tcW w:w="1599" w:type="dxa"/>
            <w:shd w:val="clear" w:color="auto" w:fill="CCCCCC"/>
            <w:vAlign w:val="center"/>
          </w:tcPr>
          <w:p w14:paraId="2AFB6DD6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구분</w:t>
            </w:r>
          </w:p>
        </w:tc>
        <w:tc>
          <w:tcPr>
            <w:tcW w:w="6475" w:type="dxa"/>
            <w:shd w:val="clear" w:color="auto" w:fill="CCCCCC"/>
            <w:vAlign w:val="center"/>
          </w:tcPr>
          <w:p w14:paraId="0AB178F9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 xml:space="preserve">상세 </w:t>
            </w:r>
          </w:p>
        </w:tc>
        <w:tc>
          <w:tcPr>
            <w:tcW w:w="417" w:type="dxa"/>
            <w:shd w:val="clear" w:color="auto" w:fill="CCCCCC"/>
            <w:vAlign w:val="center"/>
          </w:tcPr>
          <w:p w14:paraId="557A8DD8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비고</w:t>
            </w:r>
          </w:p>
        </w:tc>
      </w:tr>
      <w:tr w:rsidR="007818B0" w:rsidRPr="00D54A11" w14:paraId="0ABAB2DC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7ED3AB14" w14:textId="77777777" w:rsidR="007818B0" w:rsidRPr="0003407A" w:rsidRDefault="007818B0" w:rsidP="007818B0">
            <w:pPr>
              <w:jc w:val="center"/>
              <w:rPr>
                <w:rStyle w:val="ae"/>
              </w:rPr>
            </w:pP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</w:p>
        </w:tc>
        <w:tc>
          <w:tcPr>
            <w:tcW w:w="6475" w:type="dxa"/>
          </w:tcPr>
          <w:p w14:paraId="19571927" w14:textId="77777777" w:rsidR="007818B0" w:rsidRPr="0003407A" w:rsidRDefault="007818B0" w:rsidP="007818B0">
            <w:pPr>
              <w:jc w:val="left"/>
              <w:rPr>
                <w:rStyle w:val="ae"/>
              </w:rPr>
            </w:pP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적절한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및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3D6C9C7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FAD3700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376C558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</w:t>
            </w:r>
          </w:p>
        </w:tc>
        <w:tc>
          <w:tcPr>
            <w:tcW w:w="6475" w:type="dxa"/>
          </w:tcPr>
          <w:p w14:paraId="521ABB7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의상을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추가하면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6696BBB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34D029E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7323BFB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D7E723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추가해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들어있던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36F1BF8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413C97C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6C6A552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46523082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재저장한다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5A1BB5A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1C5474E9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36259EB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5C47D33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A7F9A6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863BC11" w14:textId="77777777" w:rsidTr="007818B0">
        <w:trPr>
          <w:trHeight w:val="338"/>
        </w:trPr>
        <w:tc>
          <w:tcPr>
            <w:tcW w:w="1599" w:type="dxa"/>
            <w:vAlign w:val="center"/>
          </w:tcPr>
          <w:p w14:paraId="6F15C74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18B4803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사람들에게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자동으로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전반적인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상위</w:t>
            </w:r>
            <w:r w:rsidRPr="00DF5FB1">
              <w:rPr>
                <w:rFonts w:hint="eastAsia"/>
              </w:rPr>
              <w:t xml:space="preserve"> 5</w:t>
            </w:r>
            <w:r w:rsidRPr="00DF5FB1">
              <w:rPr>
                <w:rFonts w:hint="eastAsia"/>
              </w:rPr>
              <w:t>개를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75664B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7C0898D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532B95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회원가입</w:t>
            </w:r>
          </w:p>
        </w:tc>
        <w:tc>
          <w:tcPr>
            <w:tcW w:w="6475" w:type="dxa"/>
          </w:tcPr>
          <w:p w14:paraId="05FDC87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앱을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이용하기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고유한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등록한다</w:t>
            </w:r>
            <w:r w:rsidRPr="00DF5FB1">
              <w:rPr>
                <w:rFonts w:hint="eastAsia"/>
              </w:rPr>
              <w:t>.  SNS(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회원가입을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73FFCF4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4A69658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069B24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로그인</w:t>
            </w:r>
          </w:p>
        </w:tc>
        <w:tc>
          <w:tcPr>
            <w:tcW w:w="6475" w:type="dxa"/>
          </w:tcPr>
          <w:p w14:paraId="21E90F4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로그인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시도할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등록된</w:t>
            </w:r>
            <w:r w:rsidRPr="00DF5FB1">
              <w:rPr>
                <w:rFonts w:hint="eastAsia"/>
              </w:rPr>
              <w:t xml:space="preserve"> SNS 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로그인을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시도하며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정상적으로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진행되면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메인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화면을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출력함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4FC0DB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A6A1AA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15E293A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30470D7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덮어씌워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</w:p>
        </w:tc>
        <w:tc>
          <w:tcPr>
            <w:tcW w:w="417" w:type="dxa"/>
          </w:tcPr>
          <w:p w14:paraId="30DB5C2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F9AEC3C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38E640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089EFED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입은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올릴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이때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게시판에는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올린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다른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사용자들이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포함된다</w:t>
            </w:r>
            <w:r w:rsidRPr="00DF5FB1">
              <w:rPr>
                <w:rFonts w:hint="eastAsia"/>
              </w:rPr>
              <w:t xml:space="preserve">. </w:t>
            </w:r>
          </w:p>
        </w:tc>
        <w:tc>
          <w:tcPr>
            <w:tcW w:w="417" w:type="dxa"/>
          </w:tcPr>
          <w:p w14:paraId="56A413D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7C3FB49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2565A9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상황별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482ABFF1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상황과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상황별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다른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공유하고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작성된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상황별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2B124A9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BF6C241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348C1276" w14:textId="63E5B81F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</w:t>
            </w:r>
          </w:p>
        </w:tc>
        <w:tc>
          <w:tcPr>
            <w:tcW w:w="6475" w:type="dxa"/>
          </w:tcPr>
          <w:p w14:paraId="7CAD04EB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오늘의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코디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게시판에서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마음에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드는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누르고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좋아요를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누른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좋아요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본문과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모두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포함한다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4A2933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024D7E3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04871B9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</w:t>
            </w:r>
          </w:p>
        </w:tc>
        <w:tc>
          <w:tcPr>
            <w:tcW w:w="6475" w:type="dxa"/>
          </w:tcPr>
          <w:p w14:paraId="4E396F5A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lastRenderedPageBreak/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C71BC3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E1E10D6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1F0CD3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3DFD95C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조회하고자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하는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게시물에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작성되어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467686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2569339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278C98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1ED7BCC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남긴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덮어씌운다</w:t>
            </w:r>
            <w:r w:rsidRPr="00DF5FB1">
              <w:rPr>
                <w:rFonts w:hint="eastAsia"/>
              </w:rPr>
              <w:t>. (</w:t>
            </w: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관리자만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접근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가능</w:t>
            </w:r>
            <w:r w:rsidRPr="00DF5FB1">
              <w:rPr>
                <w:rFonts w:hint="eastAsia"/>
              </w:rPr>
              <w:t>)</w:t>
            </w:r>
          </w:p>
        </w:tc>
        <w:tc>
          <w:tcPr>
            <w:tcW w:w="417" w:type="dxa"/>
          </w:tcPr>
          <w:p w14:paraId="5570C58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309E2F67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2E5AE0FA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댓글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6F75A68B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게시판에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남긴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댓글을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 (</w:t>
            </w:r>
            <w:r w:rsidRPr="00DF5FB1">
              <w:rPr>
                <w:rFonts w:hint="eastAsia"/>
              </w:rPr>
              <w:t>본인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관리자만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접근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가능</w:t>
            </w:r>
            <w:r w:rsidRPr="00DF5FB1">
              <w:rPr>
                <w:rFonts w:hint="eastAsia"/>
              </w:rPr>
              <w:t>)</w:t>
            </w:r>
          </w:p>
        </w:tc>
        <w:tc>
          <w:tcPr>
            <w:tcW w:w="417" w:type="dxa"/>
          </w:tcPr>
          <w:p w14:paraId="0F83068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0571B44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3F8D4B6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</w:p>
        </w:tc>
        <w:tc>
          <w:tcPr>
            <w:tcW w:w="6475" w:type="dxa"/>
          </w:tcPr>
          <w:p w14:paraId="2A925EC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날씨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기반으로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적절한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및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4C49A54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6A3A211F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68BDE48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</w:t>
            </w:r>
          </w:p>
        </w:tc>
        <w:tc>
          <w:tcPr>
            <w:tcW w:w="6475" w:type="dxa"/>
          </w:tcPr>
          <w:p w14:paraId="57F6082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자신이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의상을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추가하면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목록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작성한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4A3C7F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2A253682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5315816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7B12D9E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추가해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들어있던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데이터를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가져온다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D3F8D8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545B36F3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70A8D11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</w:t>
            </w:r>
          </w:p>
        </w:tc>
        <w:tc>
          <w:tcPr>
            <w:tcW w:w="6475" w:type="dxa"/>
          </w:tcPr>
          <w:p w14:paraId="176B7F6F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수정하고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기존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있던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수정된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정보로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재저장한다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120491D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71F7A18A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4A57E65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</w:t>
            </w:r>
          </w:p>
        </w:tc>
        <w:tc>
          <w:tcPr>
            <w:tcW w:w="6475" w:type="dxa"/>
          </w:tcPr>
          <w:p w14:paraId="292B6354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사용자가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추가한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삭제한다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008E664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1EFCEC9E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43FD17D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조회</w:t>
            </w:r>
          </w:p>
        </w:tc>
        <w:tc>
          <w:tcPr>
            <w:tcW w:w="6475" w:type="dxa"/>
          </w:tcPr>
          <w:p w14:paraId="5F890127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시스템은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사람들에게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자동으로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추천한다</w:t>
            </w:r>
            <w:r w:rsidRPr="00DF5FB1">
              <w:rPr>
                <w:rFonts w:hint="eastAsia"/>
              </w:rPr>
              <w:t xml:space="preserve">. </w:t>
            </w:r>
            <w:r w:rsidRPr="00DF5FB1">
              <w:rPr>
                <w:rFonts w:hint="eastAsia"/>
              </w:rPr>
              <w:t>전반적인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인기있는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아이템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상위</w:t>
            </w:r>
            <w:r w:rsidRPr="00DF5FB1">
              <w:rPr>
                <w:rFonts w:hint="eastAsia"/>
              </w:rPr>
              <w:t xml:space="preserve"> 5</w:t>
            </w:r>
            <w:r w:rsidRPr="00DF5FB1">
              <w:rPr>
                <w:rFonts w:hint="eastAsia"/>
              </w:rPr>
              <w:t>개를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실시간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인기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의류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25FE11C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  <w:tr w:rsidR="007818B0" w:rsidRPr="00D54A11" w14:paraId="48B8FD65" w14:textId="77777777" w:rsidTr="007818B0">
        <w:trPr>
          <w:trHeight w:val="353"/>
        </w:trPr>
        <w:tc>
          <w:tcPr>
            <w:tcW w:w="1599" w:type="dxa"/>
            <w:vAlign w:val="center"/>
          </w:tcPr>
          <w:p w14:paraId="680E1D6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회원가입</w:t>
            </w:r>
          </w:p>
        </w:tc>
        <w:tc>
          <w:tcPr>
            <w:tcW w:w="6475" w:type="dxa"/>
          </w:tcPr>
          <w:p w14:paraId="008AAE25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DF5FB1">
              <w:rPr>
                <w:rFonts w:hint="eastAsia"/>
              </w:rPr>
              <w:t>앱을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이용하기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위해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고유한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회원으로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등록한다</w:t>
            </w:r>
            <w:r w:rsidRPr="00DF5FB1">
              <w:rPr>
                <w:rFonts w:hint="eastAsia"/>
              </w:rPr>
              <w:t>.  SNS(</w:t>
            </w:r>
            <w:r w:rsidRPr="00DF5FB1">
              <w:rPr>
                <w:rFonts w:hint="eastAsia"/>
              </w:rPr>
              <w:t>구글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페이스북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네이버</w:t>
            </w:r>
            <w:r w:rsidRPr="00DF5FB1">
              <w:rPr>
                <w:rFonts w:hint="eastAsia"/>
              </w:rPr>
              <w:t xml:space="preserve">, </w:t>
            </w:r>
            <w:r w:rsidRPr="00DF5FB1">
              <w:rPr>
                <w:rFonts w:hint="eastAsia"/>
              </w:rPr>
              <w:t>카카오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등</w:t>
            </w:r>
            <w:r w:rsidRPr="00DF5FB1">
              <w:rPr>
                <w:rFonts w:hint="eastAsia"/>
              </w:rPr>
              <w:t>)</w:t>
            </w:r>
            <w:r w:rsidRPr="00DF5FB1">
              <w:rPr>
                <w:rFonts w:hint="eastAsia"/>
              </w:rPr>
              <w:t>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통해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회원가입을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진행하고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사용자</w:t>
            </w:r>
            <w:r w:rsidRPr="00DF5FB1">
              <w:rPr>
                <w:rFonts w:hint="eastAsia"/>
              </w:rPr>
              <w:t xml:space="preserve"> DB</w:t>
            </w:r>
            <w:r w:rsidRPr="00DF5FB1">
              <w:rPr>
                <w:rFonts w:hint="eastAsia"/>
              </w:rPr>
              <w:t>에</w:t>
            </w:r>
            <w:r w:rsidRPr="00DF5FB1">
              <w:rPr>
                <w:rFonts w:hint="eastAsia"/>
              </w:rPr>
              <w:t xml:space="preserve"> </w:t>
            </w:r>
            <w:r w:rsidRPr="00DF5FB1">
              <w:rPr>
                <w:rFonts w:hint="eastAsia"/>
              </w:rPr>
              <w:t>저장한다</w:t>
            </w:r>
            <w:r w:rsidRPr="00DF5FB1">
              <w:rPr>
                <w:rFonts w:hint="eastAsia"/>
              </w:rPr>
              <w:t>.</w:t>
            </w:r>
          </w:p>
        </w:tc>
        <w:tc>
          <w:tcPr>
            <w:tcW w:w="417" w:type="dxa"/>
          </w:tcPr>
          <w:p w14:paraId="63477DF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22F84E67" w14:textId="77777777" w:rsidR="00D76DE0" w:rsidRPr="00D76DE0" w:rsidRDefault="00D76DE0" w:rsidP="00D76DE0"/>
    <w:p w14:paraId="787FACED" w14:textId="77777777" w:rsidR="000C2157" w:rsidRDefault="000C2157" w:rsidP="00440DE6"/>
    <w:p w14:paraId="551A03F8" w14:textId="77777777" w:rsidR="000C2157" w:rsidRDefault="000C2157" w:rsidP="00440DE6"/>
    <w:p w14:paraId="6217354E" w14:textId="77777777" w:rsidR="000C2157" w:rsidRDefault="000C2157" w:rsidP="00440DE6"/>
    <w:p w14:paraId="2F64E6FA" w14:textId="77777777" w:rsidR="000C2157" w:rsidRDefault="000C2157" w:rsidP="00440DE6"/>
    <w:p w14:paraId="4CFDBF0A" w14:textId="77777777" w:rsidR="000C2157" w:rsidRDefault="000C2157" w:rsidP="00440DE6"/>
    <w:p w14:paraId="3D96C1A4" w14:textId="77777777" w:rsidR="000C2157" w:rsidRDefault="000C2157" w:rsidP="00440DE6"/>
    <w:p w14:paraId="5B8F96B4" w14:textId="77777777" w:rsidR="000C2157" w:rsidRDefault="000C2157" w:rsidP="00440DE6"/>
    <w:p w14:paraId="2E956756" w14:textId="77777777" w:rsidR="000C2157" w:rsidRDefault="000C2157" w:rsidP="00440DE6"/>
    <w:p w14:paraId="34AA0FF5" w14:textId="77777777" w:rsidR="000C2157" w:rsidRDefault="000C2157" w:rsidP="00440DE6"/>
    <w:p w14:paraId="7B32E8F1" w14:textId="77777777" w:rsidR="000C2157" w:rsidRDefault="000C2157" w:rsidP="00440DE6"/>
    <w:p w14:paraId="6B1F5591" w14:textId="77777777" w:rsidR="000C2157" w:rsidRDefault="000C2157" w:rsidP="00440DE6"/>
    <w:p w14:paraId="443375F9" w14:textId="32EBB7FE" w:rsidR="000C2157" w:rsidRDefault="000C2157" w:rsidP="00440DE6"/>
    <w:p w14:paraId="17FE57B4" w14:textId="0158DD6D" w:rsidR="00710000" w:rsidRDefault="00710000" w:rsidP="00440DE6"/>
    <w:p w14:paraId="49335153" w14:textId="77777777" w:rsidR="000A7E31" w:rsidRPr="00440DE6" w:rsidRDefault="000A7E31" w:rsidP="00440DE6"/>
    <w:p w14:paraId="41640AA8" w14:textId="4B7925DA" w:rsidR="00357453" w:rsidRDefault="000C2157" w:rsidP="00357453">
      <w:pPr>
        <w:pStyle w:val="2"/>
      </w:pPr>
      <w:bookmarkStart w:id="13" w:name="_Toc447209008"/>
      <w:r>
        <w:rPr>
          <w:rFonts w:hint="eastAsia"/>
        </w:rPr>
        <w:lastRenderedPageBreak/>
        <w:t>유스케이스 목록</w:t>
      </w:r>
      <w:bookmarkEnd w:id="12"/>
      <w:bookmarkEnd w:id="13"/>
    </w:p>
    <w:p w14:paraId="4180238D" w14:textId="77777777" w:rsidR="005A4497" w:rsidRDefault="005A4497" w:rsidP="00357453"/>
    <w:tbl>
      <w:tblPr>
        <w:tblW w:w="8485" w:type="dxa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4"/>
        <w:gridCol w:w="2127"/>
        <w:gridCol w:w="4536"/>
        <w:gridCol w:w="758"/>
      </w:tblGrid>
      <w:tr w:rsidR="003A2AF1" w:rsidRPr="00D54A11" w14:paraId="2B695565" w14:textId="77777777" w:rsidTr="00F56C83">
        <w:trPr>
          <w:trHeight w:val="727"/>
        </w:trPr>
        <w:tc>
          <w:tcPr>
            <w:tcW w:w="1064" w:type="dxa"/>
            <w:shd w:val="clear" w:color="auto" w:fill="CCCCCC"/>
            <w:vAlign w:val="center"/>
          </w:tcPr>
          <w:p w14:paraId="6BE0A7F2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2127" w:type="dxa"/>
            <w:shd w:val="clear" w:color="auto" w:fill="CCCCCC"/>
            <w:vAlign w:val="center"/>
          </w:tcPr>
          <w:p w14:paraId="2497D2F2" w14:textId="77777777" w:rsidR="003A2AF1" w:rsidRPr="00D54A11" w:rsidRDefault="003A2AF1" w:rsidP="005A4497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 w:rsidR="00C25FFA">
              <w:rPr>
                <w:rFonts w:hint="eastAsia"/>
              </w:rPr>
              <w:t>명</w:t>
            </w:r>
          </w:p>
        </w:tc>
        <w:tc>
          <w:tcPr>
            <w:tcW w:w="4536" w:type="dxa"/>
            <w:shd w:val="clear" w:color="auto" w:fill="CCCCCC"/>
            <w:vAlign w:val="center"/>
          </w:tcPr>
          <w:p w14:paraId="6F845445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58" w:type="dxa"/>
            <w:shd w:val="clear" w:color="auto" w:fill="CCCCCC"/>
            <w:vAlign w:val="center"/>
          </w:tcPr>
          <w:p w14:paraId="42A1CA69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우선</w:t>
            </w:r>
          </w:p>
          <w:p w14:paraId="53DEF4FC" w14:textId="77777777" w:rsidR="003A2AF1" w:rsidRPr="00D54A11" w:rsidRDefault="003A2AF1" w:rsidP="005A4497">
            <w:pPr>
              <w:pStyle w:val="af"/>
            </w:pPr>
            <w:r w:rsidRPr="00D54A11">
              <w:rPr>
                <w:rFonts w:hint="eastAsia"/>
              </w:rPr>
              <w:t>순위</w:t>
            </w:r>
          </w:p>
        </w:tc>
      </w:tr>
      <w:tr w:rsidR="00F56C83" w:rsidRPr="00D54A11" w14:paraId="743671F9" w14:textId="77777777" w:rsidTr="00F56C83">
        <w:trPr>
          <w:trHeight w:val="674"/>
        </w:trPr>
        <w:tc>
          <w:tcPr>
            <w:tcW w:w="1064" w:type="dxa"/>
          </w:tcPr>
          <w:p w14:paraId="02FDC21C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  <w:r w:rsidRPr="00527767">
              <w:rPr>
                <w:rFonts w:hint="eastAsia"/>
              </w:rPr>
              <w:t>UC001</w:t>
            </w:r>
          </w:p>
        </w:tc>
        <w:tc>
          <w:tcPr>
            <w:tcW w:w="2127" w:type="dxa"/>
          </w:tcPr>
          <w:p w14:paraId="5C0C6B69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  <w:r w:rsidRPr="00527767">
              <w:rPr>
                <w:rFonts w:hint="eastAsia"/>
              </w:rPr>
              <w:t>회원가입을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38180AC" w14:textId="77777777" w:rsidR="00F56C83" w:rsidRPr="007E70C2" w:rsidRDefault="00F56C83" w:rsidP="00F56C83">
            <w:pPr>
              <w:rPr>
                <w:rStyle w:val="ae"/>
              </w:rPr>
            </w:pPr>
            <w:r w:rsidRPr="00527767">
              <w:rPr>
                <w:rFonts w:hint="eastAsia"/>
              </w:rPr>
              <w:t>신규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회원가입을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기능을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제공한다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A323C0B" w14:textId="77777777" w:rsidR="00F56C83" w:rsidRPr="007E70C2" w:rsidRDefault="00F56C83" w:rsidP="00F56C83">
            <w:pPr>
              <w:jc w:val="center"/>
              <w:rPr>
                <w:rStyle w:val="ae"/>
              </w:rPr>
            </w:pPr>
          </w:p>
        </w:tc>
      </w:tr>
      <w:tr w:rsidR="00F56C83" w:rsidRPr="00D54A11" w14:paraId="2B64A9B4" w14:textId="77777777" w:rsidTr="00F56C83">
        <w:trPr>
          <w:trHeight w:val="356"/>
        </w:trPr>
        <w:tc>
          <w:tcPr>
            <w:tcW w:w="1064" w:type="dxa"/>
          </w:tcPr>
          <w:p w14:paraId="67BF409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UC002</w:t>
            </w:r>
          </w:p>
        </w:tc>
        <w:tc>
          <w:tcPr>
            <w:tcW w:w="2127" w:type="dxa"/>
          </w:tcPr>
          <w:p w14:paraId="2F1DA05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로그인을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1E9C3DDC" w14:textId="77777777" w:rsidR="00F56C83" w:rsidRPr="00BA2195" w:rsidRDefault="00F56C83" w:rsidP="00F56C83">
            <w:r w:rsidRPr="00527767">
              <w:rPr>
                <w:rFonts w:hint="eastAsia"/>
              </w:rPr>
              <w:t>ID</w:t>
            </w:r>
            <w:r w:rsidRPr="00527767">
              <w:rPr>
                <w:rFonts w:hint="eastAsia"/>
              </w:rPr>
              <w:t>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비밀번호를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이용하여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AFDF31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B696589" w14:textId="77777777" w:rsidTr="00F56C83">
        <w:trPr>
          <w:trHeight w:val="356"/>
        </w:trPr>
        <w:tc>
          <w:tcPr>
            <w:tcW w:w="1064" w:type="dxa"/>
          </w:tcPr>
          <w:p w14:paraId="4FCF362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UC003</w:t>
            </w:r>
          </w:p>
        </w:tc>
        <w:tc>
          <w:tcPr>
            <w:tcW w:w="2127" w:type="dxa"/>
          </w:tcPr>
          <w:p w14:paraId="5B5C84B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로그아웃을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75CAD43" w14:textId="77777777" w:rsidR="00F56C83" w:rsidRPr="00BA2195" w:rsidRDefault="00F56C83" w:rsidP="00F56C83"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ID</w:t>
            </w:r>
            <w:r w:rsidRPr="00527767">
              <w:rPr>
                <w:rFonts w:hint="eastAsia"/>
              </w:rPr>
              <w:t>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로그인하거나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앱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중지하기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위해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로그아웃을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96FA71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7D6E742B" w14:textId="77777777" w:rsidTr="00F56C83">
        <w:trPr>
          <w:trHeight w:val="356"/>
        </w:trPr>
        <w:tc>
          <w:tcPr>
            <w:tcW w:w="1064" w:type="dxa"/>
          </w:tcPr>
          <w:p w14:paraId="3569063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UC004</w:t>
            </w:r>
          </w:p>
        </w:tc>
        <w:tc>
          <w:tcPr>
            <w:tcW w:w="2127" w:type="dxa"/>
          </w:tcPr>
          <w:p w14:paraId="192171A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회원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</w:t>
            </w:r>
          </w:p>
        </w:tc>
        <w:tc>
          <w:tcPr>
            <w:tcW w:w="4536" w:type="dxa"/>
          </w:tcPr>
          <w:p w14:paraId="33131566" w14:textId="77777777" w:rsidR="00F56C83" w:rsidRPr="00BA2195" w:rsidRDefault="00F56C83" w:rsidP="00F56C83"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가입한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계정의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계정을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E28C73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7103F6C" w14:textId="77777777" w:rsidTr="00F56C83">
        <w:trPr>
          <w:trHeight w:val="356"/>
        </w:trPr>
        <w:tc>
          <w:tcPr>
            <w:tcW w:w="1064" w:type="dxa"/>
          </w:tcPr>
          <w:p w14:paraId="116BA00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UC005</w:t>
            </w:r>
          </w:p>
        </w:tc>
        <w:tc>
          <w:tcPr>
            <w:tcW w:w="2127" w:type="dxa"/>
          </w:tcPr>
          <w:p w14:paraId="68E67FC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DC2178A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가지고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보관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위치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등을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포함한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시스템에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A0E063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47748E10" w14:textId="77777777" w:rsidTr="00F56C83">
        <w:trPr>
          <w:trHeight w:val="356"/>
        </w:trPr>
        <w:tc>
          <w:tcPr>
            <w:tcW w:w="1064" w:type="dxa"/>
          </w:tcPr>
          <w:p w14:paraId="655DDFD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UC006</w:t>
            </w:r>
          </w:p>
        </w:tc>
        <w:tc>
          <w:tcPr>
            <w:tcW w:w="2127" w:type="dxa"/>
          </w:tcPr>
          <w:p w14:paraId="5D61DBA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E34829E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의상들의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 xml:space="preserve">. </w:t>
            </w:r>
            <w:r w:rsidRPr="00527767">
              <w:rPr>
                <w:rFonts w:hint="eastAsia"/>
              </w:rPr>
              <w:t>이때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여러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가지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조건</w:t>
            </w:r>
            <w:r w:rsidRPr="00527767">
              <w:rPr>
                <w:rFonts w:hint="eastAsia"/>
              </w:rPr>
              <w:t>(</w:t>
            </w:r>
            <w:r w:rsidRPr="00527767">
              <w:rPr>
                <w:rFonts w:hint="eastAsia"/>
              </w:rPr>
              <w:t>전체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계절별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카테고리별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검색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설정할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F839EE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A43B077" w14:textId="77777777" w:rsidTr="00F56C83">
        <w:trPr>
          <w:trHeight w:val="356"/>
        </w:trPr>
        <w:tc>
          <w:tcPr>
            <w:tcW w:w="1064" w:type="dxa"/>
          </w:tcPr>
          <w:p w14:paraId="5D7ADCD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UC007</w:t>
            </w:r>
          </w:p>
        </w:tc>
        <w:tc>
          <w:tcPr>
            <w:tcW w:w="2127" w:type="dxa"/>
          </w:tcPr>
          <w:p w14:paraId="4D772CED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0034D7F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의상들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중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특정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9C0F35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4ECD7CDC" w14:textId="77777777" w:rsidTr="00F56C83">
        <w:trPr>
          <w:trHeight w:val="356"/>
        </w:trPr>
        <w:tc>
          <w:tcPr>
            <w:tcW w:w="1064" w:type="dxa"/>
          </w:tcPr>
          <w:p w14:paraId="61D57BA0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UC008</w:t>
            </w:r>
          </w:p>
        </w:tc>
        <w:tc>
          <w:tcPr>
            <w:tcW w:w="2127" w:type="dxa"/>
          </w:tcPr>
          <w:p w14:paraId="55F4A46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55315BA" w14:textId="77777777" w:rsidR="00F56C83" w:rsidRPr="00BA2195" w:rsidRDefault="00F56C83" w:rsidP="00F56C83">
            <w:r w:rsidRPr="00527767">
              <w:rPr>
                <w:rFonts w:hint="eastAsia"/>
              </w:rPr>
              <w:t>자신이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특정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상세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수정하거나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필요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없어진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F75370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3B4A9256" w14:textId="77777777" w:rsidTr="00F56C83">
        <w:trPr>
          <w:trHeight w:val="356"/>
        </w:trPr>
        <w:tc>
          <w:tcPr>
            <w:tcW w:w="1064" w:type="dxa"/>
          </w:tcPr>
          <w:p w14:paraId="3C3BD213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UC009</w:t>
            </w:r>
          </w:p>
        </w:tc>
        <w:tc>
          <w:tcPr>
            <w:tcW w:w="2127" w:type="dxa"/>
          </w:tcPr>
          <w:p w14:paraId="5DF6E7A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</w:p>
        </w:tc>
        <w:tc>
          <w:tcPr>
            <w:tcW w:w="4536" w:type="dxa"/>
          </w:tcPr>
          <w:p w14:paraId="64231B09" w14:textId="77777777" w:rsidR="00F56C83" w:rsidRPr="00BA2195" w:rsidRDefault="00F56C83" w:rsidP="00F56C83">
            <w:r w:rsidRPr="00527767">
              <w:rPr>
                <w:rFonts w:hint="eastAsia"/>
              </w:rPr>
              <w:t>상황별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통해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사용자의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31D108C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DB5CABB" w14:textId="77777777" w:rsidTr="00F56C83">
        <w:trPr>
          <w:trHeight w:val="356"/>
        </w:trPr>
        <w:tc>
          <w:tcPr>
            <w:tcW w:w="1064" w:type="dxa"/>
          </w:tcPr>
          <w:p w14:paraId="36DCB12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UC010</w:t>
            </w:r>
          </w:p>
        </w:tc>
        <w:tc>
          <w:tcPr>
            <w:tcW w:w="2127" w:type="dxa"/>
          </w:tcPr>
          <w:p w14:paraId="4B84083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맞는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33B2B66" w14:textId="77777777" w:rsidR="00F56C83" w:rsidRPr="00BA2195" w:rsidRDefault="00F56C83" w:rsidP="00F56C83"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대한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정보를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통해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날씨에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맞게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받을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2FFCBB9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E35FACA" w14:textId="77777777" w:rsidTr="00F56C83">
        <w:trPr>
          <w:trHeight w:val="356"/>
        </w:trPr>
        <w:tc>
          <w:tcPr>
            <w:tcW w:w="1064" w:type="dxa"/>
          </w:tcPr>
          <w:p w14:paraId="122F1BDD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UC011</w:t>
            </w:r>
          </w:p>
        </w:tc>
        <w:tc>
          <w:tcPr>
            <w:tcW w:w="2127" w:type="dxa"/>
          </w:tcPr>
          <w:p w14:paraId="344C9C0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실시간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인기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A0B12A8" w14:textId="77777777" w:rsidR="00F56C83" w:rsidRPr="00BA2195" w:rsidRDefault="00F56C83" w:rsidP="00F56C83">
            <w:r w:rsidRPr="00527767">
              <w:rPr>
                <w:rFonts w:hint="eastAsia"/>
              </w:rPr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회원들은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“</w:t>
            </w:r>
            <w:r w:rsidRPr="00527767">
              <w:rPr>
                <w:rFonts w:hint="eastAsia"/>
              </w:rPr>
              <w:t>MUSINSA</w:t>
            </w:r>
            <w:r w:rsidRPr="00527767">
              <w:rPr>
                <w:rFonts w:hint="eastAsia"/>
              </w:rPr>
              <w:t>”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페이지에서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실시간으로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사람들에게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인기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목록</w:t>
            </w:r>
            <w:r w:rsidRPr="00527767">
              <w:rPr>
                <w:rFonts w:hint="eastAsia"/>
              </w:rPr>
              <w:t xml:space="preserve"> 5</w:t>
            </w:r>
            <w:r w:rsidRPr="00527767">
              <w:rPr>
                <w:rFonts w:hint="eastAsia"/>
              </w:rPr>
              <w:t>가지를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확인할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15D7ADD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C9B5F9D" w14:textId="77777777" w:rsidTr="00F56C83">
        <w:trPr>
          <w:trHeight w:val="356"/>
        </w:trPr>
        <w:tc>
          <w:tcPr>
            <w:tcW w:w="1064" w:type="dxa"/>
          </w:tcPr>
          <w:p w14:paraId="47E2C26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UC012</w:t>
            </w:r>
          </w:p>
        </w:tc>
        <w:tc>
          <w:tcPr>
            <w:tcW w:w="2127" w:type="dxa"/>
          </w:tcPr>
          <w:p w14:paraId="61485A35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FB981F7" w14:textId="77777777" w:rsidR="00F56C83" w:rsidRPr="00BA2195" w:rsidRDefault="00F56C83" w:rsidP="00F56C83"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상황별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7ABBAAF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1FE6F1E" w14:textId="77777777" w:rsidTr="00F56C83">
        <w:trPr>
          <w:trHeight w:val="356"/>
        </w:trPr>
        <w:tc>
          <w:tcPr>
            <w:tcW w:w="1064" w:type="dxa"/>
          </w:tcPr>
          <w:p w14:paraId="3FAFCA6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UC013</w:t>
            </w:r>
          </w:p>
        </w:tc>
        <w:tc>
          <w:tcPr>
            <w:tcW w:w="2127" w:type="dxa"/>
          </w:tcPr>
          <w:p w14:paraId="55F4860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20C634ED" w14:textId="77777777" w:rsidR="00F56C83" w:rsidRPr="00BA2195" w:rsidRDefault="00F56C83" w:rsidP="00F56C83">
            <w:r w:rsidRPr="00527767">
              <w:rPr>
                <w:rFonts w:hint="eastAsia"/>
              </w:rPr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게시물과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게시글들을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모두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EE92A0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6E13DB36" w14:textId="77777777" w:rsidTr="00F56C83">
        <w:trPr>
          <w:trHeight w:val="356"/>
        </w:trPr>
        <w:tc>
          <w:tcPr>
            <w:tcW w:w="1064" w:type="dxa"/>
          </w:tcPr>
          <w:p w14:paraId="18F98F4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UC014</w:t>
            </w:r>
          </w:p>
        </w:tc>
        <w:tc>
          <w:tcPr>
            <w:tcW w:w="2127" w:type="dxa"/>
          </w:tcPr>
          <w:p w14:paraId="38F9F47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</w:t>
            </w:r>
            <w:r w:rsidRPr="00527767">
              <w:rPr>
                <w:rFonts w:hint="eastAsia"/>
              </w:rPr>
              <w:lastRenderedPageBreak/>
              <w:t>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관리한다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824D5D1" w14:textId="77777777" w:rsidR="00F56C83" w:rsidRPr="00BA2195" w:rsidRDefault="00F56C83" w:rsidP="00F56C83">
            <w:r w:rsidRPr="00527767">
              <w:rPr>
                <w:rFonts w:hint="eastAsia"/>
              </w:rPr>
              <w:lastRenderedPageBreak/>
              <w:t>기존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</w:t>
            </w:r>
            <w:r w:rsidRPr="00527767">
              <w:rPr>
                <w:rFonts w:hint="eastAsia"/>
              </w:rPr>
              <w:lastRenderedPageBreak/>
              <w:t>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또는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삭제할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682BA989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2EB392FA" w14:textId="77777777" w:rsidTr="00F56C83">
        <w:trPr>
          <w:trHeight w:val="356"/>
        </w:trPr>
        <w:tc>
          <w:tcPr>
            <w:tcW w:w="1064" w:type="dxa"/>
          </w:tcPr>
          <w:p w14:paraId="0ACD9CC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UC015</w:t>
            </w:r>
          </w:p>
        </w:tc>
        <w:tc>
          <w:tcPr>
            <w:tcW w:w="2127" w:type="dxa"/>
          </w:tcPr>
          <w:p w14:paraId="0D04695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좋아요를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D4B0446" w14:textId="77777777" w:rsidR="00F56C83" w:rsidRPr="00BA2195" w:rsidRDefault="00F56C83" w:rsidP="00F56C83"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마음에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드는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좋아요를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41EFFC6C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35D19A4A" w14:textId="77777777" w:rsidTr="00F56C83">
        <w:trPr>
          <w:trHeight w:val="356"/>
        </w:trPr>
        <w:tc>
          <w:tcPr>
            <w:tcW w:w="1064" w:type="dxa"/>
          </w:tcPr>
          <w:p w14:paraId="3A1A4F3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UC016</w:t>
            </w:r>
          </w:p>
        </w:tc>
        <w:tc>
          <w:tcPr>
            <w:tcW w:w="2127" w:type="dxa"/>
          </w:tcPr>
          <w:p w14:paraId="1E5D0ADB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좋아요를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7276374B" w14:textId="77777777" w:rsidR="00F56C83" w:rsidRPr="00BA2195" w:rsidRDefault="00F56C83" w:rsidP="00F56C83"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좋아요를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누른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게시글만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마이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페이지에서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3C3419E1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1DCFF5E" w14:textId="77777777" w:rsidTr="00F56C83">
        <w:trPr>
          <w:trHeight w:val="356"/>
        </w:trPr>
        <w:tc>
          <w:tcPr>
            <w:tcW w:w="1064" w:type="dxa"/>
          </w:tcPr>
          <w:p w14:paraId="4518E2A6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UC017</w:t>
            </w:r>
          </w:p>
        </w:tc>
        <w:tc>
          <w:tcPr>
            <w:tcW w:w="2127" w:type="dxa"/>
          </w:tcPr>
          <w:p w14:paraId="66BBC502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4C81BB3D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상황별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추가할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27F8E103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07BA1489" w14:textId="77777777" w:rsidTr="00F56C83">
        <w:trPr>
          <w:trHeight w:val="356"/>
        </w:trPr>
        <w:tc>
          <w:tcPr>
            <w:tcW w:w="1064" w:type="dxa"/>
          </w:tcPr>
          <w:p w14:paraId="663D735E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UC018</w:t>
            </w:r>
          </w:p>
        </w:tc>
        <w:tc>
          <w:tcPr>
            <w:tcW w:w="2127" w:type="dxa"/>
          </w:tcPr>
          <w:p w14:paraId="5E7FBC28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656230A8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 (</w:t>
            </w:r>
            <w:r w:rsidRPr="00527767">
              <w:rPr>
                <w:rFonts w:hint="eastAsia"/>
              </w:rPr>
              <w:t>오늘의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 xml:space="preserve">, </w:t>
            </w:r>
            <w:r w:rsidRPr="00527767">
              <w:rPr>
                <w:rFonts w:hint="eastAsia"/>
              </w:rPr>
              <w:t>상황별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코디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추천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</w:t>
            </w:r>
            <w:r w:rsidRPr="00527767">
              <w:rPr>
                <w:rFonts w:hint="eastAsia"/>
              </w:rPr>
              <w:t>)</w:t>
            </w:r>
            <w:r w:rsidRPr="00527767">
              <w:rPr>
                <w:rFonts w:hint="eastAsia"/>
              </w:rPr>
              <w:t>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조회할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758" w:type="dxa"/>
          </w:tcPr>
          <w:p w14:paraId="02F18CFA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  <w:tr w:rsidR="00F56C83" w:rsidRPr="00D54A11" w14:paraId="14DC41CC" w14:textId="77777777" w:rsidTr="00F56C83">
        <w:trPr>
          <w:trHeight w:val="356"/>
        </w:trPr>
        <w:tc>
          <w:tcPr>
            <w:tcW w:w="1064" w:type="dxa"/>
          </w:tcPr>
          <w:p w14:paraId="08B28AB7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UC019</w:t>
            </w:r>
          </w:p>
        </w:tc>
        <w:tc>
          <w:tcPr>
            <w:tcW w:w="2127" w:type="dxa"/>
          </w:tcPr>
          <w:p w14:paraId="448048C4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  <w:r w:rsidRPr="00527767">
              <w:rPr>
                <w:rFonts w:hint="eastAsia"/>
              </w:rPr>
              <w:t>게시글의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수정한다</w:t>
            </w:r>
            <w:r w:rsidRPr="00527767">
              <w:rPr>
                <w:rFonts w:hint="eastAsia"/>
              </w:rPr>
              <w:t>.</w:t>
            </w:r>
          </w:p>
        </w:tc>
        <w:tc>
          <w:tcPr>
            <w:tcW w:w="4536" w:type="dxa"/>
          </w:tcPr>
          <w:p w14:paraId="08745DED" w14:textId="77777777" w:rsidR="00F56C83" w:rsidRPr="00BA2195" w:rsidRDefault="00F56C83" w:rsidP="00F56C83">
            <w:r w:rsidRPr="00527767">
              <w:rPr>
                <w:rFonts w:hint="eastAsia"/>
              </w:rPr>
              <w:t>본인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및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다른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회원들이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의상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관련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게시판의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게시글에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작성한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본인의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댓글을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수정할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수</w:t>
            </w:r>
            <w:r w:rsidRPr="00527767">
              <w:rPr>
                <w:rFonts w:hint="eastAsia"/>
              </w:rPr>
              <w:t xml:space="preserve"> </w:t>
            </w:r>
            <w:r w:rsidRPr="00527767">
              <w:rPr>
                <w:rFonts w:hint="eastAsia"/>
              </w:rPr>
              <w:t>있다</w:t>
            </w:r>
          </w:p>
        </w:tc>
        <w:tc>
          <w:tcPr>
            <w:tcW w:w="758" w:type="dxa"/>
          </w:tcPr>
          <w:p w14:paraId="73440E0F" w14:textId="77777777" w:rsidR="00F56C83" w:rsidRPr="00D54A11" w:rsidRDefault="00F56C83" w:rsidP="00F56C83">
            <w:pPr>
              <w:jc w:val="center"/>
              <w:rPr>
                <w:rFonts w:ascii="돋움" w:eastAsia="돋움" w:hAnsi="돋움"/>
              </w:rPr>
            </w:pPr>
          </w:p>
        </w:tc>
      </w:tr>
    </w:tbl>
    <w:p w14:paraId="60D4FBC2" w14:textId="77777777" w:rsidR="0017696D" w:rsidRDefault="0017696D" w:rsidP="00BE571A"/>
    <w:p w14:paraId="65CB3AB5" w14:textId="77777777" w:rsidR="00357453" w:rsidRDefault="0017696D" w:rsidP="00BE571A">
      <w:r>
        <w:br w:type="page"/>
      </w:r>
    </w:p>
    <w:p w14:paraId="29261CA9" w14:textId="4D806BEC" w:rsidR="00420E54" w:rsidRPr="00420E54" w:rsidRDefault="00357453" w:rsidP="00420E54">
      <w:pPr>
        <w:pStyle w:val="3"/>
        <w:tabs>
          <w:tab w:val="num" w:pos="200"/>
        </w:tabs>
        <w:ind w:left="567"/>
      </w:pPr>
      <w:bookmarkStart w:id="14" w:name="_Toc287096156"/>
      <w:bookmarkStart w:id="15" w:name="_Toc447209009"/>
      <w:r>
        <w:rPr>
          <w:rFonts w:hint="eastAsia"/>
        </w:rPr>
        <w:lastRenderedPageBreak/>
        <w:t>유스케이스 다이어그램</w:t>
      </w:r>
      <w:bookmarkEnd w:id="14"/>
      <w:bookmarkEnd w:id="15"/>
    </w:p>
    <w:p w14:paraId="63E13CCA" w14:textId="1B1A7D15" w:rsidR="0017696D" w:rsidRDefault="000413D1" w:rsidP="00420E54">
      <w:r w:rsidRPr="004D41A5">
        <w:rPr>
          <w:noProof/>
        </w:rPr>
        <w:drawing>
          <wp:inline distT="0" distB="0" distL="0" distR="0" wp14:anchorId="22BE4C1B" wp14:editId="498C014B">
            <wp:extent cx="5396230" cy="5255260"/>
            <wp:effectExtent l="0" t="0" r="0" b="0"/>
            <wp:docPr id="2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25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603F3" w14:textId="77777777" w:rsidR="004221DF" w:rsidRDefault="004221DF" w:rsidP="008A302C"/>
    <w:p w14:paraId="6E4ED18B" w14:textId="23CE9E1E" w:rsidR="001723F7" w:rsidRDefault="001723F7" w:rsidP="001723F7">
      <w:bookmarkStart w:id="16" w:name="_Toc287096158"/>
    </w:p>
    <w:p w14:paraId="4894A231" w14:textId="091EFB9C" w:rsidR="00710000" w:rsidRDefault="00710000" w:rsidP="001723F7"/>
    <w:p w14:paraId="04A73FEE" w14:textId="2C67C2A0" w:rsidR="00710000" w:rsidRDefault="00710000" w:rsidP="001723F7"/>
    <w:p w14:paraId="23A23DDB" w14:textId="0FC588A2" w:rsidR="00710000" w:rsidRDefault="00710000" w:rsidP="001723F7"/>
    <w:p w14:paraId="28177908" w14:textId="278AFB01" w:rsidR="000A7E31" w:rsidRDefault="000A7E31" w:rsidP="001723F7"/>
    <w:p w14:paraId="19CC19B3" w14:textId="4602B4AE" w:rsidR="000A7E31" w:rsidRDefault="000A7E31" w:rsidP="001723F7"/>
    <w:p w14:paraId="70DA4A14" w14:textId="12AF166D" w:rsidR="000A7E31" w:rsidRDefault="000A7E31" w:rsidP="001723F7"/>
    <w:p w14:paraId="61FC1BE7" w14:textId="77777777" w:rsidR="000A7E31" w:rsidRDefault="000A7E31" w:rsidP="001723F7"/>
    <w:p w14:paraId="567F7604" w14:textId="6C789ACA" w:rsidR="00710000" w:rsidRPr="001723F7" w:rsidRDefault="00710000" w:rsidP="001723F7"/>
    <w:p w14:paraId="60C9BEA0" w14:textId="77777777" w:rsidR="000C1642" w:rsidRDefault="001723F7" w:rsidP="003C1E0F">
      <w:pPr>
        <w:pStyle w:val="3"/>
        <w:tabs>
          <w:tab w:val="num" w:pos="200"/>
        </w:tabs>
        <w:ind w:left="567"/>
      </w:pPr>
      <w:bookmarkStart w:id="17" w:name="_Toc447209010"/>
      <w:r>
        <w:rPr>
          <w:rFonts w:hint="eastAsia"/>
        </w:rPr>
        <w:lastRenderedPageBreak/>
        <w:t>유스케이스 기술</w:t>
      </w:r>
      <w:bookmarkEnd w:id="16"/>
      <w:bookmarkEnd w:id="17"/>
    </w:p>
    <w:p w14:paraId="36A2E727" w14:textId="1FC751A0" w:rsidR="000C1642" w:rsidRPr="00C25FFA" w:rsidRDefault="003A2AF1" w:rsidP="003C1E0F">
      <w:pPr>
        <w:pStyle w:val="4"/>
      </w:pPr>
      <w:r w:rsidRPr="00C25FFA">
        <w:rPr>
          <w:rFonts w:hint="eastAsia"/>
        </w:rPr>
        <w:t>ID: 유스케이스 명</w:t>
      </w:r>
      <w:r w:rsidR="007E70C2">
        <w:rPr>
          <w:rFonts w:hint="eastAsia"/>
        </w:rPr>
        <w:t xml:space="preserve"> </w:t>
      </w:r>
    </w:p>
    <w:p w14:paraId="228A93A5" w14:textId="77777777" w:rsidR="004221DF" w:rsidRDefault="004221DF" w:rsidP="004221DF"/>
    <w:p w14:paraId="1CD43BCF" w14:textId="77777777" w:rsidR="001E6F50" w:rsidRDefault="001E6F50" w:rsidP="001E6F50"/>
    <w:p w14:paraId="0218756B" w14:textId="4F7D813F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1</w:t>
      </w:r>
      <w:r>
        <w:t xml:space="preserve">: </w:t>
      </w:r>
      <w:r>
        <w:rPr>
          <w:rFonts w:hint="eastAsia"/>
        </w:rPr>
        <w:t>회원가입을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03EB0193" w14:textId="77777777" w:rsidTr="003A0995">
        <w:tc>
          <w:tcPr>
            <w:tcW w:w="1550" w:type="dxa"/>
            <w:shd w:val="clear" w:color="auto" w:fill="CCCCCC"/>
            <w:vAlign w:val="center"/>
          </w:tcPr>
          <w:p w14:paraId="7F5D28F6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3F9742F" w14:textId="31FCC1C7" w:rsidR="001E6F50" w:rsidRPr="007E70C2" w:rsidRDefault="001E6F50" w:rsidP="003A0995">
            <w:pPr>
              <w:rPr>
                <w:rStyle w:val="ae"/>
              </w:rPr>
            </w:pPr>
            <w:r>
              <w:t>신규</w:t>
            </w:r>
            <w:r>
              <w:t xml:space="preserve"> </w:t>
            </w:r>
            <w:r>
              <w:t>사용자가</w:t>
            </w:r>
            <w:r>
              <w:t xml:space="preserve"> </w:t>
            </w:r>
            <w:r>
              <w:t>의류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회원가입을</w:t>
            </w:r>
            <w:r>
              <w:t xml:space="preserve"> </w:t>
            </w:r>
            <w:r>
              <w:t>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기능을</w:t>
            </w:r>
            <w:r>
              <w:t xml:space="preserve"> </w:t>
            </w:r>
            <w:r>
              <w:t>제공한다</w:t>
            </w:r>
            <w:r>
              <w:t>.</w:t>
            </w:r>
          </w:p>
        </w:tc>
      </w:tr>
      <w:tr w:rsidR="001E6F50" w:rsidRPr="00D54A11" w14:paraId="1662844D" w14:textId="77777777" w:rsidTr="003A0995">
        <w:tc>
          <w:tcPr>
            <w:tcW w:w="1550" w:type="dxa"/>
            <w:shd w:val="clear" w:color="auto" w:fill="CCCCCC"/>
            <w:vAlign w:val="center"/>
          </w:tcPr>
          <w:p w14:paraId="69A8175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094C550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5D324BBD" w14:textId="77777777" w:rsidTr="003A0995">
        <w:tc>
          <w:tcPr>
            <w:tcW w:w="1550" w:type="dxa"/>
            <w:shd w:val="clear" w:color="auto" w:fill="CCCCCC"/>
            <w:vAlign w:val="center"/>
          </w:tcPr>
          <w:p w14:paraId="5C7A49B9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A6B308C" w14:textId="4866FCCB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762DE3C" w14:textId="77777777" w:rsidTr="003A0995">
        <w:tc>
          <w:tcPr>
            <w:tcW w:w="1550" w:type="dxa"/>
            <w:shd w:val="clear" w:color="auto" w:fill="CCCCCC"/>
            <w:vAlign w:val="center"/>
          </w:tcPr>
          <w:p w14:paraId="6D908C8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5D6C8623" w14:textId="48A2B474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D25633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F45E65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37D5FDD1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7770C73" w14:textId="224C395B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가입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6BB1BD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E5CA4E7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32EFCED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CA9BCC1" w14:textId="306C997B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B3A5DD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328153E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C3DB52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BC18C90" w14:textId="7402685D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E5DCB9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92F89D3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FC759BE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DCA8BB1" w14:textId="1B6ABF2F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DB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544363C8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5F57FB81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D585EAD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234F261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642830D4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3857C2C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9D72A73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6E844A6D" w14:textId="76C32FCF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이라는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49ED7AE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4E63152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DFEFDB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7A592BAD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  <w:tr w:rsidR="001E6F50" w:rsidRPr="00D54A11" w14:paraId="6774D93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6905E29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5B7922DC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513B3533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1E6F50" w:rsidRPr="00D54A11" w14:paraId="69259AD1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8BDFE35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7BCDE7F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25487E6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</w:p>
        </w:tc>
      </w:tr>
    </w:tbl>
    <w:p w14:paraId="62B1319E" w14:textId="77777777" w:rsidR="001E6F50" w:rsidRDefault="001E6F50" w:rsidP="001E6F50"/>
    <w:p w14:paraId="42C9779B" w14:textId="77777777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2</w:t>
      </w:r>
      <w:r>
        <w:t xml:space="preserve">: </w:t>
      </w:r>
      <w:r>
        <w:rPr>
          <w:rFonts w:hint="eastAsia"/>
        </w:rPr>
        <w:t>로그인을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4CE6687F" w14:textId="77777777" w:rsidTr="003A0995">
        <w:tc>
          <w:tcPr>
            <w:tcW w:w="1550" w:type="dxa"/>
            <w:shd w:val="clear" w:color="auto" w:fill="CCCCCC"/>
            <w:vAlign w:val="center"/>
          </w:tcPr>
          <w:p w14:paraId="45FE3CC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456EF629" w14:textId="77777777" w:rsidR="001E6F50" w:rsidRPr="007E70C2" w:rsidRDefault="001E6F50" w:rsidP="003A0995">
            <w:pPr>
              <w:rPr>
                <w:rStyle w:val="ae"/>
              </w:rPr>
            </w:pPr>
            <w:r>
              <w:t>ID</w:t>
            </w:r>
            <w:r>
              <w:t>와</w:t>
            </w:r>
            <w:r>
              <w:t xml:space="preserve"> </w:t>
            </w:r>
            <w:r>
              <w:t>비밀번호를</w:t>
            </w:r>
            <w:r>
              <w:t xml:space="preserve"> </w:t>
            </w:r>
            <w:r>
              <w:t>이용하여</w:t>
            </w:r>
            <w:r>
              <w:t xml:space="preserve"> </w:t>
            </w:r>
            <w:r>
              <w:t>로그인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E6F50" w:rsidRPr="00D54A11" w14:paraId="13E11B1C" w14:textId="77777777" w:rsidTr="003A0995">
        <w:tc>
          <w:tcPr>
            <w:tcW w:w="1550" w:type="dxa"/>
            <w:shd w:val="clear" w:color="auto" w:fill="CCCCCC"/>
            <w:vAlign w:val="center"/>
          </w:tcPr>
          <w:p w14:paraId="3E43B5A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69D1951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5310AEDB" w14:textId="77777777" w:rsidTr="003A0995">
        <w:tc>
          <w:tcPr>
            <w:tcW w:w="1550" w:type="dxa"/>
            <w:shd w:val="clear" w:color="auto" w:fill="CCCCCC"/>
            <w:vAlign w:val="center"/>
          </w:tcPr>
          <w:p w14:paraId="3DD9BD1D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538E75C" w14:textId="390E1FA2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상태이다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489A31C" w14:textId="77777777" w:rsidTr="003A0995">
        <w:tc>
          <w:tcPr>
            <w:tcW w:w="1550" w:type="dxa"/>
            <w:shd w:val="clear" w:color="auto" w:fill="CCCCCC"/>
            <w:vAlign w:val="center"/>
          </w:tcPr>
          <w:p w14:paraId="4210D9C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B7EA4EC" w14:textId="6DE05CA5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 w:rsidR="00C35C21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E555B7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F435DE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26768D56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D18DFFB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SNS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B9E190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BA23E9E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A490632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E7F7AFE" w14:textId="534F1B21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SNS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계정으로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 w:rsidR="00C35C21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02C954B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B33B2BC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95C93D1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5F9F7145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닉네임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전화번호를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31FA301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0C297A4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44402ECB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6042" w:type="dxa"/>
            <w:shd w:val="clear" w:color="auto" w:fill="auto"/>
          </w:tcPr>
          <w:p w14:paraId="6D5005C4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약관을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확인하고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동의한다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00D89E5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614580B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5828ED7" w14:textId="77777777" w:rsidR="001E6F50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6CAE96B5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회원가입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4CB847BF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113EF108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36B184B1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33C55E6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372BDA52" w14:textId="77777777" w:rsidTr="003A0995">
        <w:trPr>
          <w:trHeight w:val="668"/>
        </w:trPr>
        <w:tc>
          <w:tcPr>
            <w:tcW w:w="1550" w:type="dxa"/>
            <w:vMerge w:val="restart"/>
            <w:shd w:val="clear" w:color="auto" w:fill="CCCCCC"/>
            <w:vAlign w:val="center"/>
          </w:tcPr>
          <w:p w14:paraId="54A55981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6679203" w14:textId="6A5DF206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E59695D" w14:textId="04ABE4E3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SNS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비밀번호가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틀린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, </w:t>
            </w:r>
            <w:r w:rsidR="00C35C21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SNS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로그인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창으로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77F08253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286344D9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0354F022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C8CFDC6" w14:textId="2A8858FB" w:rsidR="001E6F50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SNS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계정의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아이디가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되어있지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C35C21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창으로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이동한다</w:t>
            </w:r>
            <w:r w:rsidR="00C35C21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23627C55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60C4A28F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729D4441" w14:textId="77777777" w:rsidR="001E6F50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E03</w:t>
            </w:r>
          </w:p>
        </w:tc>
        <w:tc>
          <w:tcPr>
            <w:tcW w:w="6042" w:type="dxa"/>
            <w:shd w:val="clear" w:color="auto" w:fill="auto"/>
          </w:tcPr>
          <w:p w14:paraId="16505891" w14:textId="6648707B" w:rsidR="001E6F50" w:rsidRDefault="00C35C2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중복된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닉네임이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1E6F50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닉네임을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451C6AC3" w14:textId="77777777" w:rsidTr="003A0995">
        <w:trPr>
          <w:trHeight w:val="668"/>
        </w:trPr>
        <w:tc>
          <w:tcPr>
            <w:tcW w:w="1550" w:type="dxa"/>
            <w:vMerge/>
            <w:shd w:val="clear" w:color="auto" w:fill="CCCCCC"/>
            <w:vAlign w:val="center"/>
          </w:tcPr>
          <w:p w14:paraId="14489190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  <w:shd w:val="clear" w:color="auto" w:fill="auto"/>
          </w:tcPr>
          <w:p w14:paraId="3F04FC22" w14:textId="77777777" w:rsidR="001E6F50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E04</w:t>
            </w:r>
          </w:p>
        </w:tc>
        <w:tc>
          <w:tcPr>
            <w:tcW w:w="6042" w:type="dxa"/>
            <w:shd w:val="clear" w:color="auto" w:fill="auto"/>
          </w:tcPr>
          <w:p w14:paraId="3D496E62" w14:textId="1979D246" w:rsidR="001E6F50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약관에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동의하지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F60B04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회원가입을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할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없으므로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표시한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첫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="00F60B04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D197EFB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E38876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9AFDFC7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3B2888EB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1E6F50" w:rsidRPr="00D54A11" w14:paraId="720B84E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6293454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25C96FD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3BD4E96B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1E6F50" w:rsidRPr="00D54A11" w14:paraId="3A1F9D8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EF7C793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42B02AE5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SN003</w:t>
            </w:r>
          </w:p>
        </w:tc>
        <w:tc>
          <w:tcPr>
            <w:tcW w:w="6042" w:type="dxa"/>
          </w:tcPr>
          <w:p w14:paraId="7B6A5A85" w14:textId="77777777" w:rsidR="001E6F50" w:rsidRPr="00046BFB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B2</w:t>
            </w:r>
          </w:p>
        </w:tc>
      </w:tr>
      <w:tr w:rsidR="001E6F50" w:rsidRPr="00D54A11" w14:paraId="130687CD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69EAE53C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73691A8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  <w:tc>
          <w:tcPr>
            <w:tcW w:w="6042" w:type="dxa"/>
          </w:tcPr>
          <w:p w14:paraId="222C27F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2</w:t>
            </w:r>
          </w:p>
        </w:tc>
      </w:tr>
      <w:tr w:rsidR="001E6F50" w:rsidRPr="00D54A11" w14:paraId="17CB6C52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7C947F1D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67DD6BD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SN005</w:t>
            </w:r>
          </w:p>
        </w:tc>
        <w:tc>
          <w:tcPr>
            <w:tcW w:w="6042" w:type="dxa"/>
          </w:tcPr>
          <w:p w14:paraId="347F6ED3" w14:textId="77777777" w:rsidR="001E6F50" w:rsidRPr="005675E1" w:rsidRDefault="001E6F50" w:rsidP="003A0995">
            <w:pPr>
              <w:rPr>
                <w:rStyle w:val="ae"/>
                <w:b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1E6F50" w:rsidRPr="00D54A11" w14:paraId="0565CFD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72074D31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1D2954FA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SN006</w:t>
            </w:r>
          </w:p>
        </w:tc>
        <w:tc>
          <w:tcPr>
            <w:tcW w:w="6042" w:type="dxa"/>
          </w:tcPr>
          <w:p w14:paraId="55ADBE2E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E04</w:t>
            </w:r>
          </w:p>
        </w:tc>
      </w:tr>
    </w:tbl>
    <w:p w14:paraId="2DE4335E" w14:textId="77777777" w:rsidR="001E6F50" w:rsidRDefault="001E6F50" w:rsidP="001E6F50"/>
    <w:p w14:paraId="26936E13" w14:textId="391194FE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3</w:t>
      </w:r>
      <w:r>
        <w:t xml:space="preserve">: </w:t>
      </w:r>
      <w:r>
        <w:rPr>
          <w:rFonts w:hint="eastAsia"/>
        </w:rPr>
        <w:t>로그아웃을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 w:rsidR="00F60B04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3211EE6A" w14:textId="77777777" w:rsidTr="003A0995">
        <w:tc>
          <w:tcPr>
            <w:tcW w:w="1550" w:type="dxa"/>
            <w:shd w:val="clear" w:color="auto" w:fill="CCCCCC"/>
            <w:vAlign w:val="center"/>
          </w:tcPr>
          <w:p w14:paraId="00F288FA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37D8987" w14:textId="77777777" w:rsidR="001E6F50" w:rsidRPr="007E70C2" w:rsidRDefault="001E6F50" w:rsidP="003A0995">
            <w:pPr>
              <w:rPr>
                <w:rStyle w:val="ae"/>
              </w:rPr>
            </w:pPr>
            <w:r>
              <w:t>다른</w:t>
            </w:r>
            <w:r>
              <w:t xml:space="preserve"> ID</w:t>
            </w:r>
            <w:r>
              <w:t>로</w:t>
            </w:r>
            <w:r>
              <w:t xml:space="preserve"> </w:t>
            </w:r>
            <w:r>
              <w:t>로그인하거나</w:t>
            </w:r>
            <w:r>
              <w:t xml:space="preserve"> </w:t>
            </w:r>
            <w:r>
              <w:t>앱</w:t>
            </w:r>
            <w:r>
              <w:t xml:space="preserve"> </w:t>
            </w:r>
            <w:r>
              <w:t>사용을</w:t>
            </w:r>
            <w:r>
              <w:t xml:space="preserve"> </w:t>
            </w:r>
            <w:r>
              <w:t>중지하기</w:t>
            </w:r>
            <w:r>
              <w:t xml:space="preserve"> </w:t>
            </w:r>
            <w:r>
              <w:t>위해</w:t>
            </w:r>
            <w:r>
              <w:t xml:space="preserve"> </w:t>
            </w:r>
            <w:r>
              <w:t>로그아웃을</w:t>
            </w:r>
            <w:r>
              <w:t xml:space="preserve"> </w:t>
            </w:r>
            <w:r>
              <w:t>한다</w:t>
            </w:r>
            <w:r>
              <w:t>.</w:t>
            </w:r>
          </w:p>
        </w:tc>
      </w:tr>
      <w:tr w:rsidR="001E6F50" w:rsidRPr="00D54A11" w14:paraId="3C5501C7" w14:textId="77777777" w:rsidTr="003A0995">
        <w:tc>
          <w:tcPr>
            <w:tcW w:w="1550" w:type="dxa"/>
            <w:shd w:val="clear" w:color="auto" w:fill="CCCCCC"/>
            <w:vAlign w:val="center"/>
          </w:tcPr>
          <w:p w14:paraId="74F42CF3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66D5B50" w14:textId="0CD99335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</w:p>
        </w:tc>
      </w:tr>
      <w:tr w:rsidR="001E6F50" w:rsidRPr="00D54A11" w14:paraId="73BBBC8A" w14:textId="77777777" w:rsidTr="003A0995">
        <w:tc>
          <w:tcPr>
            <w:tcW w:w="1550" w:type="dxa"/>
            <w:shd w:val="clear" w:color="auto" w:fill="CCCCCC"/>
            <w:vAlign w:val="center"/>
          </w:tcPr>
          <w:p w14:paraId="2431F07C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AE37993" w14:textId="18B62112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  <w:r w:rsidR="00F60B04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(US002)</w:t>
            </w:r>
          </w:p>
        </w:tc>
      </w:tr>
      <w:tr w:rsidR="001E6F50" w:rsidRPr="00D54A11" w14:paraId="6A164521" w14:textId="77777777" w:rsidTr="003A0995">
        <w:tc>
          <w:tcPr>
            <w:tcW w:w="1550" w:type="dxa"/>
            <w:shd w:val="clear" w:color="auto" w:fill="CCCCCC"/>
            <w:vAlign w:val="center"/>
          </w:tcPr>
          <w:p w14:paraId="043CE68F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F65A922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이동한다</w:t>
            </w:r>
          </w:p>
        </w:tc>
      </w:tr>
      <w:tr w:rsidR="001E6F50" w:rsidRPr="00D54A11" w14:paraId="12DB74C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36703A3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2037FB2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B46B6B0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로그아웃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5D63D5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81BAD12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8CB368D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6F87CBE" w14:textId="728D9ADA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상태를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해제한다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3CA9E2E" w14:textId="77777777" w:rsidTr="003A0995">
        <w:tc>
          <w:tcPr>
            <w:tcW w:w="1550" w:type="dxa"/>
            <w:shd w:val="clear" w:color="auto" w:fill="CCCCCC"/>
            <w:vAlign w:val="center"/>
          </w:tcPr>
          <w:p w14:paraId="16FD2FC5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0A1E4C45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760B348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</w:tbl>
    <w:p w14:paraId="6F23406C" w14:textId="77777777" w:rsidR="001E6F50" w:rsidRDefault="001E6F50" w:rsidP="001E6F50"/>
    <w:p w14:paraId="366B56C9" w14:textId="1E1F7D2B" w:rsidR="001E6F50" w:rsidRPr="007E70C2" w:rsidRDefault="001E6F50" w:rsidP="001E6F50">
      <w:r>
        <w:rPr>
          <w:rFonts w:hint="eastAsia"/>
        </w:rPr>
        <w:t>U</w:t>
      </w:r>
      <w:r>
        <w:t>C00</w:t>
      </w:r>
      <w:r>
        <w:rPr>
          <w:rFonts w:hint="eastAsia"/>
        </w:rPr>
        <w:t>4</w:t>
      </w:r>
      <w:r>
        <w:t xml:space="preserve">: </w:t>
      </w:r>
      <w:r>
        <w:rPr>
          <w:rFonts w:hint="eastAsia"/>
        </w:rPr>
        <w:t>회원정보를</w:t>
      </w:r>
      <w:r>
        <w:rPr>
          <w:rFonts w:hint="eastAsia"/>
        </w:rPr>
        <w:t xml:space="preserve"> </w:t>
      </w:r>
      <w:r>
        <w:rPr>
          <w:rFonts w:hint="eastAsia"/>
        </w:rPr>
        <w:t>수정한다</w:t>
      </w:r>
      <w:r w:rsidR="00F60B04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1E6F50" w:rsidRPr="00D54A11" w14:paraId="0E1FA9DD" w14:textId="77777777" w:rsidTr="003A0995">
        <w:tc>
          <w:tcPr>
            <w:tcW w:w="1550" w:type="dxa"/>
            <w:shd w:val="clear" w:color="auto" w:fill="CCCCCC"/>
            <w:vAlign w:val="center"/>
          </w:tcPr>
          <w:p w14:paraId="4EED380F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7D8C6585" w14:textId="77777777" w:rsidR="001E6F50" w:rsidRPr="007E70C2" w:rsidRDefault="001E6F50" w:rsidP="003A0995">
            <w:pPr>
              <w:rPr>
                <w:rStyle w:val="ae"/>
              </w:rPr>
            </w:pPr>
            <w:r>
              <w:t>시스템에</w:t>
            </w:r>
            <w:r>
              <w:t xml:space="preserve"> </w:t>
            </w:r>
            <w:r>
              <w:t>가입한</w:t>
            </w:r>
            <w:r>
              <w:t xml:space="preserve"> </w:t>
            </w:r>
            <w:r>
              <w:t>계정의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계정을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1E6F50" w:rsidRPr="00D54A11" w14:paraId="3D73E712" w14:textId="77777777" w:rsidTr="003A0995">
        <w:tc>
          <w:tcPr>
            <w:tcW w:w="1550" w:type="dxa"/>
            <w:shd w:val="clear" w:color="auto" w:fill="CCCCCC"/>
            <w:vAlign w:val="center"/>
          </w:tcPr>
          <w:p w14:paraId="6FC43137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4A0F215" w14:textId="3D7AA172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,</w:t>
            </w:r>
            <w:r w:rsidR="00F60B04"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>DB</w:t>
            </w:r>
          </w:p>
        </w:tc>
      </w:tr>
      <w:tr w:rsidR="001E6F50" w:rsidRPr="00D54A11" w14:paraId="3C348475" w14:textId="77777777" w:rsidTr="003A0995">
        <w:tc>
          <w:tcPr>
            <w:tcW w:w="1550" w:type="dxa"/>
            <w:shd w:val="clear" w:color="auto" w:fill="CCCCCC"/>
            <w:vAlign w:val="center"/>
          </w:tcPr>
          <w:p w14:paraId="22747668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8EF3797" w14:textId="45DE6A98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로그인을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한다</w:t>
            </w:r>
            <w:r>
              <w:rPr>
                <w:rStyle w:val="ae"/>
                <w:rFonts w:hint="eastAsia"/>
                <w:color w:val="auto"/>
              </w:rPr>
              <w:t>(UC002)</w:t>
            </w:r>
            <w:r w:rsidR="003A0995">
              <w:rPr>
                <w:rStyle w:val="ae"/>
                <w:rFonts w:hint="eastAsia"/>
                <w:color w:val="auto"/>
              </w:rPr>
              <w:t>,</w:t>
            </w:r>
            <w:r w:rsidR="003A0995">
              <w:rPr>
                <w:rStyle w:val="ae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설정</w:t>
            </w:r>
            <w:r w:rsidR="003A0995">
              <w:rPr>
                <w:rStyle w:val="ae"/>
                <w:rFonts w:hint="eastAsia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버튼을</w:t>
            </w:r>
            <w:r w:rsidR="003A0995">
              <w:rPr>
                <w:rStyle w:val="ae"/>
                <w:rFonts w:hint="eastAsia"/>
                <w:color w:val="auto"/>
              </w:rPr>
              <w:t xml:space="preserve"> </w:t>
            </w:r>
            <w:r w:rsidR="003A0995">
              <w:rPr>
                <w:rStyle w:val="ae"/>
                <w:rFonts w:hint="eastAsia"/>
                <w:color w:val="auto"/>
              </w:rPr>
              <w:t>누른다</w:t>
            </w:r>
            <w:r w:rsidR="003A0995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2965005" w14:textId="77777777" w:rsidTr="003A0995">
        <w:tc>
          <w:tcPr>
            <w:tcW w:w="1550" w:type="dxa"/>
            <w:shd w:val="clear" w:color="auto" w:fill="CCCCCC"/>
            <w:vAlign w:val="center"/>
          </w:tcPr>
          <w:p w14:paraId="45CA45DC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7BE6DC17" w14:textId="77FB536E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사용자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제공한다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BEC251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B88BEC9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080BFF3D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F4B6EF2" w14:textId="77777777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회원정보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53C56C8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D56A6E9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04E1928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1F27C536" w14:textId="7FBC9719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닉네임을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변경한다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671A6419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7E05A11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4EC29C6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030B647B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전화번호를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변경한다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252261A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A7F13BC" w14:textId="77777777" w:rsidR="001E6F50" w:rsidRPr="00D54A11" w:rsidRDefault="001E6F50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824FF6A" w14:textId="77777777" w:rsidR="001E6F50" w:rsidRPr="009223E9" w:rsidRDefault="001E6F50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E6789E8" w14:textId="00FD88E8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변경사항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저장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 w:rsidR="00F60B04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1E6F50" w:rsidRPr="00D54A11" w14:paraId="1E17E0A1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3307F085" w14:textId="77777777" w:rsidR="001E6F50" w:rsidRPr="00D54A11" w:rsidRDefault="001E6F50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2A2FD66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1E01F26" w14:textId="157476E2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설정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BD24EF7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15114294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233E32F" w14:textId="77777777" w:rsidR="001E6F50" w:rsidRPr="009223E9" w:rsidRDefault="001E6F50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2B9F5D7D" w14:textId="01A6A525" w:rsidR="001E6F50" w:rsidRPr="009223E9" w:rsidRDefault="001E6F50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동일한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닉네임이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6354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닉네임을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다시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입력한다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1E6F50" w:rsidRPr="00D54A11" w14:paraId="1AD6418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E2C294D" w14:textId="77777777" w:rsidR="001E6F50" w:rsidRPr="00D54A11" w:rsidRDefault="001E6F50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F396B6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8DB298F" w14:textId="77777777" w:rsidR="001E6F50" w:rsidRPr="00D813A1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</w:tr>
      <w:tr w:rsidR="001E6F50" w:rsidRPr="00D54A11" w14:paraId="4F7D2ED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89D4F3C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35F56D31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236AB3B7" w14:textId="77777777" w:rsidR="001E6F50" w:rsidRPr="00D813A1" w:rsidRDefault="001E6F50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4</w:t>
            </w:r>
          </w:p>
        </w:tc>
      </w:tr>
      <w:tr w:rsidR="001E6F50" w:rsidRPr="00D54A11" w14:paraId="69460576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107A291A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398772C2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1C4A4BAE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A0</w:t>
            </w:r>
            <w:r>
              <w:rPr>
                <w:rStyle w:val="ae"/>
                <w:color w:val="auto"/>
              </w:rPr>
              <w:t>1</w:t>
            </w:r>
          </w:p>
        </w:tc>
      </w:tr>
      <w:tr w:rsidR="001E6F50" w:rsidRPr="00D54A11" w14:paraId="38E63D47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3E4C62FF" w14:textId="77777777" w:rsidR="001E6F50" w:rsidRPr="00D54A11" w:rsidRDefault="001E6F50" w:rsidP="003A0995">
            <w:pPr>
              <w:pStyle w:val="af"/>
            </w:pPr>
          </w:p>
        </w:tc>
        <w:tc>
          <w:tcPr>
            <w:tcW w:w="932" w:type="dxa"/>
          </w:tcPr>
          <w:p w14:paraId="137EB664" w14:textId="77777777" w:rsidR="001E6F50" w:rsidRPr="009223E9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SN004</w:t>
            </w:r>
          </w:p>
        </w:tc>
        <w:tc>
          <w:tcPr>
            <w:tcW w:w="6042" w:type="dxa"/>
          </w:tcPr>
          <w:p w14:paraId="7F27E76D" w14:textId="77777777" w:rsidR="001E6F50" w:rsidRDefault="001E6F50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</w:p>
        </w:tc>
      </w:tr>
    </w:tbl>
    <w:p w14:paraId="73C9B038" w14:textId="77777777" w:rsidR="001E6F50" w:rsidRDefault="001E6F50" w:rsidP="001E6F50"/>
    <w:p w14:paraId="0EC84852" w14:textId="77777777" w:rsidR="007A5886" w:rsidRPr="007E70C2" w:rsidRDefault="007A5886" w:rsidP="007A5886">
      <w:r>
        <w:rPr>
          <w:rFonts w:hint="eastAsia"/>
        </w:rPr>
        <w:t>U</w:t>
      </w:r>
      <w:r>
        <w:t xml:space="preserve">C005: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추가한다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444B9E3" w14:textId="77777777" w:rsidTr="003A0995">
        <w:tc>
          <w:tcPr>
            <w:tcW w:w="1550" w:type="dxa"/>
            <w:shd w:val="clear" w:color="auto" w:fill="CCCCCC"/>
            <w:vAlign w:val="center"/>
          </w:tcPr>
          <w:p w14:paraId="348B3AC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C5A6E42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가지고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의상</w:t>
            </w:r>
            <w:r>
              <w:t xml:space="preserve"> </w:t>
            </w:r>
            <w:r>
              <w:t>정보</w:t>
            </w:r>
            <w:r>
              <w:t xml:space="preserve"> </w:t>
            </w:r>
            <w:r>
              <w:t>및</w:t>
            </w:r>
            <w:r>
              <w:t xml:space="preserve"> </w:t>
            </w:r>
            <w:r>
              <w:t>보관</w:t>
            </w:r>
            <w:r>
              <w:t xml:space="preserve"> </w:t>
            </w:r>
            <w:r>
              <w:t>위치</w:t>
            </w:r>
            <w:r>
              <w:t xml:space="preserve"> </w:t>
            </w:r>
            <w:r>
              <w:t>등을</w:t>
            </w:r>
            <w:r>
              <w:t xml:space="preserve"> </w:t>
            </w:r>
            <w:r>
              <w:t>포함한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의</w:t>
            </w:r>
            <w:r>
              <w:rPr>
                <w:rFonts w:hint="eastAsia"/>
              </w:rPr>
              <w:t>류</w:t>
            </w:r>
            <w:r>
              <w:t xml:space="preserve"> </w:t>
            </w:r>
            <w:r>
              <w:t>관리</w:t>
            </w:r>
            <w:r>
              <w:t xml:space="preserve"> </w:t>
            </w:r>
            <w:r>
              <w:t>시스템에</w:t>
            </w:r>
            <w:r>
              <w:t xml:space="preserve"> </w:t>
            </w:r>
            <w:r>
              <w:t>추가한다</w:t>
            </w:r>
            <w:r>
              <w:t>.</w:t>
            </w:r>
          </w:p>
        </w:tc>
      </w:tr>
      <w:tr w:rsidR="007A5886" w:rsidRPr="00D54A11" w14:paraId="7468671A" w14:textId="77777777" w:rsidTr="003A0995">
        <w:tc>
          <w:tcPr>
            <w:tcW w:w="1550" w:type="dxa"/>
            <w:shd w:val="clear" w:color="auto" w:fill="CCCCCC"/>
            <w:vAlign w:val="center"/>
          </w:tcPr>
          <w:p w14:paraId="2B9C002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1ABD8A1E" w14:textId="56A26D13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61C8342A" w14:textId="77777777" w:rsidTr="003A0995">
        <w:tc>
          <w:tcPr>
            <w:tcW w:w="1550" w:type="dxa"/>
            <w:shd w:val="clear" w:color="auto" w:fill="CCCCCC"/>
            <w:vAlign w:val="center"/>
          </w:tcPr>
          <w:p w14:paraId="64485837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66D14EA" w14:textId="3CACFDDD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B4EC3C" w14:textId="77777777" w:rsidTr="003A0995">
        <w:tc>
          <w:tcPr>
            <w:tcW w:w="1550" w:type="dxa"/>
            <w:shd w:val="clear" w:color="auto" w:fill="CCCCCC"/>
            <w:vAlign w:val="center"/>
          </w:tcPr>
          <w:p w14:paraId="5886235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D05E87E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시스템에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4ACD1B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5D7980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6AF13E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3EE367A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13528B8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4F5584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3497C7C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53953D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추가하고자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사진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위치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입력한다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AFD42E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0BF1F1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F17C065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D3CA7C6" w14:textId="041012E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의류가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추가되었다는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72204A0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0FC680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E2F41F7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16025269" w14:textId="77B1D0D3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되지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않았다는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알림창을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910FA35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5BC4DE1C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A89C3D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022B0FFC" w14:textId="18726631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F327BCF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2B5B9DE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74C628F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11EA1CF" w14:textId="7F5C00A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존재하는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="0066354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,</w:t>
            </w:r>
            <w:r w:rsidR="0066354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여부를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확인하는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6F6A7D8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EC4868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46A743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2FA17A9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54A11" w14:paraId="730BC7C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35E29F6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E7CA9B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7F86D7A5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549C2F51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25FD1536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2377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60A5D2F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04</w:t>
            </w:r>
          </w:p>
        </w:tc>
      </w:tr>
    </w:tbl>
    <w:p w14:paraId="06D0167D" w14:textId="77777777" w:rsidR="007A5886" w:rsidRDefault="007A5886" w:rsidP="007A5886"/>
    <w:p w14:paraId="77FB67A3" w14:textId="498161E8" w:rsidR="007A5886" w:rsidRPr="007E70C2" w:rsidRDefault="007A5886" w:rsidP="007A5886">
      <w:r>
        <w:rPr>
          <w:rFonts w:hint="eastAsia"/>
        </w:rPr>
        <w:t>U</w:t>
      </w:r>
      <w:r>
        <w:t xml:space="preserve">C006: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목록을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 w:rsidR="000D3281"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762C5D8" w14:textId="77777777" w:rsidTr="003A0995">
        <w:tc>
          <w:tcPr>
            <w:tcW w:w="1550" w:type="dxa"/>
            <w:shd w:val="clear" w:color="auto" w:fill="CCCCCC"/>
            <w:vAlign w:val="center"/>
          </w:tcPr>
          <w:p w14:paraId="02C3DB3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2EBCADC2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의상들의</w:t>
            </w:r>
            <w:r>
              <w:t xml:space="preserve"> </w:t>
            </w:r>
            <w:r>
              <w:t>목록을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 xml:space="preserve">. </w:t>
            </w:r>
            <w:r>
              <w:t>이때</w:t>
            </w:r>
            <w:r>
              <w:t xml:space="preserve"> </w:t>
            </w:r>
            <w:r>
              <w:t>여러</w:t>
            </w:r>
            <w:r>
              <w:t xml:space="preserve"> </w:t>
            </w:r>
            <w:r>
              <w:t>가지</w:t>
            </w:r>
            <w:r>
              <w:t xml:space="preserve"> </w:t>
            </w:r>
            <w:r>
              <w:t>조건</w:t>
            </w:r>
            <w:r>
              <w:t>(</w:t>
            </w:r>
            <w:r>
              <w:t>전체</w:t>
            </w:r>
            <w:r>
              <w:t xml:space="preserve"> </w:t>
            </w:r>
            <w:r>
              <w:t>의상</w:t>
            </w:r>
            <w:r>
              <w:t xml:space="preserve">, </w:t>
            </w:r>
            <w:r>
              <w:t>계절별</w:t>
            </w:r>
            <w:r>
              <w:t xml:space="preserve">, </w:t>
            </w:r>
            <w:r>
              <w:t>카테고리별</w:t>
            </w:r>
            <w:r>
              <w:t xml:space="preserve"> </w:t>
            </w:r>
            <w:r>
              <w:t>검색</w:t>
            </w:r>
            <w:r>
              <w:t>)</w:t>
            </w:r>
            <w:r>
              <w:t>을</w:t>
            </w:r>
            <w:r>
              <w:t xml:space="preserve"> </w:t>
            </w:r>
            <w:r>
              <w:t>설정할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88C8C09" w14:textId="77777777" w:rsidTr="003A0995">
        <w:tc>
          <w:tcPr>
            <w:tcW w:w="1550" w:type="dxa"/>
            <w:shd w:val="clear" w:color="auto" w:fill="CCCCCC"/>
            <w:vAlign w:val="center"/>
          </w:tcPr>
          <w:p w14:paraId="434CBC3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1DCA400" w14:textId="2CD53450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509F6E4C" w14:textId="77777777" w:rsidTr="003A0995">
        <w:tc>
          <w:tcPr>
            <w:tcW w:w="1550" w:type="dxa"/>
            <w:shd w:val="clear" w:color="auto" w:fill="CCCCCC"/>
            <w:vAlign w:val="center"/>
          </w:tcPr>
          <w:p w14:paraId="02E50ED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875F75D" w14:textId="3742771C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406372BC" w14:textId="77777777" w:rsidTr="003A0995">
        <w:tc>
          <w:tcPr>
            <w:tcW w:w="1550" w:type="dxa"/>
            <w:shd w:val="clear" w:color="auto" w:fill="CCCCCC"/>
            <w:vAlign w:val="center"/>
          </w:tcPr>
          <w:p w14:paraId="0F573D5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0D9036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A9692D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2356F9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707A14B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1AC38A1F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조회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64FF72D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D8D0CB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72CA511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56C52A9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카테고리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별로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선택할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나타나고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검색창도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뜬다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1CB7857" w14:textId="77777777" w:rsidTr="003A0995">
        <w:trPr>
          <w:trHeight w:val="251"/>
        </w:trPr>
        <w:tc>
          <w:tcPr>
            <w:tcW w:w="1550" w:type="dxa"/>
            <w:vMerge/>
            <w:shd w:val="clear" w:color="auto" w:fill="CCCCCC"/>
            <w:vAlign w:val="center"/>
          </w:tcPr>
          <w:p w14:paraId="36E489DA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889466F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560132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검색버튼을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검색한다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96D3A74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45D46BC9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137D11F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55E303B" w14:textId="31271435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3A0995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52463DDA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0E682C1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D71224F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83E1F5F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검색했는데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검색한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존재하지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않습니다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”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라는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메세지를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띄워준다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6167767E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BBFB2D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시나리오</w:t>
            </w:r>
          </w:p>
        </w:tc>
        <w:tc>
          <w:tcPr>
            <w:tcW w:w="932" w:type="dxa"/>
          </w:tcPr>
          <w:p w14:paraId="343C58A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0A225019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813A1" w14:paraId="2195FC0A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939AE71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14E609C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N002</w:t>
            </w:r>
          </w:p>
        </w:tc>
        <w:tc>
          <w:tcPr>
            <w:tcW w:w="6042" w:type="dxa"/>
          </w:tcPr>
          <w:p w14:paraId="58110FB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689702E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1F2C375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9411F58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425C4384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9223E9" w14:paraId="4760AC3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45763F7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7A29A8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4</w:t>
            </w:r>
          </w:p>
        </w:tc>
        <w:tc>
          <w:tcPr>
            <w:tcW w:w="6042" w:type="dxa"/>
          </w:tcPr>
          <w:p w14:paraId="240DFAF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7A1E98EB" w14:textId="77777777" w:rsidR="007A5886" w:rsidRDefault="007A5886" w:rsidP="007A5886"/>
    <w:p w14:paraId="02DD6BAE" w14:textId="77777777" w:rsidR="007A5886" w:rsidRPr="007E70C2" w:rsidRDefault="007A5886" w:rsidP="007A5886">
      <w:r>
        <w:rPr>
          <w:rFonts w:hint="eastAsia"/>
        </w:rPr>
        <w:t>U</w:t>
      </w:r>
      <w:r>
        <w:t xml:space="preserve">C007: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상세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009A77D1" w14:textId="77777777" w:rsidTr="002136FC">
        <w:tc>
          <w:tcPr>
            <w:tcW w:w="1514" w:type="dxa"/>
            <w:shd w:val="clear" w:color="auto" w:fill="CCCCCC"/>
            <w:vAlign w:val="center"/>
          </w:tcPr>
          <w:p w14:paraId="0378B2E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48730BDA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의상들</w:t>
            </w:r>
            <w:r>
              <w:t xml:space="preserve"> </w:t>
            </w:r>
            <w:r>
              <w:t>중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C68E075" w14:textId="77777777" w:rsidTr="002136FC">
        <w:tc>
          <w:tcPr>
            <w:tcW w:w="1514" w:type="dxa"/>
            <w:shd w:val="clear" w:color="auto" w:fill="CCCCCC"/>
            <w:vAlign w:val="center"/>
          </w:tcPr>
          <w:p w14:paraId="40F3380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4DB88F93" w14:textId="2C9DB959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5ABAE1DC" w14:textId="77777777" w:rsidTr="002136FC">
        <w:tc>
          <w:tcPr>
            <w:tcW w:w="1514" w:type="dxa"/>
            <w:shd w:val="clear" w:color="auto" w:fill="CCCCCC"/>
            <w:vAlign w:val="center"/>
          </w:tcPr>
          <w:p w14:paraId="1E77AB1E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FEC63BB" w14:textId="00C9CDC3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t>(</w:t>
            </w:r>
            <w:r>
              <w:rPr>
                <w:rFonts w:hint="eastAsia"/>
              </w:rPr>
              <w:t>U</w:t>
            </w:r>
            <w:r>
              <w:t>C006)</w:t>
            </w:r>
            <w:r w:rsidR="000D3281"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</w:t>
            </w:r>
            <w:r w:rsidR="00737C6E">
              <w:rPr>
                <w:rStyle w:val="ae"/>
                <w:rFonts w:hint="eastAsia"/>
                <w:color w:val="auto"/>
              </w:rPr>
              <w:t>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띄워져</w:t>
            </w:r>
            <w:r w:rsidR="00737C6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734E55E" w14:textId="77777777" w:rsidTr="002136FC">
        <w:tc>
          <w:tcPr>
            <w:tcW w:w="1514" w:type="dxa"/>
            <w:shd w:val="clear" w:color="auto" w:fill="CCCCCC"/>
            <w:vAlign w:val="center"/>
          </w:tcPr>
          <w:p w14:paraId="4E77A889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5F89740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선택한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CAFB56C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035023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3461B7D5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3D63B5A" w14:textId="0CDBD611" w:rsidR="007A5886" w:rsidRPr="009223E9" w:rsidRDefault="00737C6E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보이는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원하는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의류를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 w:rsidR="007A5886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3F203C1A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2BCFE63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61C0DC05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EC5A38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선택한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확인한다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FF25934" w14:textId="77777777" w:rsidTr="002136FC">
        <w:trPr>
          <w:trHeight w:val="361"/>
        </w:trPr>
        <w:tc>
          <w:tcPr>
            <w:tcW w:w="1514" w:type="dxa"/>
            <w:vMerge/>
            <w:shd w:val="clear" w:color="auto" w:fill="CCCCCC"/>
            <w:vAlign w:val="center"/>
          </w:tcPr>
          <w:p w14:paraId="52AE9027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0DDD18CA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760CB11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이전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화면으로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돌아간다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7045999" w14:textId="77777777" w:rsidTr="002136FC">
        <w:trPr>
          <w:trHeight w:val="337"/>
        </w:trPr>
        <w:tc>
          <w:tcPr>
            <w:tcW w:w="1514" w:type="dxa"/>
            <w:shd w:val="clear" w:color="auto" w:fill="CCCCCC"/>
            <w:vAlign w:val="center"/>
          </w:tcPr>
          <w:p w14:paraId="6F55135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2DD4606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4782264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4BB63EE2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284F99E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10CF779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022B21A4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135A701A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299747A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2BA5DE6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</w:tcPr>
          <w:p w14:paraId="15525A2F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9223E9" w14:paraId="38CDE0BF" w14:textId="77777777" w:rsidTr="002136FC">
        <w:trPr>
          <w:trHeight w:val="335"/>
        </w:trPr>
        <w:tc>
          <w:tcPr>
            <w:tcW w:w="1514" w:type="dxa"/>
            <w:vMerge/>
            <w:shd w:val="clear" w:color="auto" w:fill="CCCCCC"/>
            <w:vAlign w:val="center"/>
          </w:tcPr>
          <w:p w14:paraId="0F8B63AC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717B893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872" w:type="dxa"/>
          </w:tcPr>
          <w:p w14:paraId="2B4CB52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</w:tbl>
    <w:p w14:paraId="78D17ED6" w14:textId="77777777" w:rsidR="007A5886" w:rsidRDefault="007A5886" w:rsidP="007A5886"/>
    <w:p w14:paraId="17FBD10E" w14:textId="77777777" w:rsidR="007A5886" w:rsidRPr="007E70C2" w:rsidRDefault="007A5886" w:rsidP="007A5886">
      <w:r>
        <w:rPr>
          <w:rFonts w:hint="eastAsia"/>
        </w:rPr>
        <w:t>U</w:t>
      </w:r>
      <w:r>
        <w:t xml:space="preserve">C008: </w:t>
      </w:r>
      <w:r>
        <w:rPr>
          <w:rFonts w:hint="eastAsia"/>
        </w:rPr>
        <w:t>의류</w:t>
      </w:r>
      <w:r>
        <w:rPr>
          <w:rFonts w:hint="eastAsia"/>
        </w:rPr>
        <w:t xml:space="preserve"> </w:t>
      </w:r>
      <w:r>
        <w:rPr>
          <w:rFonts w:hint="eastAsia"/>
        </w:rPr>
        <w:t>정보를</w:t>
      </w:r>
      <w:r>
        <w:rPr>
          <w:rFonts w:hint="eastAsia"/>
        </w:rPr>
        <w:t xml:space="preserve"> </w:t>
      </w:r>
      <w:r>
        <w:rPr>
          <w:rFonts w:hint="eastAsia"/>
        </w:rPr>
        <w:t>관리한다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221D1A91" w14:textId="77777777" w:rsidTr="002136FC">
        <w:tc>
          <w:tcPr>
            <w:tcW w:w="1514" w:type="dxa"/>
            <w:shd w:val="clear" w:color="auto" w:fill="CCCCCC"/>
            <w:vAlign w:val="center"/>
          </w:tcPr>
          <w:p w14:paraId="328FBC8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802" w:type="dxa"/>
            <w:gridSpan w:val="2"/>
          </w:tcPr>
          <w:p w14:paraId="4F4195D0" w14:textId="77777777" w:rsidR="007A5886" w:rsidRPr="007E70C2" w:rsidRDefault="007A5886" w:rsidP="003A0995">
            <w:pPr>
              <w:rPr>
                <w:rStyle w:val="ae"/>
              </w:rPr>
            </w:pPr>
            <w:r>
              <w:t>자신이</w:t>
            </w:r>
            <w:r>
              <w:t xml:space="preserve"> </w:t>
            </w:r>
            <w:r>
              <w:t>추가한</w:t>
            </w:r>
            <w:r>
              <w:t xml:space="preserve"> </w:t>
            </w:r>
            <w:r>
              <w:t>특정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상세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수정하거나</w:t>
            </w:r>
            <w:r>
              <w:t xml:space="preserve"> </w:t>
            </w:r>
            <w:r>
              <w:t>필요</w:t>
            </w:r>
            <w:r>
              <w:t xml:space="preserve"> </w:t>
            </w:r>
            <w:r>
              <w:t>없어진</w:t>
            </w:r>
            <w:r>
              <w:t xml:space="preserve"> </w:t>
            </w:r>
            <w:r>
              <w:t>의상에</w:t>
            </w:r>
            <w:r>
              <w:t xml:space="preserve"> </w:t>
            </w:r>
            <w:r>
              <w:t>대한</w:t>
            </w:r>
            <w:r>
              <w:t xml:space="preserve"> </w:t>
            </w:r>
            <w:r>
              <w:t>정보를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9223E9" w14:paraId="388AF393" w14:textId="77777777" w:rsidTr="002136FC">
        <w:tc>
          <w:tcPr>
            <w:tcW w:w="1514" w:type="dxa"/>
            <w:shd w:val="clear" w:color="auto" w:fill="CCCCCC"/>
            <w:vAlign w:val="center"/>
          </w:tcPr>
          <w:p w14:paraId="5190E386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3E756405" w14:textId="0EABDF91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4093DFE6" w14:textId="77777777" w:rsidTr="002136FC">
        <w:tc>
          <w:tcPr>
            <w:tcW w:w="1514" w:type="dxa"/>
            <w:shd w:val="clear" w:color="auto" w:fill="CCCCCC"/>
            <w:vAlign w:val="center"/>
          </w:tcPr>
          <w:p w14:paraId="45AF2D7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6C70DB24" w14:textId="424C8538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t>(</w:t>
            </w:r>
            <w:r>
              <w:rPr>
                <w:rFonts w:hint="eastAsia"/>
              </w:rPr>
              <w:t>U</w:t>
            </w:r>
            <w:r>
              <w:t>C006)</w:t>
            </w:r>
            <w:r w:rsidR="00737C6E"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목록이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띄워져</w:t>
            </w:r>
            <w:r w:rsidR="00737C6E"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있다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47273BE" w14:textId="77777777" w:rsidTr="002136FC">
        <w:tc>
          <w:tcPr>
            <w:tcW w:w="1514" w:type="dxa"/>
            <w:shd w:val="clear" w:color="auto" w:fill="CCCCCC"/>
            <w:vAlign w:val="center"/>
          </w:tcPr>
          <w:p w14:paraId="0401631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4442DF0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관리한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결과</w:t>
            </w:r>
            <w:r>
              <w:rPr>
                <w:rStyle w:val="ae"/>
                <w:rFonts w:hint="eastAsia"/>
                <w:color w:val="auto"/>
              </w:rPr>
              <w:t>(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및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>)</w:t>
            </w:r>
            <w:r>
              <w:rPr>
                <w:rStyle w:val="ae"/>
                <w:rFonts w:hint="eastAsia"/>
                <w:color w:val="auto"/>
              </w:rPr>
              <w:t>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color w:val="auto"/>
              </w:rPr>
              <w:t>DB</w:t>
            </w:r>
            <w:r>
              <w:rPr>
                <w:rStyle w:val="ae"/>
                <w:rFonts w:hint="eastAsia"/>
                <w:color w:val="auto"/>
              </w:rPr>
              <w:t>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갱신한다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4E27462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45CF315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0" w:type="dxa"/>
            <w:shd w:val="clear" w:color="auto" w:fill="auto"/>
          </w:tcPr>
          <w:p w14:paraId="38A3BC7B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7C827C2B" w14:textId="24363016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</w:t>
            </w:r>
            <w:r w:rsidR="00737C6E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목록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중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관리하고자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의류를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19DF3CAC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6E97A9B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4B55E030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3886791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삭제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63578085" w14:textId="77777777" w:rsidTr="002136FC">
        <w:trPr>
          <w:trHeight w:val="341"/>
        </w:trPr>
        <w:tc>
          <w:tcPr>
            <w:tcW w:w="1514" w:type="dxa"/>
            <w:vMerge/>
            <w:shd w:val="clear" w:color="auto" w:fill="CCCCCC"/>
            <w:vAlign w:val="center"/>
          </w:tcPr>
          <w:p w14:paraId="24274E81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0" w:type="dxa"/>
            <w:shd w:val="clear" w:color="auto" w:fill="auto"/>
          </w:tcPr>
          <w:p w14:paraId="12FB714D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5872" w:type="dxa"/>
            <w:shd w:val="clear" w:color="auto" w:fill="auto"/>
          </w:tcPr>
          <w:p w14:paraId="5336408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눌러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의류에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대한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상세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3DBAD5E5" w14:textId="77777777" w:rsidTr="002136FC">
        <w:trPr>
          <w:trHeight w:val="337"/>
        </w:trPr>
        <w:tc>
          <w:tcPr>
            <w:tcW w:w="1514" w:type="dxa"/>
            <w:shd w:val="clear" w:color="auto" w:fill="CCCCCC"/>
            <w:vAlign w:val="center"/>
          </w:tcPr>
          <w:p w14:paraId="2EEA4E9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6DD62D14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872" w:type="dxa"/>
            <w:shd w:val="clear" w:color="auto" w:fill="auto"/>
          </w:tcPr>
          <w:p w14:paraId="4C8C4EE0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6CCB8737" w14:textId="77777777" w:rsidTr="002136FC">
        <w:tc>
          <w:tcPr>
            <w:tcW w:w="1514" w:type="dxa"/>
            <w:vMerge w:val="restart"/>
            <w:shd w:val="clear" w:color="auto" w:fill="CCCCCC"/>
            <w:vAlign w:val="center"/>
          </w:tcPr>
          <w:p w14:paraId="01C75B1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0" w:type="dxa"/>
          </w:tcPr>
          <w:p w14:paraId="57FEC13F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872" w:type="dxa"/>
          </w:tcPr>
          <w:p w14:paraId="63486EB2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813A1" w14:paraId="5C4B92AB" w14:textId="77777777" w:rsidTr="002136FC">
        <w:tc>
          <w:tcPr>
            <w:tcW w:w="1514" w:type="dxa"/>
            <w:vMerge/>
            <w:shd w:val="clear" w:color="auto" w:fill="CCCCCC"/>
            <w:vAlign w:val="center"/>
          </w:tcPr>
          <w:p w14:paraId="570F400A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7F18B198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872" w:type="dxa"/>
          </w:tcPr>
          <w:p w14:paraId="71621EFC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9223E9" w14:paraId="0D2F5701" w14:textId="77777777" w:rsidTr="002136FC">
        <w:trPr>
          <w:trHeight w:val="335"/>
        </w:trPr>
        <w:tc>
          <w:tcPr>
            <w:tcW w:w="1514" w:type="dxa"/>
            <w:vMerge/>
            <w:shd w:val="clear" w:color="auto" w:fill="CCCCCC"/>
            <w:vAlign w:val="center"/>
          </w:tcPr>
          <w:p w14:paraId="5A46A454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0" w:type="dxa"/>
          </w:tcPr>
          <w:p w14:paraId="631B0E2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872" w:type="dxa"/>
          </w:tcPr>
          <w:p w14:paraId="1FFB77C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5791EE94" w14:textId="77777777" w:rsidR="007A5886" w:rsidRDefault="007A5886" w:rsidP="007A5886"/>
    <w:p w14:paraId="147A8194" w14:textId="77777777" w:rsidR="007A5886" w:rsidRPr="007E70C2" w:rsidRDefault="007A5886" w:rsidP="007A5886">
      <w:r>
        <w:rPr>
          <w:rFonts w:hint="eastAsia"/>
        </w:rPr>
        <w:t>U</w:t>
      </w:r>
      <w:r>
        <w:t xml:space="preserve">C009: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조회한다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29"/>
        <w:gridCol w:w="5873"/>
      </w:tblGrid>
      <w:tr w:rsidR="007A5886" w:rsidRPr="00D54A11" w14:paraId="6840625F" w14:textId="77777777" w:rsidTr="003A0995">
        <w:tc>
          <w:tcPr>
            <w:tcW w:w="1550" w:type="dxa"/>
            <w:shd w:val="clear" w:color="auto" w:fill="CCCCCC"/>
            <w:vAlign w:val="center"/>
          </w:tcPr>
          <w:p w14:paraId="3AC9CE2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AF586C7" w14:textId="4DDF819A" w:rsidR="007A5886" w:rsidRPr="007E70C2" w:rsidRDefault="007A5886" w:rsidP="003A0995">
            <w:pPr>
              <w:rPr>
                <w:rStyle w:val="ae"/>
              </w:rPr>
            </w:pPr>
            <w:r>
              <w:t>상황별</w:t>
            </w:r>
            <w:r>
              <w:t xml:space="preserve"> </w:t>
            </w:r>
            <w:r>
              <w:t>코디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게시판을</w:t>
            </w:r>
            <w:r>
              <w:t xml:space="preserve"> </w:t>
            </w:r>
            <w:r>
              <w:t>통해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사용자의</w:t>
            </w:r>
            <w:r>
              <w:t xml:space="preserve"> </w:t>
            </w:r>
            <w:r>
              <w:t>의류를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</w:t>
            </w:r>
            <w:r>
              <w:lastRenderedPageBreak/>
              <w:t>다</w:t>
            </w:r>
            <w:r>
              <w:t>.</w:t>
            </w:r>
          </w:p>
        </w:tc>
      </w:tr>
      <w:tr w:rsidR="007A5886" w:rsidRPr="009223E9" w14:paraId="60F06E75" w14:textId="77777777" w:rsidTr="003A0995">
        <w:tc>
          <w:tcPr>
            <w:tcW w:w="1550" w:type="dxa"/>
            <w:shd w:val="clear" w:color="auto" w:fill="CCCCCC"/>
            <w:vAlign w:val="center"/>
          </w:tcPr>
          <w:p w14:paraId="090ACDE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관련 액터</w:t>
            </w:r>
          </w:p>
        </w:tc>
        <w:tc>
          <w:tcPr>
            <w:tcW w:w="6974" w:type="dxa"/>
            <w:gridSpan w:val="2"/>
          </w:tcPr>
          <w:p w14:paraId="7E88CB69" w14:textId="52152638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9223E9" w14:paraId="2898B35B" w14:textId="77777777" w:rsidTr="003A0995">
        <w:tc>
          <w:tcPr>
            <w:tcW w:w="1550" w:type="dxa"/>
            <w:shd w:val="clear" w:color="auto" w:fill="CCCCCC"/>
            <w:vAlign w:val="center"/>
          </w:tcPr>
          <w:p w14:paraId="02CA6D5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2AD0D56E" w14:textId="127BC0F9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상황별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접근한다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5DAA88B5" w14:textId="77777777" w:rsidTr="003A0995">
        <w:tc>
          <w:tcPr>
            <w:tcW w:w="1550" w:type="dxa"/>
            <w:shd w:val="clear" w:color="auto" w:fill="CCCCCC"/>
            <w:vAlign w:val="center"/>
          </w:tcPr>
          <w:p w14:paraId="0525851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B6FDE29" w14:textId="30A6C3A2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상활별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2774AC0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24B8255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5D3FD60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40AC2783" w14:textId="08ABFA04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상황별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코디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추천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0B65892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1F931EF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0FFD750B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97FEAF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옷장을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7C499283" w14:textId="77777777" w:rsidTr="003A0995">
        <w:trPr>
          <w:trHeight w:val="357"/>
        </w:trPr>
        <w:tc>
          <w:tcPr>
            <w:tcW w:w="1550" w:type="dxa"/>
            <w:vMerge/>
            <w:shd w:val="clear" w:color="auto" w:fill="CCCCCC"/>
            <w:vAlign w:val="center"/>
          </w:tcPr>
          <w:p w14:paraId="514C6AD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BAAF492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68756FA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U</w:t>
            </w:r>
            <w:r>
              <w:rPr>
                <w:rStyle w:val="ae"/>
                <w:color w:val="auto"/>
              </w:rPr>
              <w:t>C006</w:t>
            </w:r>
            <w:r>
              <w:rPr>
                <w:rStyle w:val="ae"/>
                <w:rFonts w:hint="eastAsia"/>
                <w:color w:val="auto"/>
              </w:rPr>
              <w:t>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유스케이스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흐름이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이어진다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9223E9" w14:paraId="1E483D80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2D86AFEA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23177575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5601CDFD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9223E9" w14:paraId="24079124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546C222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3662288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10478D62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작성자의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옷장에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접근할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없다는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알림창을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보여준다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813A1" w14:paraId="3F1BF32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5157CFD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30CC788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2F392A63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</w:tr>
      <w:tr w:rsidR="007A5886" w:rsidRPr="00D813A1" w14:paraId="4C7DBE8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E4BFB2E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33EFEFA6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16C98847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9223E9" w14:paraId="6BC9CF7D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F02CD09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80882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52F3BDE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20597B96" w14:textId="77777777" w:rsidR="00085BEA" w:rsidRDefault="00085BEA" w:rsidP="007A5886"/>
    <w:p w14:paraId="35C8C7FC" w14:textId="6DACFC5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10</w:t>
      </w:r>
      <w:r>
        <w:t xml:space="preserve">: </w:t>
      </w:r>
      <w:r>
        <w:rPr>
          <w:rFonts w:hint="eastAsia"/>
        </w:rPr>
        <w:t>오늘의</w:t>
      </w:r>
      <w:r>
        <w:rPr>
          <w:rFonts w:hint="eastAsia"/>
        </w:rPr>
        <w:t xml:space="preserve"> </w:t>
      </w:r>
      <w:r>
        <w:rPr>
          <w:rFonts w:hint="eastAsia"/>
        </w:rPr>
        <w:t>날씨에</w:t>
      </w:r>
      <w:r>
        <w:rPr>
          <w:rFonts w:hint="eastAsia"/>
        </w:rPr>
        <w:t xml:space="preserve"> </w:t>
      </w:r>
      <w:r>
        <w:rPr>
          <w:rFonts w:hint="eastAsia"/>
        </w:rPr>
        <w:t>맞는</w:t>
      </w:r>
      <w:r>
        <w:rPr>
          <w:rFonts w:hint="eastAsia"/>
        </w:rPr>
        <w:t xml:space="preserve"> </w:t>
      </w:r>
      <w:r>
        <w:rPr>
          <w:rFonts w:hint="eastAsia"/>
        </w:rPr>
        <w:t>의류를</w:t>
      </w:r>
      <w:r>
        <w:rPr>
          <w:rFonts w:hint="eastAsia"/>
        </w:rPr>
        <w:t xml:space="preserve"> </w:t>
      </w:r>
      <w:r>
        <w:rPr>
          <w:rFonts w:hint="eastAsia"/>
        </w:rPr>
        <w:t>추천한다</w:t>
      </w:r>
      <w:r>
        <w:rPr>
          <w:rFonts w:hint="eastAsia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7826F21F" w14:textId="77777777" w:rsidTr="003A0995">
        <w:tc>
          <w:tcPr>
            <w:tcW w:w="1550" w:type="dxa"/>
            <w:shd w:val="clear" w:color="auto" w:fill="CCCCCC"/>
            <w:vAlign w:val="center"/>
          </w:tcPr>
          <w:p w14:paraId="72ACCF5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6A9BDAD4" w14:textId="23E6E536" w:rsidR="007A5886" w:rsidRPr="007E70C2" w:rsidRDefault="007A5886" w:rsidP="003A0995">
            <w:pPr>
              <w:rPr>
                <w:rStyle w:val="ae"/>
              </w:rPr>
            </w:pPr>
            <w:r w:rsidRPr="004D056C">
              <w:t>오늘의</w:t>
            </w:r>
            <w:r w:rsidRPr="004D056C">
              <w:t xml:space="preserve"> </w:t>
            </w:r>
            <w:r w:rsidRPr="004D056C">
              <w:t>날씨에</w:t>
            </w:r>
            <w:r w:rsidRPr="004D056C">
              <w:t xml:space="preserve"> </w:t>
            </w:r>
            <w:r w:rsidRPr="004D056C">
              <w:t>대한</w:t>
            </w:r>
            <w:r w:rsidRPr="004D056C">
              <w:t xml:space="preserve"> </w:t>
            </w:r>
            <w:r w:rsidRPr="004D056C">
              <w:t>정보를</w:t>
            </w:r>
            <w:r w:rsidRPr="004D056C">
              <w:t xml:space="preserve"> </w:t>
            </w:r>
            <w:r w:rsidRPr="004D056C">
              <w:t>통해</w:t>
            </w:r>
            <w:r w:rsidRPr="004D056C">
              <w:t xml:space="preserve"> </w:t>
            </w:r>
            <w:r w:rsidRPr="004D056C">
              <w:t>날씨에</w:t>
            </w:r>
            <w:r w:rsidRPr="004D056C">
              <w:t xml:space="preserve"> </w:t>
            </w:r>
            <w:r w:rsidRPr="004D056C">
              <w:t>맞게</w:t>
            </w:r>
            <w:r w:rsidRPr="004D056C">
              <w:t xml:space="preserve"> </w:t>
            </w:r>
            <w:r w:rsidRPr="004D056C">
              <w:t>의류를</w:t>
            </w:r>
            <w:r w:rsidRPr="004D056C">
              <w:t xml:space="preserve"> </w:t>
            </w:r>
            <w:r w:rsidRPr="004D056C">
              <w:t>추천받을</w:t>
            </w:r>
            <w:r w:rsidRPr="004D056C">
              <w:t xml:space="preserve"> </w:t>
            </w:r>
            <w:r w:rsidRPr="004D056C">
              <w:t>수</w:t>
            </w:r>
            <w:r w:rsidRPr="004D056C">
              <w:t xml:space="preserve"> </w:t>
            </w:r>
            <w:r w:rsidRPr="004D056C">
              <w:t>있다</w:t>
            </w:r>
            <w:r w:rsidRPr="004D056C">
              <w:t>.</w:t>
            </w:r>
          </w:p>
        </w:tc>
      </w:tr>
      <w:tr w:rsidR="007A5886" w:rsidRPr="00D54A11" w14:paraId="22FC41A6" w14:textId="77777777" w:rsidTr="003A0995">
        <w:tc>
          <w:tcPr>
            <w:tcW w:w="1550" w:type="dxa"/>
            <w:shd w:val="clear" w:color="auto" w:fill="CCCCCC"/>
            <w:vAlign w:val="center"/>
          </w:tcPr>
          <w:p w14:paraId="092379D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3104DF6E" w14:textId="1C1AD889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날씨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시스템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위치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시스템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시스템템</w:t>
            </w:r>
          </w:p>
        </w:tc>
      </w:tr>
      <w:tr w:rsidR="007A5886" w:rsidRPr="00D54A11" w14:paraId="7C5550F2" w14:textId="77777777" w:rsidTr="003A0995">
        <w:tc>
          <w:tcPr>
            <w:tcW w:w="1550" w:type="dxa"/>
            <w:shd w:val="clear" w:color="auto" w:fill="CCCCCC"/>
            <w:vAlign w:val="center"/>
          </w:tcPr>
          <w:p w14:paraId="426F4A1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427ACE9E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 w:rsidRPr="0006040B">
              <w:rPr>
                <w:rStyle w:val="ae"/>
                <w:rFonts w:hint="eastAsia"/>
                <w:color w:val="auto"/>
              </w:rPr>
              <w:t>메인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화면에서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날씨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버튼을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누른다</w:t>
            </w:r>
            <w:r w:rsidRPr="0006040B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0D19145C" w14:textId="77777777" w:rsidTr="003A0995">
        <w:tc>
          <w:tcPr>
            <w:tcW w:w="1550" w:type="dxa"/>
            <w:shd w:val="clear" w:color="auto" w:fill="CCCCCC"/>
            <w:vAlign w:val="center"/>
          </w:tcPr>
          <w:p w14:paraId="700F540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717F4DA" w14:textId="6BF4198A" w:rsidR="007A5886" w:rsidRPr="0006040B" w:rsidRDefault="007A5886" w:rsidP="003A0995">
            <w:pPr>
              <w:rPr>
                <w:rStyle w:val="ae"/>
                <w:color w:val="auto"/>
              </w:rPr>
            </w:pPr>
            <w:r w:rsidRPr="0006040B">
              <w:rPr>
                <w:rStyle w:val="ae"/>
                <w:rFonts w:hint="eastAsia"/>
                <w:color w:val="auto"/>
              </w:rPr>
              <w:t>사용자의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위치를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기반으로한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날씨를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불러와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미리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설정한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기준에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맞는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의류를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팝업창을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띄워</w:t>
            </w:r>
            <w:r w:rsidRPr="0006040B">
              <w:rPr>
                <w:rStyle w:val="ae"/>
                <w:rFonts w:hint="eastAsia"/>
                <w:color w:val="auto"/>
              </w:rPr>
              <w:t xml:space="preserve"> </w:t>
            </w:r>
            <w:r w:rsidRPr="0006040B">
              <w:rPr>
                <w:rStyle w:val="ae"/>
                <w:rFonts w:hint="eastAsia"/>
                <w:color w:val="auto"/>
              </w:rPr>
              <w:t>보여준다</w:t>
            </w:r>
            <w:r w:rsidRPr="0006040B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49993C34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2EB3A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8AE401F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FDE98CF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날씨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누른다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7FC2BB1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6A76C3D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2FF00F5E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78A4D43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현재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위치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정보에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따른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날씨와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옷차림을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팝업창을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띄워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0892E433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6C901A39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F4AF7D0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2A11D130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26341AC6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0649302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40C80CEC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5A496A5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사용자의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위치에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접근할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수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없는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서울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종로구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날씨를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기준으로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정보를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제공한다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C633F4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7F3E7C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2310CDC9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56B36CD6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35DE6AF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67EA7E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3FD5751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290B6996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7245093E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30B99C6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5BB1269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3622DB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26BAD40B" w14:textId="77777777" w:rsidR="007A5886" w:rsidRDefault="007A5886" w:rsidP="007A5886"/>
    <w:p w14:paraId="68656AE2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11</w:t>
      </w:r>
      <w:r>
        <w:t xml:space="preserve">: </w:t>
      </w:r>
      <w:r>
        <w:t>실시간</w:t>
      </w:r>
      <w:r>
        <w:t xml:space="preserve"> </w:t>
      </w:r>
      <w:r>
        <w:t>의류</w:t>
      </w:r>
      <w:r>
        <w:t xml:space="preserve"> </w:t>
      </w:r>
      <w:r>
        <w:t>인기</w:t>
      </w:r>
      <w:r>
        <w:t xml:space="preserve"> </w:t>
      </w:r>
      <w:r>
        <w:t>목록을</w:t>
      </w:r>
      <w:r>
        <w:t xml:space="preserve"> </w:t>
      </w:r>
      <w:r>
        <w:t>추천한다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1645AB43" w14:textId="77777777" w:rsidTr="003A0995">
        <w:tc>
          <w:tcPr>
            <w:tcW w:w="1550" w:type="dxa"/>
            <w:shd w:val="clear" w:color="auto" w:fill="CCCCCC"/>
            <w:vAlign w:val="center"/>
          </w:tcPr>
          <w:p w14:paraId="15C2457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58F0504E" w14:textId="77777777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회원들은</w:t>
            </w:r>
            <w:r>
              <w:t xml:space="preserve"> </w:t>
            </w:r>
            <w:r>
              <w:t>“</w:t>
            </w:r>
            <w:r>
              <w:t>MUSINSA</w:t>
            </w:r>
            <w:r>
              <w:t>”</w:t>
            </w:r>
            <w:r>
              <w:t xml:space="preserve"> </w:t>
            </w:r>
            <w:r>
              <w:t>페이지에서</w:t>
            </w:r>
            <w:r>
              <w:t xml:space="preserve"> </w:t>
            </w:r>
            <w:r>
              <w:t>실시간으로</w:t>
            </w:r>
            <w:r>
              <w:t xml:space="preserve"> </w:t>
            </w:r>
            <w:r>
              <w:t>사람들에게</w:t>
            </w:r>
            <w:r>
              <w:t xml:space="preserve"> </w:t>
            </w:r>
            <w:r>
              <w:t>인기</w:t>
            </w:r>
            <w:r>
              <w:t xml:space="preserve"> </w:t>
            </w:r>
            <w:r>
              <w:t>있는</w:t>
            </w:r>
            <w:r>
              <w:t xml:space="preserve"> </w:t>
            </w:r>
            <w:r>
              <w:t>의류</w:t>
            </w:r>
            <w:r>
              <w:t xml:space="preserve"> </w:t>
            </w:r>
            <w:r>
              <w:t>목록</w:t>
            </w:r>
            <w:r>
              <w:t xml:space="preserve"> 5</w:t>
            </w:r>
            <w:r>
              <w:t>가지를</w:t>
            </w:r>
            <w:r>
              <w:t xml:space="preserve"> </w:t>
            </w:r>
            <w:r>
              <w:t>확인할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450AD4B6" w14:textId="77777777" w:rsidTr="003A0995">
        <w:tc>
          <w:tcPr>
            <w:tcW w:w="1550" w:type="dxa"/>
            <w:shd w:val="clear" w:color="auto" w:fill="CCCCCC"/>
            <w:vAlign w:val="center"/>
          </w:tcPr>
          <w:p w14:paraId="09C7E489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4972247" w14:textId="692B7EB2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의류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79BFC9DA" w14:textId="77777777" w:rsidTr="003A0995">
        <w:tc>
          <w:tcPr>
            <w:tcW w:w="1550" w:type="dxa"/>
            <w:shd w:val="clear" w:color="auto" w:fill="CCCCCC"/>
            <w:vAlign w:val="center"/>
          </w:tcPr>
          <w:p w14:paraId="4B8F1891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</w:tcPr>
          <w:p w14:paraId="4BAE5355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랭킹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816710B" w14:textId="77777777" w:rsidTr="003A0995">
        <w:tc>
          <w:tcPr>
            <w:tcW w:w="1550" w:type="dxa"/>
            <w:shd w:val="clear" w:color="auto" w:fill="CCCCCC"/>
            <w:vAlign w:val="center"/>
          </w:tcPr>
          <w:p w14:paraId="4DAFB890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69485CA1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color w:val="auto"/>
              </w:rPr>
              <w:t>‘</w:t>
            </w:r>
            <w:r>
              <w:rPr>
                <w:rStyle w:val="ae"/>
                <w:rFonts w:hint="eastAsia"/>
                <w:color w:val="auto"/>
              </w:rPr>
              <w:t>MUSINSA</w:t>
            </w:r>
            <w:r>
              <w:rPr>
                <w:rStyle w:val="ae"/>
                <w:color w:val="auto"/>
              </w:rPr>
              <w:t>’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페이지의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실시간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랭킹</w:t>
            </w:r>
            <w:r>
              <w:rPr>
                <w:rStyle w:val="ae"/>
                <w:rFonts w:hint="eastAsia"/>
                <w:color w:val="auto"/>
              </w:rPr>
              <w:t xml:space="preserve"> 5</w:t>
            </w:r>
            <w:r>
              <w:rPr>
                <w:rStyle w:val="ae"/>
                <w:rFonts w:hint="eastAsia"/>
                <w:color w:val="auto"/>
              </w:rPr>
              <w:t>위를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21F30B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FFB83B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5EF80F31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D6BA83C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bCs/>
                <w:color w:val="auto"/>
                <w:szCs w:val="24"/>
              </w:rPr>
            </w:pPr>
            <w:r w:rsidRPr="00655D2F">
              <w:rPr>
                <w:rStyle w:val="ae"/>
                <w:rFonts w:hint="eastAsia"/>
                <w:b w:val="0"/>
                <w:bCs/>
                <w:color w:val="auto"/>
              </w:rPr>
              <w:t>실시간 랭킹 버튼을 누른다.</w:t>
            </w:r>
          </w:p>
        </w:tc>
      </w:tr>
      <w:tr w:rsidR="007A5886" w:rsidRPr="00D54A11" w14:paraId="5C2EBC7D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F75C08A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3685C48" w14:textId="77777777" w:rsidR="007A5886" w:rsidRPr="00655D2F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655D2F">
              <w:rPr>
                <w:rStyle w:val="ae"/>
                <w:rFonts w:hint="eastAsia"/>
                <w:color w:val="auto"/>
              </w:rPr>
              <w:t>B</w:t>
            </w:r>
            <w:r w:rsidRPr="00655D2F"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5A8EA3C" w14:textId="1183C2D4" w:rsidR="007A5886" w:rsidRPr="00655D2F" w:rsidRDefault="007A5886" w:rsidP="003A0995">
            <w:pPr>
              <w:rPr>
                <w:rStyle w:val="ae"/>
                <w:color w:val="auto"/>
              </w:rPr>
            </w:pPr>
            <w:r w:rsidRPr="00655D2F">
              <w:rPr>
                <w:rStyle w:val="ae"/>
                <w:rFonts w:hint="eastAsia"/>
                <w:color w:val="auto"/>
              </w:rPr>
              <w:t>사용자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정보</w:t>
            </w:r>
            <w:r w:rsidRPr="00655D2F">
              <w:rPr>
                <w:rStyle w:val="ae"/>
                <w:rFonts w:hint="eastAsia"/>
                <w:color w:val="auto"/>
              </w:rPr>
              <w:t>(</w:t>
            </w:r>
            <w:r w:rsidRPr="00655D2F">
              <w:rPr>
                <w:rStyle w:val="ae"/>
                <w:rFonts w:hint="eastAsia"/>
                <w:color w:val="auto"/>
              </w:rPr>
              <w:t>성별</w:t>
            </w:r>
            <w:r w:rsidRPr="00655D2F">
              <w:rPr>
                <w:rStyle w:val="ae"/>
                <w:rFonts w:hint="eastAsia"/>
                <w:color w:val="auto"/>
              </w:rPr>
              <w:t>,</w:t>
            </w:r>
            <w:r w:rsidRPr="00655D2F">
              <w:rPr>
                <w:rStyle w:val="ae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나이대</w:t>
            </w:r>
            <w:r w:rsidRPr="00655D2F">
              <w:rPr>
                <w:rStyle w:val="ae"/>
                <w:rFonts w:hint="eastAsia"/>
                <w:color w:val="auto"/>
              </w:rPr>
              <w:t>)</w:t>
            </w:r>
            <w:r w:rsidRPr="00655D2F">
              <w:rPr>
                <w:rStyle w:val="ae"/>
                <w:rFonts w:hint="eastAsia"/>
                <w:color w:val="auto"/>
              </w:rPr>
              <w:t>에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맞는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실시간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랭킹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상품</w:t>
            </w:r>
            <w:r w:rsidRPr="00655D2F">
              <w:rPr>
                <w:rStyle w:val="ae"/>
                <w:rFonts w:hint="eastAsia"/>
                <w:color w:val="auto"/>
              </w:rPr>
              <w:t xml:space="preserve"> 5</w:t>
            </w:r>
            <w:r w:rsidRPr="00655D2F">
              <w:rPr>
                <w:rStyle w:val="ae"/>
                <w:rFonts w:hint="eastAsia"/>
                <w:color w:val="auto"/>
              </w:rPr>
              <w:t>개를</w:t>
            </w:r>
            <w:r w:rsidRPr="00655D2F">
              <w:rPr>
                <w:rStyle w:val="ae"/>
                <w:rFonts w:hint="eastAsia"/>
                <w:color w:val="auto"/>
              </w:rPr>
              <w:t xml:space="preserve"> </w:t>
            </w:r>
            <w:r w:rsidRPr="00655D2F">
              <w:rPr>
                <w:rStyle w:val="ae"/>
                <w:rFonts w:hint="eastAsia"/>
                <w:color w:val="auto"/>
              </w:rPr>
              <w:t>보여준다</w:t>
            </w:r>
            <w:r w:rsidRPr="00655D2F"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779D4F3B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0801E633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4BE8DD63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 w:rsidRPr="00655D2F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F81F4E8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EEB6679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68F57A4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2C61BD28" w14:textId="77777777" w:rsidR="007A5886" w:rsidRPr="00655D2F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3CA27190" w14:textId="77777777" w:rsidR="007A5886" w:rsidRPr="00655D2F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상품을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클릭한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해당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상품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판매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링크로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이동한다</w:t>
            </w:r>
            <w:r w:rsidRPr="00655D2F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81858B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7C6FC8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57D2DFA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FDBA366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75735FC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90F79EF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1C5946E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13DBE1D5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19CDC0D2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662D428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15D558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24A645B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056B0060" w14:textId="77777777" w:rsidR="007A5886" w:rsidRDefault="007A5886" w:rsidP="007A5886"/>
    <w:p w14:paraId="74FA0C4F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12</w:t>
      </w:r>
      <w:r>
        <w:t xml:space="preserve">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게시글을</w:t>
      </w:r>
      <w:r>
        <w:t xml:space="preserve"> </w:t>
      </w:r>
      <w:r>
        <w:t>작성한다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5"/>
        <w:gridCol w:w="1304"/>
        <w:gridCol w:w="5567"/>
      </w:tblGrid>
      <w:tr w:rsidR="007A5886" w:rsidRPr="00D54A11" w14:paraId="6AC2002F" w14:textId="77777777" w:rsidTr="003A0995">
        <w:tc>
          <w:tcPr>
            <w:tcW w:w="1483" w:type="dxa"/>
            <w:shd w:val="clear" w:color="auto" w:fill="CCCCCC"/>
            <w:vAlign w:val="center"/>
          </w:tcPr>
          <w:p w14:paraId="37B71DB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7059" w:type="dxa"/>
            <w:gridSpan w:val="2"/>
          </w:tcPr>
          <w:p w14:paraId="06FB1E31" w14:textId="77777777" w:rsidR="007A5886" w:rsidRPr="007E70C2" w:rsidRDefault="007A5886" w:rsidP="003A0995">
            <w:pPr>
              <w:rPr>
                <w:rStyle w:val="ae"/>
              </w:rPr>
            </w:pPr>
            <w:r>
              <w:t>의상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게시판</w:t>
            </w:r>
            <w:r>
              <w:t xml:space="preserve"> (</w:t>
            </w:r>
            <w:r>
              <w:t>오늘의</w:t>
            </w:r>
            <w:r>
              <w:t xml:space="preserve"> </w:t>
            </w:r>
            <w:r>
              <w:t>코디</w:t>
            </w:r>
            <w:r>
              <w:t xml:space="preserve"> </w:t>
            </w:r>
            <w:r>
              <w:t>게시판</w:t>
            </w:r>
            <w:r>
              <w:t xml:space="preserve">, </w:t>
            </w:r>
            <w:r>
              <w:t>상황별</w:t>
            </w:r>
            <w:r>
              <w:t xml:space="preserve"> </w:t>
            </w:r>
            <w:r>
              <w:t>코디</w:t>
            </w:r>
            <w:r>
              <w:t xml:space="preserve"> </w:t>
            </w:r>
            <w:r>
              <w:t>추천</w:t>
            </w:r>
            <w:r>
              <w:t xml:space="preserve"> </w:t>
            </w:r>
            <w:r>
              <w:t>게시판</w:t>
            </w:r>
            <w:r>
              <w:t>)</w:t>
            </w:r>
            <w:r>
              <w:t>에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작성할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324DC257" w14:textId="77777777" w:rsidTr="003A0995">
        <w:tc>
          <w:tcPr>
            <w:tcW w:w="1483" w:type="dxa"/>
            <w:shd w:val="clear" w:color="auto" w:fill="CCCCCC"/>
            <w:vAlign w:val="center"/>
          </w:tcPr>
          <w:p w14:paraId="2F8E08BB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7059" w:type="dxa"/>
            <w:gridSpan w:val="2"/>
          </w:tcPr>
          <w:p w14:paraId="76F1B8DC" w14:textId="1C16F4EE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361810F5" w14:textId="77777777" w:rsidTr="003A0995">
        <w:tc>
          <w:tcPr>
            <w:tcW w:w="1483" w:type="dxa"/>
            <w:shd w:val="clear" w:color="auto" w:fill="CCCCCC"/>
            <w:vAlign w:val="center"/>
          </w:tcPr>
          <w:p w14:paraId="6C2545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7059" w:type="dxa"/>
            <w:gridSpan w:val="2"/>
          </w:tcPr>
          <w:p w14:paraId="6CDB59FC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카테고리에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35818C27" w14:textId="77777777" w:rsidTr="003A0995">
        <w:tc>
          <w:tcPr>
            <w:tcW w:w="1483" w:type="dxa"/>
            <w:shd w:val="clear" w:color="auto" w:fill="CCCCCC"/>
            <w:vAlign w:val="center"/>
          </w:tcPr>
          <w:p w14:paraId="544F5CF2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7059" w:type="dxa"/>
            <w:gridSpan w:val="2"/>
          </w:tcPr>
          <w:p w14:paraId="03AD96DF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643F54E" w14:textId="77777777" w:rsidTr="003A0995">
        <w:tc>
          <w:tcPr>
            <w:tcW w:w="1483" w:type="dxa"/>
            <w:vMerge w:val="restart"/>
            <w:shd w:val="clear" w:color="auto" w:fill="CCCCCC"/>
            <w:vAlign w:val="center"/>
          </w:tcPr>
          <w:p w14:paraId="45EA9546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1321" w:type="dxa"/>
            <w:shd w:val="clear" w:color="auto" w:fill="auto"/>
          </w:tcPr>
          <w:p w14:paraId="536D87DA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5738" w:type="dxa"/>
            <w:shd w:val="clear" w:color="auto" w:fill="auto"/>
          </w:tcPr>
          <w:p w14:paraId="2C01A5D7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카테고리에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들어간다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3BF0F71D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0826A72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4DE63EC8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5738" w:type="dxa"/>
            <w:shd w:val="clear" w:color="auto" w:fill="auto"/>
          </w:tcPr>
          <w:p w14:paraId="1503556D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오늘의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3636F6B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2644D613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39D555C5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B03</w:t>
            </w:r>
          </w:p>
        </w:tc>
        <w:tc>
          <w:tcPr>
            <w:tcW w:w="5738" w:type="dxa"/>
            <w:shd w:val="clear" w:color="auto" w:fill="auto"/>
          </w:tcPr>
          <w:p w14:paraId="48482941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상황별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코디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들어간다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2CD3333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68B6165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2C82EEFA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B04</w:t>
            </w:r>
          </w:p>
        </w:tc>
        <w:tc>
          <w:tcPr>
            <w:tcW w:w="5738" w:type="dxa"/>
            <w:shd w:val="clear" w:color="auto" w:fill="auto"/>
          </w:tcPr>
          <w:p w14:paraId="3616C696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작성하기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51CDB88E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3531E2AD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1321" w:type="dxa"/>
            <w:shd w:val="clear" w:color="auto" w:fill="auto"/>
          </w:tcPr>
          <w:p w14:paraId="55D1D4B2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B05</w:t>
            </w:r>
          </w:p>
        </w:tc>
        <w:tc>
          <w:tcPr>
            <w:tcW w:w="5738" w:type="dxa"/>
            <w:shd w:val="clear" w:color="auto" w:fill="auto"/>
          </w:tcPr>
          <w:p w14:paraId="6DD9A64D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제목과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작성하고</w:t>
            </w:r>
            <w:r>
              <w:rPr>
                <w:rStyle w:val="ae"/>
                <w:rFonts w:hint="eastAsia"/>
                <w:color w:val="auto"/>
              </w:rPr>
              <w:t>,</w:t>
            </w:r>
            <w:r>
              <w:rPr>
                <w:rStyle w:val="ae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사진을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추가하여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작성한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등록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완료버튼을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누른다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5A53100" w14:textId="77777777" w:rsidTr="003A0995">
        <w:trPr>
          <w:trHeight w:val="337"/>
        </w:trPr>
        <w:tc>
          <w:tcPr>
            <w:tcW w:w="1483" w:type="dxa"/>
            <w:shd w:val="clear" w:color="auto" w:fill="CCCCCC"/>
            <w:vAlign w:val="center"/>
          </w:tcPr>
          <w:p w14:paraId="5C2DFEAB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1321" w:type="dxa"/>
            <w:shd w:val="clear" w:color="auto" w:fill="auto"/>
          </w:tcPr>
          <w:p w14:paraId="6B8FD337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5738" w:type="dxa"/>
            <w:shd w:val="clear" w:color="auto" w:fill="auto"/>
          </w:tcPr>
          <w:p w14:paraId="07A6D0C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52186655" w14:textId="77777777" w:rsidTr="003A0995">
        <w:trPr>
          <w:trHeight w:val="668"/>
        </w:trPr>
        <w:tc>
          <w:tcPr>
            <w:tcW w:w="1483" w:type="dxa"/>
            <w:shd w:val="clear" w:color="auto" w:fill="CCCCCC"/>
            <w:vAlign w:val="center"/>
          </w:tcPr>
          <w:p w14:paraId="4D558F6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예외 흐름</w:t>
            </w:r>
          </w:p>
        </w:tc>
        <w:tc>
          <w:tcPr>
            <w:tcW w:w="1321" w:type="dxa"/>
            <w:shd w:val="clear" w:color="auto" w:fill="auto"/>
          </w:tcPr>
          <w:p w14:paraId="666AA0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9223E9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5738" w:type="dxa"/>
            <w:shd w:val="clear" w:color="auto" w:fill="auto"/>
          </w:tcPr>
          <w:p w14:paraId="2392CEE8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</w:p>
        </w:tc>
      </w:tr>
      <w:tr w:rsidR="007A5886" w:rsidRPr="00D54A11" w14:paraId="34C8C91D" w14:textId="77777777" w:rsidTr="003A0995">
        <w:tc>
          <w:tcPr>
            <w:tcW w:w="1483" w:type="dxa"/>
            <w:vMerge w:val="restart"/>
            <w:shd w:val="clear" w:color="auto" w:fill="CCCCCC"/>
            <w:vAlign w:val="center"/>
          </w:tcPr>
          <w:p w14:paraId="0D1AB2BC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1321" w:type="dxa"/>
          </w:tcPr>
          <w:p w14:paraId="5447805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5738" w:type="dxa"/>
          </w:tcPr>
          <w:p w14:paraId="561312E5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7A5886" w:rsidRPr="00D54A11" w14:paraId="4E67C91F" w14:textId="77777777" w:rsidTr="003A0995">
        <w:tc>
          <w:tcPr>
            <w:tcW w:w="1483" w:type="dxa"/>
            <w:vMerge/>
            <w:shd w:val="clear" w:color="auto" w:fill="CCCCCC"/>
            <w:vAlign w:val="center"/>
          </w:tcPr>
          <w:p w14:paraId="15D822EC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1FC072DB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5738" w:type="dxa"/>
          </w:tcPr>
          <w:p w14:paraId="3502FB19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B04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B05</w:t>
            </w:r>
          </w:p>
        </w:tc>
      </w:tr>
      <w:tr w:rsidR="007A5886" w:rsidRPr="00D54A11" w14:paraId="620ED024" w14:textId="77777777" w:rsidTr="003A0995">
        <w:trPr>
          <w:trHeight w:val="335"/>
        </w:trPr>
        <w:tc>
          <w:tcPr>
            <w:tcW w:w="1483" w:type="dxa"/>
            <w:vMerge/>
            <w:shd w:val="clear" w:color="auto" w:fill="CCCCCC"/>
            <w:vAlign w:val="center"/>
          </w:tcPr>
          <w:p w14:paraId="7E9B7855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2D645F6C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5738" w:type="dxa"/>
          </w:tcPr>
          <w:p w14:paraId="7EAD8686" w14:textId="0EB0254F" w:rsidR="007A5886" w:rsidRPr="009223E9" w:rsidRDefault="004453BD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 xml:space="preserve">nytime 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 w:rsidR="007A5886">
              <w:rPr>
                <w:rStyle w:val="ae"/>
                <w:rFonts w:hint="eastAsia"/>
                <w:color w:val="auto"/>
              </w:rPr>
              <w:t>A</w:t>
            </w:r>
            <w:r w:rsidR="007A5886"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3144FF43" w14:textId="77777777" w:rsidTr="003A0995">
        <w:trPr>
          <w:trHeight w:val="335"/>
        </w:trPr>
        <w:tc>
          <w:tcPr>
            <w:tcW w:w="1483" w:type="dxa"/>
            <w:vMerge/>
            <w:shd w:val="clear" w:color="auto" w:fill="CCCCCC"/>
            <w:vAlign w:val="center"/>
          </w:tcPr>
          <w:p w14:paraId="6D53F2E1" w14:textId="77777777" w:rsidR="007A5886" w:rsidRPr="00D54A11" w:rsidRDefault="007A5886" w:rsidP="003A0995">
            <w:pPr>
              <w:pStyle w:val="af"/>
            </w:pPr>
          </w:p>
        </w:tc>
        <w:tc>
          <w:tcPr>
            <w:tcW w:w="1321" w:type="dxa"/>
          </w:tcPr>
          <w:p w14:paraId="4899A0F7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N004</w:t>
            </w:r>
          </w:p>
        </w:tc>
        <w:tc>
          <w:tcPr>
            <w:tcW w:w="5738" w:type="dxa"/>
          </w:tcPr>
          <w:p w14:paraId="48C10E0E" w14:textId="77777777" w:rsidR="007A5886" w:rsidRPr="00046BF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E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3F016E74" w14:textId="77777777" w:rsidR="007A5886" w:rsidRDefault="007A5886" w:rsidP="007A5886"/>
    <w:p w14:paraId="34F72C10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13</w:t>
      </w:r>
      <w:r>
        <w:t xml:space="preserve">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게시글을</w:t>
      </w:r>
      <w:r>
        <w:t xml:space="preserve"> </w:t>
      </w:r>
      <w:r>
        <w:t>조회한다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6F618D7B" w14:textId="77777777" w:rsidTr="003A0995">
        <w:tc>
          <w:tcPr>
            <w:tcW w:w="1550" w:type="dxa"/>
            <w:shd w:val="clear" w:color="auto" w:fill="CCCCCC"/>
            <w:vAlign w:val="center"/>
          </w:tcPr>
          <w:p w14:paraId="0962261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155B6C97" w14:textId="174B8360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게시물과</w:t>
            </w:r>
            <w:r>
              <w:t xml:space="preserve"> </w:t>
            </w:r>
            <w:r>
              <w:t>다른</w:t>
            </w:r>
            <w:r>
              <w:t xml:space="preserve"> </w:t>
            </w:r>
            <w:r>
              <w:t>회원들이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의상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게시판의</w:t>
            </w:r>
            <w:r>
              <w:t xml:space="preserve"> </w:t>
            </w:r>
            <w:r>
              <w:t>게시</w:t>
            </w:r>
            <w:r w:rsidR="00085BEA">
              <w:rPr>
                <w:rFonts w:hint="eastAsia"/>
              </w:rPr>
              <w:t>물</w:t>
            </w:r>
            <w:r>
              <w:t>을</w:t>
            </w:r>
            <w:r>
              <w:t xml:space="preserve"> </w:t>
            </w:r>
            <w:r>
              <w:t>모두</w:t>
            </w:r>
            <w:r>
              <w:t xml:space="preserve"> </w:t>
            </w:r>
            <w:r>
              <w:t>조회할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30928D8E" w14:textId="77777777" w:rsidTr="003A0995">
        <w:tc>
          <w:tcPr>
            <w:tcW w:w="1550" w:type="dxa"/>
            <w:shd w:val="clear" w:color="auto" w:fill="CCCCCC"/>
            <w:vAlign w:val="center"/>
          </w:tcPr>
          <w:p w14:paraId="0C7DA378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4AF4E8C4" w14:textId="17CB7461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44B3AAAE" w14:textId="77777777" w:rsidTr="003A0995">
        <w:tc>
          <w:tcPr>
            <w:tcW w:w="1550" w:type="dxa"/>
            <w:shd w:val="clear" w:color="auto" w:fill="CCCCCC"/>
            <w:vAlign w:val="center"/>
          </w:tcPr>
          <w:p w14:paraId="014D5F1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lastRenderedPageBreak/>
              <w:t>사전 조건</w:t>
            </w:r>
          </w:p>
        </w:tc>
        <w:tc>
          <w:tcPr>
            <w:tcW w:w="6974" w:type="dxa"/>
            <w:gridSpan w:val="2"/>
          </w:tcPr>
          <w:p w14:paraId="10451141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메인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화면에서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B71FA66" w14:textId="77777777" w:rsidTr="003A0995">
        <w:tc>
          <w:tcPr>
            <w:tcW w:w="1550" w:type="dxa"/>
            <w:shd w:val="clear" w:color="auto" w:fill="CCCCCC"/>
            <w:vAlign w:val="center"/>
          </w:tcPr>
          <w:p w14:paraId="3BA79FCD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8AA61AD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사용자가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원하는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게시판의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글을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보여준다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085BEA" w:rsidRPr="00085BEA" w14:paraId="0FFCCFA2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E9FD8A5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547179E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7361F4E4" w14:textId="46FBAB7A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메인</w:t>
            </w:r>
            <w:r w:rsid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메뉴에서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버튼을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425E572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0B6369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95A3127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341C726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t xml:space="preserve"> </w:t>
            </w:r>
            <w:r w:rsidRPr="00085BEA">
              <w:rPr>
                <w:rFonts w:hint="eastAsia"/>
              </w:rPr>
              <w:t>오늘의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코디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5B43199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84141D0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3A86A493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5A647757" w14:textId="77777777" w:rsidR="007A5886" w:rsidRPr="00085BEA" w:rsidRDefault="007A5886" w:rsidP="003A0995">
            <w:r w:rsidRPr="00085BEA">
              <w:rPr>
                <w:rFonts w:hint="eastAsia"/>
              </w:rPr>
              <w:t>게시판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상황별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코디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추천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게시판을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누른다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2BC958D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838F57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C2EBB7C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27DB86A6" w14:textId="77777777" w:rsidR="007A5886" w:rsidRPr="00085BEA" w:rsidRDefault="007A5886" w:rsidP="003A0995">
            <w:r w:rsidRPr="00085BEA">
              <w:rPr>
                <w:rFonts w:hint="eastAsia"/>
              </w:rPr>
              <w:t>글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목록에서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원하는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글을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선택한다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2F9D98A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662BF7E" w14:textId="77777777" w:rsidR="007A5886" w:rsidRPr="00085BEA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7559413A" w14:textId="77777777" w:rsidR="007A5886" w:rsidRPr="00085BEA" w:rsidRDefault="007A5886" w:rsidP="003A0995">
            <w:pPr>
              <w:jc w:val="center"/>
              <w:rPr>
                <w:rStyle w:val="ae"/>
                <w:color w:val="auto"/>
              </w:rPr>
            </w:pPr>
            <w:r w:rsidRPr="00085BEA">
              <w:rPr>
                <w:rFonts w:hint="eastAsia"/>
              </w:rPr>
              <w:t>B</w:t>
            </w:r>
            <w:r w:rsidRPr="00085BEA">
              <w:t>05</w:t>
            </w:r>
          </w:p>
        </w:tc>
        <w:tc>
          <w:tcPr>
            <w:tcW w:w="6042" w:type="dxa"/>
            <w:shd w:val="clear" w:color="auto" w:fill="auto"/>
          </w:tcPr>
          <w:p w14:paraId="7C2842F5" w14:textId="77777777" w:rsidR="007A5886" w:rsidRPr="00085BEA" w:rsidRDefault="007A5886" w:rsidP="003A0995">
            <w:r w:rsidRPr="00085BEA">
              <w:rPr>
                <w:rFonts w:hint="eastAsia"/>
              </w:rPr>
              <w:t>글에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좋아요를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누르거나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댓글을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작성할</w:t>
            </w:r>
            <w:r w:rsidRPr="00085BEA">
              <w:t xml:space="preserve"> </w:t>
            </w:r>
            <w:r w:rsidRPr="00085BEA">
              <w:rPr>
                <w:rFonts w:hint="eastAsia"/>
              </w:rPr>
              <w:t>수</w:t>
            </w:r>
            <w:r w:rsidRPr="00085BEA">
              <w:rPr>
                <w:rFonts w:hint="eastAsia"/>
              </w:rPr>
              <w:t xml:space="preserve"> </w:t>
            </w:r>
            <w:r w:rsidRPr="00085BEA">
              <w:rPr>
                <w:rFonts w:hint="eastAsia"/>
              </w:rPr>
              <w:t>있다</w:t>
            </w:r>
            <w:r w:rsidRPr="00085BEA">
              <w:rPr>
                <w:rFonts w:hint="eastAsia"/>
              </w:rPr>
              <w:t>.</w:t>
            </w:r>
          </w:p>
        </w:tc>
      </w:tr>
      <w:tr w:rsidR="00085BEA" w:rsidRPr="00085BEA" w14:paraId="30B6AD24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4BF53A6B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19CF0439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 w:rsidRPr="00085BEA"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35E1C105" w14:textId="77777777" w:rsidR="007A5886" w:rsidRPr="00085BEA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85BEA" w:rsidRPr="00085BEA" w14:paraId="0837EDBD" w14:textId="77777777" w:rsidTr="003A0995">
        <w:trPr>
          <w:trHeight w:val="668"/>
        </w:trPr>
        <w:tc>
          <w:tcPr>
            <w:tcW w:w="1550" w:type="dxa"/>
            <w:shd w:val="clear" w:color="auto" w:fill="CCCCCC"/>
            <w:vAlign w:val="center"/>
          </w:tcPr>
          <w:p w14:paraId="6B1D0D20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48D76AA" w14:textId="77777777" w:rsidR="007A5886" w:rsidRPr="00085BEA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520E4347" w14:textId="77777777" w:rsidR="007A5886" w:rsidRPr="00085BEA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게시글이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경우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삭제된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게시글이라는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안내창을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띄운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후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 w:rsidRPr="00085BEA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085BEA" w:rsidRPr="00085BEA" w14:paraId="0E2FE993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4A81133" w14:textId="77777777" w:rsidR="007A5886" w:rsidRPr="00085BEA" w:rsidRDefault="007A5886" w:rsidP="003A0995">
            <w:pPr>
              <w:pStyle w:val="af"/>
            </w:pPr>
            <w:r w:rsidRPr="00085BEA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1EA8AB72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47C5E6B1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</w:p>
        </w:tc>
      </w:tr>
      <w:tr w:rsidR="00085BEA" w:rsidRPr="00085BEA" w14:paraId="2072E4A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F2054A3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65BDFCE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</w:t>
            </w:r>
            <w:r w:rsidRPr="00085BEA"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3DA5E5EF" w14:textId="77777777" w:rsidR="007A5886" w:rsidRPr="00085BEA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</w:p>
        </w:tc>
      </w:tr>
      <w:tr w:rsidR="00085BEA" w:rsidRPr="00085BEA" w14:paraId="2A22DEA4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2BACAE8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3072A3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N003</w:t>
            </w:r>
          </w:p>
        </w:tc>
        <w:tc>
          <w:tcPr>
            <w:tcW w:w="6042" w:type="dxa"/>
          </w:tcPr>
          <w:p w14:paraId="44EBEE54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A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5C2E833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6C4070F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794F76E1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N004</w:t>
            </w:r>
          </w:p>
        </w:tc>
        <w:tc>
          <w:tcPr>
            <w:tcW w:w="6042" w:type="dxa"/>
          </w:tcPr>
          <w:p w14:paraId="78908AEC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04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05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A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34BB65D1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F6D663E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2F84360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</w:t>
            </w:r>
            <w:r w:rsidRPr="00085BEA">
              <w:rPr>
                <w:rStyle w:val="ae"/>
                <w:color w:val="auto"/>
              </w:rPr>
              <w:t>N005</w:t>
            </w:r>
          </w:p>
        </w:tc>
        <w:tc>
          <w:tcPr>
            <w:tcW w:w="6042" w:type="dxa"/>
          </w:tcPr>
          <w:p w14:paraId="293D6E40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02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E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  <w:tr w:rsidR="00085BEA" w:rsidRPr="00085BEA" w14:paraId="397F6C34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143DD13B" w14:textId="77777777" w:rsidR="007A5886" w:rsidRPr="00085BEA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229070CB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SN00</w:t>
            </w:r>
            <w:r w:rsidRPr="00085BEA">
              <w:rPr>
                <w:rStyle w:val="ae"/>
                <w:color w:val="auto"/>
              </w:rPr>
              <w:t>6</w:t>
            </w:r>
          </w:p>
        </w:tc>
        <w:tc>
          <w:tcPr>
            <w:tcW w:w="6042" w:type="dxa"/>
          </w:tcPr>
          <w:p w14:paraId="1A43E39B" w14:textId="77777777" w:rsidR="007A5886" w:rsidRPr="00085BEA" w:rsidRDefault="007A5886" w:rsidP="003A0995">
            <w:pPr>
              <w:rPr>
                <w:rStyle w:val="ae"/>
                <w:color w:val="auto"/>
              </w:rPr>
            </w:pP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01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B</w:t>
            </w:r>
            <w:r w:rsidRPr="00085BEA">
              <w:rPr>
                <w:rStyle w:val="ae"/>
                <w:color w:val="auto"/>
              </w:rPr>
              <w:t>03</w:t>
            </w:r>
            <w:r w:rsidRPr="00085BEA">
              <w:rPr>
                <w:rStyle w:val="ae"/>
                <w:rFonts w:hint="eastAsia"/>
                <w:color w:val="auto"/>
              </w:rPr>
              <w:t>→</w:t>
            </w:r>
            <w:r w:rsidRPr="00085BEA">
              <w:rPr>
                <w:rStyle w:val="ae"/>
                <w:rFonts w:hint="eastAsia"/>
                <w:color w:val="auto"/>
              </w:rPr>
              <w:t>E</w:t>
            </w:r>
            <w:r w:rsidRPr="00085BEA">
              <w:rPr>
                <w:rStyle w:val="ae"/>
                <w:color w:val="auto"/>
              </w:rPr>
              <w:t>01</w:t>
            </w:r>
          </w:p>
        </w:tc>
      </w:tr>
    </w:tbl>
    <w:p w14:paraId="6866D7E3" w14:textId="77777777" w:rsidR="007A5886" w:rsidRPr="00085BEA" w:rsidRDefault="007A5886" w:rsidP="007A5886"/>
    <w:p w14:paraId="4C7506DE" w14:textId="77777777" w:rsidR="007A5886" w:rsidRPr="0006040B" w:rsidRDefault="007A5886" w:rsidP="007A5886">
      <w:r>
        <w:rPr>
          <w:rFonts w:hint="eastAsia"/>
        </w:rPr>
        <w:t>U</w:t>
      </w:r>
      <w:r>
        <w:t>C0</w:t>
      </w:r>
      <w:r>
        <w:rPr>
          <w:rFonts w:hint="eastAsia"/>
        </w:rPr>
        <w:t>1</w:t>
      </w:r>
      <w:r>
        <w:t xml:space="preserve">4: </w:t>
      </w:r>
      <w:r>
        <w:t>의류</w:t>
      </w:r>
      <w:r>
        <w:t xml:space="preserve"> </w:t>
      </w:r>
      <w:r>
        <w:t>관련</w:t>
      </w:r>
      <w:r>
        <w:t xml:space="preserve"> </w:t>
      </w:r>
      <w:r>
        <w:t>본인</w:t>
      </w:r>
      <w:r>
        <w:t xml:space="preserve"> </w:t>
      </w:r>
      <w:r>
        <w:t>게시글을</w:t>
      </w:r>
      <w:r>
        <w:t xml:space="preserve"> </w:t>
      </w:r>
      <w:r>
        <w:t>관리한다</w:t>
      </w:r>
      <w: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7A5886" w:rsidRPr="00D54A11" w14:paraId="2F79BED3" w14:textId="77777777" w:rsidTr="003A0995">
        <w:tc>
          <w:tcPr>
            <w:tcW w:w="1550" w:type="dxa"/>
            <w:shd w:val="clear" w:color="auto" w:fill="CCCCCC"/>
            <w:vAlign w:val="center"/>
          </w:tcPr>
          <w:p w14:paraId="40953F9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  <w:tc>
          <w:tcPr>
            <w:tcW w:w="6974" w:type="dxa"/>
            <w:gridSpan w:val="2"/>
          </w:tcPr>
          <w:p w14:paraId="38B5BF54" w14:textId="77777777" w:rsidR="007A5886" w:rsidRPr="007E70C2" w:rsidRDefault="007A5886" w:rsidP="003A0995">
            <w:pPr>
              <w:rPr>
                <w:rStyle w:val="ae"/>
              </w:rPr>
            </w:pPr>
            <w:r>
              <w:t>기존</w:t>
            </w:r>
            <w:r>
              <w:t xml:space="preserve"> </w:t>
            </w:r>
            <w:r>
              <w:t>회원이</w:t>
            </w:r>
            <w:r>
              <w:t xml:space="preserve"> </w:t>
            </w:r>
            <w:r>
              <w:t>작성한</w:t>
            </w:r>
            <w:r>
              <w:t xml:space="preserve"> </w:t>
            </w:r>
            <w:r>
              <w:t>의류관련</w:t>
            </w:r>
            <w:r>
              <w:t xml:space="preserve"> </w:t>
            </w:r>
            <w:r>
              <w:t>게시판의</w:t>
            </w:r>
            <w:r>
              <w:t xml:space="preserve"> </w:t>
            </w:r>
            <w:r>
              <w:t>게시글을</w:t>
            </w:r>
            <w:r>
              <w:t xml:space="preserve"> </w:t>
            </w:r>
            <w:r>
              <w:t>수정</w:t>
            </w:r>
            <w:r>
              <w:t xml:space="preserve"> </w:t>
            </w:r>
            <w:r>
              <w:t>또는</w:t>
            </w:r>
            <w:r>
              <w:t xml:space="preserve"> </w:t>
            </w:r>
            <w:r>
              <w:t>삭제할</w:t>
            </w:r>
            <w:r>
              <w:t xml:space="preserve"> </w:t>
            </w:r>
            <w:r>
              <w:t>수</w:t>
            </w:r>
            <w:r>
              <w:t xml:space="preserve"> </w:t>
            </w:r>
            <w:r>
              <w:t>있다</w:t>
            </w:r>
            <w:r>
              <w:t>.</w:t>
            </w:r>
          </w:p>
        </w:tc>
      </w:tr>
      <w:tr w:rsidR="007A5886" w:rsidRPr="00D54A11" w14:paraId="61009CE5" w14:textId="77777777" w:rsidTr="003A0995">
        <w:tc>
          <w:tcPr>
            <w:tcW w:w="1550" w:type="dxa"/>
            <w:shd w:val="clear" w:color="auto" w:fill="CCCCCC"/>
            <w:vAlign w:val="center"/>
          </w:tcPr>
          <w:p w14:paraId="6C9A7F2A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7E0D5847" w14:textId="69400E75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>,</w:t>
            </w:r>
            <w:r w:rsidR="00EB67AC">
              <w:rPr>
                <w:rStyle w:val="ae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7A5886" w:rsidRPr="00D54A11" w14:paraId="5216AC0E" w14:textId="77777777" w:rsidTr="003A0995">
        <w:tc>
          <w:tcPr>
            <w:tcW w:w="1550" w:type="dxa"/>
            <w:shd w:val="clear" w:color="auto" w:fill="CCCCCC"/>
            <w:vAlign w:val="center"/>
          </w:tcPr>
          <w:p w14:paraId="6F8FD5D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C0B21A5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마이페이지에서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삭제하고자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하는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선택한다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655AC334" w14:textId="77777777" w:rsidTr="003A0995">
        <w:tc>
          <w:tcPr>
            <w:tcW w:w="1550" w:type="dxa"/>
            <w:shd w:val="clear" w:color="auto" w:fill="CCCCCC"/>
            <w:vAlign w:val="center"/>
          </w:tcPr>
          <w:p w14:paraId="4AD36B54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BC951FB" w14:textId="77777777" w:rsidR="007A5886" w:rsidRPr="0006040B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또는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2DD665FA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5FF847F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기본</w:t>
            </w:r>
            <w:r>
              <w:rPr>
                <w:rFonts w:hint="eastAsia"/>
              </w:rPr>
              <w:t xml:space="preserve"> </w:t>
            </w:r>
            <w:r w:rsidRPr="00D54A11">
              <w:rPr>
                <w:rFonts w:hint="eastAsia"/>
              </w:rPr>
              <w:t>흐름</w:t>
            </w:r>
          </w:p>
        </w:tc>
        <w:tc>
          <w:tcPr>
            <w:tcW w:w="932" w:type="dxa"/>
            <w:shd w:val="clear" w:color="auto" w:fill="auto"/>
          </w:tcPr>
          <w:p w14:paraId="168AD77A" w14:textId="77777777" w:rsidR="007A5886" w:rsidRPr="0006040B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77926E7" w14:textId="77777777" w:rsidR="007A5886" w:rsidRPr="0006040B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변경하고자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하는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게시물을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선택한다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  <w:r w:rsidRPr="0006040B"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2DBE10C0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512FD8B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1495692F" w14:textId="77777777" w:rsidR="007A5886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42F0DF94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수정한다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3727305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F956360" w14:textId="77777777" w:rsidR="007A5886" w:rsidRPr="00D54A11" w:rsidRDefault="007A5886" w:rsidP="003A0995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932" w:type="dxa"/>
            <w:shd w:val="clear" w:color="auto" w:fill="auto"/>
          </w:tcPr>
          <w:p w14:paraId="51123A9B" w14:textId="77777777" w:rsidR="007A5886" w:rsidRPr="009223E9" w:rsidRDefault="007A5886" w:rsidP="003A0995">
            <w:pPr>
              <w:jc w:val="center"/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</w:p>
        </w:tc>
        <w:tc>
          <w:tcPr>
            <w:tcW w:w="6042" w:type="dxa"/>
            <w:shd w:val="clear" w:color="auto" w:fill="auto"/>
          </w:tcPr>
          <w:p w14:paraId="435F3954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게시물을</w:t>
            </w:r>
            <w:r>
              <w:rPr>
                <w:rStyle w:val="ae"/>
                <w:rFonts w:hint="eastAsia"/>
                <w:color w:val="auto"/>
              </w:rPr>
              <w:t xml:space="preserve"> </w:t>
            </w:r>
            <w:r>
              <w:rPr>
                <w:rStyle w:val="ae"/>
                <w:rFonts w:hint="eastAsia"/>
                <w:color w:val="auto"/>
              </w:rPr>
              <w:t>삭제한다</w:t>
            </w:r>
            <w:r>
              <w:rPr>
                <w:rStyle w:val="ae"/>
                <w:rFonts w:hint="eastAsia"/>
                <w:color w:val="auto"/>
              </w:rPr>
              <w:t>.</w:t>
            </w:r>
          </w:p>
        </w:tc>
      </w:tr>
      <w:tr w:rsidR="007A5886" w:rsidRPr="00D54A11" w14:paraId="168D163D" w14:textId="77777777" w:rsidTr="003A0995">
        <w:trPr>
          <w:trHeight w:val="337"/>
        </w:trPr>
        <w:tc>
          <w:tcPr>
            <w:tcW w:w="1550" w:type="dxa"/>
            <w:shd w:val="clear" w:color="auto" w:fill="CCCCCC"/>
            <w:vAlign w:val="center"/>
          </w:tcPr>
          <w:p w14:paraId="757772B7" w14:textId="77777777" w:rsidR="007A5886" w:rsidRPr="00D54A11" w:rsidRDefault="007A5886" w:rsidP="003A0995">
            <w:pPr>
              <w:pStyle w:val="af"/>
            </w:pPr>
            <w:r>
              <w:rPr>
                <w:rFonts w:hint="eastAsia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0278DE41" w14:textId="77777777" w:rsidR="007A5886" w:rsidRPr="009223E9" w:rsidRDefault="007A5886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A</w:t>
            </w:r>
            <w:r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  <w:t>01</w:t>
            </w:r>
          </w:p>
        </w:tc>
        <w:tc>
          <w:tcPr>
            <w:tcW w:w="6042" w:type="dxa"/>
            <w:shd w:val="clear" w:color="auto" w:fill="auto"/>
          </w:tcPr>
          <w:p w14:paraId="71F31C2E" w14:textId="77777777" w:rsidR="007A5886" w:rsidRPr="009223E9" w:rsidRDefault="007A5886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auto"/>
                <w:szCs w:val="24"/>
              </w:rPr>
            </w:pP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뒤로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가기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버튼을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눌러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메인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화면으로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 xml:space="preserve"> 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돌아간다</w:t>
            </w:r>
            <w:r>
              <w:rPr>
                <w:rStyle w:val="ae"/>
                <w:rFonts w:ascii="바탕" w:eastAsia="맑은 고딕" w:hAnsi="Times New Roman" w:cs="Times New Roman" w:hint="eastAsia"/>
                <w:b w:val="0"/>
                <w:color w:val="auto"/>
                <w:szCs w:val="24"/>
              </w:rPr>
              <w:t>.</w:t>
            </w:r>
          </w:p>
        </w:tc>
      </w:tr>
      <w:tr w:rsidR="007A5886" w:rsidRPr="00D54A11" w14:paraId="1BF97D77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D9AE093" w14:textId="77777777" w:rsidR="007A5886" w:rsidRPr="00D54A11" w:rsidRDefault="007A5886" w:rsidP="003A0995">
            <w:pPr>
              <w:pStyle w:val="af"/>
            </w:pPr>
            <w:r w:rsidRPr="00D54A11">
              <w:rPr>
                <w:rFonts w:hint="eastAsia"/>
              </w:rPr>
              <w:t>시나리오</w:t>
            </w:r>
          </w:p>
        </w:tc>
        <w:tc>
          <w:tcPr>
            <w:tcW w:w="932" w:type="dxa"/>
          </w:tcPr>
          <w:p w14:paraId="79A64D00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SN001</w:t>
            </w:r>
          </w:p>
        </w:tc>
        <w:tc>
          <w:tcPr>
            <w:tcW w:w="6042" w:type="dxa"/>
          </w:tcPr>
          <w:p w14:paraId="7BE504E3" w14:textId="77777777" w:rsidR="007A5886" w:rsidRPr="00D813A1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B01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</w:p>
        </w:tc>
      </w:tr>
      <w:tr w:rsidR="007A5886" w:rsidRPr="00D54A11" w14:paraId="74EEC73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D4F0197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6AFCE302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2</w:t>
            </w:r>
          </w:p>
        </w:tc>
        <w:tc>
          <w:tcPr>
            <w:tcW w:w="6042" w:type="dxa"/>
          </w:tcPr>
          <w:p w14:paraId="029DA5D0" w14:textId="77777777" w:rsidR="007A5886" w:rsidRPr="00D813A1" w:rsidRDefault="007A5886" w:rsidP="003A0995">
            <w:pPr>
              <w:rPr>
                <w:rStyle w:val="ae"/>
                <w:b/>
                <w:bCs/>
                <w:color w:val="auto"/>
              </w:rPr>
            </w:pPr>
            <w:r w:rsidRPr="00046BFB">
              <w:rPr>
                <w:rStyle w:val="ae"/>
                <w:rFonts w:hint="eastAsia"/>
                <w:color w:val="auto"/>
              </w:rPr>
              <w:t>B</w:t>
            </w:r>
            <w:r w:rsidRPr="00046BFB"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</w:t>
            </w:r>
            <w:r>
              <w:rPr>
                <w:rStyle w:val="ae"/>
                <w:rFonts w:hint="eastAsia"/>
                <w:color w:val="auto"/>
              </w:rPr>
              <w:t>3</w:t>
            </w:r>
          </w:p>
        </w:tc>
      </w:tr>
      <w:tr w:rsidR="007A5886" w:rsidRPr="00D54A11" w14:paraId="41D44DA5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75CB09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09EE8EB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 w:rsidRPr="009223E9">
              <w:rPr>
                <w:rStyle w:val="ae"/>
                <w:rFonts w:hint="eastAsia"/>
                <w:color w:val="auto"/>
              </w:rPr>
              <w:t>SN00</w:t>
            </w:r>
            <w:r>
              <w:rPr>
                <w:rStyle w:val="ae"/>
                <w:color w:val="auto"/>
              </w:rPr>
              <w:t>3</w:t>
            </w:r>
          </w:p>
        </w:tc>
        <w:tc>
          <w:tcPr>
            <w:tcW w:w="6042" w:type="dxa"/>
          </w:tcPr>
          <w:p w14:paraId="1FE57C0A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02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  <w:tr w:rsidR="007A5886" w:rsidRPr="00D54A11" w14:paraId="5B634E4A" w14:textId="77777777" w:rsidTr="003A0995">
        <w:trPr>
          <w:trHeight w:val="335"/>
        </w:trPr>
        <w:tc>
          <w:tcPr>
            <w:tcW w:w="1550" w:type="dxa"/>
            <w:vMerge/>
            <w:shd w:val="clear" w:color="auto" w:fill="CCCCCC"/>
            <w:vAlign w:val="center"/>
          </w:tcPr>
          <w:p w14:paraId="08B38DC2" w14:textId="77777777" w:rsidR="007A5886" w:rsidRPr="00D54A11" w:rsidRDefault="007A5886" w:rsidP="003A0995">
            <w:pPr>
              <w:pStyle w:val="af"/>
            </w:pPr>
          </w:p>
        </w:tc>
        <w:tc>
          <w:tcPr>
            <w:tcW w:w="932" w:type="dxa"/>
          </w:tcPr>
          <w:p w14:paraId="6B5204A5" w14:textId="77777777" w:rsidR="007A5886" w:rsidRPr="009223E9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S</w:t>
            </w:r>
            <w:r>
              <w:rPr>
                <w:rStyle w:val="ae"/>
                <w:color w:val="auto"/>
              </w:rPr>
              <w:t>N004</w:t>
            </w:r>
          </w:p>
        </w:tc>
        <w:tc>
          <w:tcPr>
            <w:tcW w:w="6042" w:type="dxa"/>
          </w:tcPr>
          <w:p w14:paraId="44891E7C" w14:textId="77777777" w:rsidR="007A5886" w:rsidRDefault="007A5886" w:rsidP="003A0995">
            <w:pPr>
              <w:rPr>
                <w:rStyle w:val="ae"/>
                <w:color w:val="auto"/>
              </w:rPr>
            </w:pP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01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B</w:t>
            </w:r>
            <w:r>
              <w:rPr>
                <w:rStyle w:val="ae"/>
                <w:color w:val="auto"/>
              </w:rPr>
              <w:t>03</w:t>
            </w:r>
            <w:r w:rsidRPr="009223E9">
              <w:rPr>
                <w:rStyle w:val="ae"/>
                <w:rFonts w:hint="eastAsia"/>
                <w:color w:val="auto"/>
              </w:rPr>
              <w:t>→</w:t>
            </w:r>
            <w:r>
              <w:rPr>
                <w:rStyle w:val="ae"/>
                <w:rFonts w:hint="eastAsia"/>
                <w:color w:val="auto"/>
              </w:rPr>
              <w:t>A</w:t>
            </w:r>
            <w:r>
              <w:rPr>
                <w:rStyle w:val="ae"/>
                <w:color w:val="auto"/>
              </w:rPr>
              <w:t>01</w:t>
            </w:r>
          </w:p>
        </w:tc>
      </w:tr>
    </w:tbl>
    <w:p w14:paraId="3C2024F0" w14:textId="77777777" w:rsidR="000413D1" w:rsidRDefault="000413D1" w:rsidP="000413D1"/>
    <w:p w14:paraId="3835E8B3" w14:textId="701885BF" w:rsidR="000413D1" w:rsidRPr="000F5BE9" w:rsidRDefault="000413D1" w:rsidP="000413D1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C015: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의류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관련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게시글에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좋아요를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누른다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413D1" w:rsidRPr="000F5BE9" w14:paraId="448886AC" w14:textId="77777777" w:rsidTr="003A0995">
        <w:tc>
          <w:tcPr>
            <w:tcW w:w="1550" w:type="dxa"/>
            <w:shd w:val="clear" w:color="auto" w:fill="CCCCCC"/>
            <w:vAlign w:val="center"/>
          </w:tcPr>
          <w:p w14:paraId="072CE8E2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60EECF03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</w:t>
            </w:r>
            <w:r w:rsidRPr="000F5BE9">
              <w:rPr>
                <w:rStyle w:val="ae"/>
                <w:rFonts w:hint="eastAsia"/>
                <w:color w:val="000000"/>
              </w:rPr>
              <w:lastRenderedPageBreak/>
              <w:t>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2C7DD80" w14:textId="77777777" w:rsidTr="003A0995">
        <w:tc>
          <w:tcPr>
            <w:tcW w:w="1550" w:type="dxa"/>
            <w:shd w:val="clear" w:color="auto" w:fill="CCCCCC"/>
            <w:vAlign w:val="center"/>
          </w:tcPr>
          <w:p w14:paraId="44A3537E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>관련 액터</w:t>
            </w:r>
          </w:p>
        </w:tc>
        <w:tc>
          <w:tcPr>
            <w:tcW w:w="6974" w:type="dxa"/>
            <w:gridSpan w:val="2"/>
          </w:tcPr>
          <w:p w14:paraId="48C6EEE7" w14:textId="2A209EA2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0413D1" w:rsidRPr="000F5BE9" w14:paraId="290A7464" w14:textId="77777777" w:rsidTr="003A0995">
        <w:tc>
          <w:tcPr>
            <w:tcW w:w="1550" w:type="dxa"/>
            <w:shd w:val="clear" w:color="auto" w:fill="CCCCCC"/>
            <w:vAlign w:val="center"/>
          </w:tcPr>
          <w:p w14:paraId="18893937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6364B1EB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3BB9FEAD" w14:textId="77777777" w:rsidTr="003A0995">
        <w:tc>
          <w:tcPr>
            <w:tcW w:w="1550" w:type="dxa"/>
            <w:shd w:val="clear" w:color="auto" w:fill="CCCCCC"/>
            <w:vAlign w:val="center"/>
          </w:tcPr>
          <w:p w14:paraId="111FE903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03AD2E9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목록을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75FC8325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696BF801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E16314D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46E493D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(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오늘의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코디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)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..</w:t>
            </w:r>
          </w:p>
        </w:tc>
      </w:tr>
      <w:tr w:rsidR="000413D1" w:rsidRPr="000F5BE9" w14:paraId="7974D061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3402869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F5B3BA7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6A0C6B1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7AEE114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16B0B95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2A80DCC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4262D91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마음에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드는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5DE8AC35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AFD8818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B5AD3AA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4676FD85" w14:textId="79F7252D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2E1C8200" w14:textId="77777777" w:rsidTr="003A0995">
        <w:tc>
          <w:tcPr>
            <w:tcW w:w="1550" w:type="dxa"/>
            <w:shd w:val="clear" w:color="auto" w:fill="CCCCCC"/>
            <w:vAlign w:val="center"/>
          </w:tcPr>
          <w:p w14:paraId="422365BD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302E07F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006B4401" w14:textId="77777777" w:rsidR="000413D1" w:rsidRPr="000F5BE9" w:rsidRDefault="000413D1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19092E25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16B41737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5EB5676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0060B4EA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이미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누른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경우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좋아요가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3B4594C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03BF4F6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7312B58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E02</w:t>
            </w:r>
          </w:p>
        </w:tc>
        <w:tc>
          <w:tcPr>
            <w:tcW w:w="6042" w:type="dxa"/>
            <w:shd w:val="clear" w:color="auto" w:fill="auto"/>
          </w:tcPr>
          <w:p w14:paraId="6458BC88" w14:textId="195A26F0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좋아요가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취소된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삭제된다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1CA017AA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776A9626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4F0F1E8C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1213CCAF" w14:textId="0970E2E1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 xml:space="preserve">B01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B04</w:t>
            </w:r>
          </w:p>
        </w:tc>
      </w:tr>
      <w:tr w:rsidR="000413D1" w:rsidRPr="000F5BE9" w14:paraId="4F43FA5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44B8902D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777FE9C2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0137A866" w14:textId="785B8E72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A01</w:t>
            </w:r>
          </w:p>
        </w:tc>
      </w:tr>
      <w:tr w:rsidR="000413D1" w:rsidRPr="000F5BE9" w14:paraId="2C57588F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DE7B8AA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3DA44DFD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6350C30B" w14:textId="62DB98C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E01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E02</w:t>
            </w:r>
          </w:p>
        </w:tc>
      </w:tr>
    </w:tbl>
    <w:p w14:paraId="2DED3E71" w14:textId="77777777" w:rsidR="000413D1" w:rsidRPr="000F5BE9" w:rsidRDefault="000413D1" w:rsidP="000413D1">
      <w:pPr>
        <w:rPr>
          <w:color w:val="000000"/>
        </w:rPr>
      </w:pPr>
    </w:p>
    <w:p w14:paraId="01813C63" w14:textId="77CFF3A8" w:rsidR="000413D1" w:rsidRPr="000F5BE9" w:rsidRDefault="000413D1" w:rsidP="000413D1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C016: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좋아요를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누른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조회한다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0413D1" w:rsidRPr="000F5BE9" w14:paraId="6AA08F6F" w14:textId="77777777" w:rsidTr="00B72863">
        <w:tc>
          <w:tcPr>
            <w:tcW w:w="1514" w:type="dxa"/>
            <w:shd w:val="clear" w:color="auto" w:fill="CCCCCC"/>
            <w:vAlign w:val="center"/>
          </w:tcPr>
          <w:p w14:paraId="55F65271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802" w:type="dxa"/>
            <w:gridSpan w:val="2"/>
          </w:tcPr>
          <w:p w14:paraId="65C5A6E5" w14:textId="3FEE4A9A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사용자가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게시글만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잇다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5978562" w14:textId="77777777" w:rsidTr="00B72863">
        <w:tc>
          <w:tcPr>
            <w:tcW w:w="1514" w:type="dxa"/>
            <w:shd w:val="clear" w:color="auto" w:fill="CCCCCC"/>
            <w:vAlign w:val="center"/>
          </w:tcPr>
          <w:p w14:paraId="2CAB72E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802" w:type="dxa"/>
            <w:gridSpan w:val="2"/>
          </w:tcPr>
          <w:p w14:paraId="48642977" w14:textId="058B818B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 xml:space="preserve"> </w:t>
            </w:r>
            <w:r w:rsidR="00EB67AC">
              <w:rPr>
                <w:rStyle w:val="ae"/>
                <w:color w:val="000000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0413D1" w:rsidRPr="000F5BE9" w14:paraId="7A39C835" w14:textId="77777777" w:rsidTr="00B72863">
        <w:tc>
          <w:tcPr>
            <w:tcW w:w="1514" w:type="dxa"/>
            <w:shd w:val="clear" w:color="auto" w:fill="CCCCCC"/>
            <w:vAlign w:val="center"/>
          </w:tcPr>
          <w:p w14:paraId="60E4E18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802" w:type="dxa"/>
            <w:gridSpan w:val="2"/>
          </w:tcPr>
          <w:p w14:paraId="47AE0670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자신의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마이페이지를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2968DF9A" w14:textId="77777777" w:rsidTr="00B72863">
        <w:tc>
          <w:tcPr>
            <w:tcW w:w="1514" w:type="dxa"/>
            <w:shd w:val="clear" w:color="auto" w:fill="CCCCCC"/>
            <w:vAlign w:val="center"/>
          </w:tcPr>
          <w:p w14:paraId="15C28B13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802" w:type="dxa"/>
            <w:gridSpan w:val="2"/>
          </w:tcPr>
          <w:p w14:paraId="635E081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저장되어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좋아요를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보여준다</w:t>
            </w:r>
            <w:r w:rsidRPr="000F5BE9">
              <w:rPr>
                <w:rStyle w:val="ae"/>
                <w:rFonts w:hint="eastAsia"/>
                <w:color w:val="000000"/>
              </w:rPr>
              <w:t>..</w:t>
            </w:r>
          </w:p>
        </w:tc>
      </w:tr>
      <w:tr w:rsidR="000413D1" w:rsidRPr="000F5BE9" w14:paraId="572239EC" w14:textId="77777777" w:rsidTr="00B72863">
        <w:tc>
          <w:tcPr>
            <w:tcW w:w="1514" w:type="dxa"/>
            <w:vMerge w:val="restart"/>
            <w:shd w:val="clear" w:color="auto" w:fill="CCCCCC"/>
            <w:vAlign w:val="center"/>
          </w:tcPr>
          <w:p w14:paraId="3756E5D8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0" w:type="dxa"/>
            <w:shd w:val="clear" w:color="auto" w:fill="auto"/>
          </w:tcPr>
          <w:p w14:paraId="1BBC7393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5872" w:type="dxa"/>
            <w:shd w:val="clear" w:color="auto" w:fill="auto"/>
          </w:tcPr>
          <w:p w14:paraId="27AA9BA8" w14:textId="77777777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7EEF561E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5714EDEC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58F852BF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5872" w:type="dxa"/>
            <w:shd w:val="clear" w:color="auto" w:fill="auto"/>
          </w:tcPr>
          <w:p w14:paraId="498B4553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게시물들을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7D8984F8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3EC7BC5A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0F91A17D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5872" w:type="dxa"/>
            <w:shd w:val="clear" w:color="auto" w:fill="auto"/>
          </w:tcPr>
          <w:p w14:paraId="60ECF540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게시물들을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3B28965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1FBF0D71" w14:textId="77777777" w:rsidR="000413D1" w:rsidRPr="000F5BE9" w:rsidRDefault="000413D1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0" w:type="dxa"/>
            <w:shd w:val="clear" w:color="auto" w:fill="auto"/>
          </w:tcPr>
          <w:p w14:paraId="7F735887" w14:textId="77777777" w:rsidR="000413D1" w:rsidRPr="000F5BE9" w:rsidRDefault="000413D1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5872" w:type="dxa"/>
            <w:shd w:val="clear" w:color="auto" w:fill="auto"/>
          </w:tcPr>
          <w:p w14:paraId="071820E4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마이페이지에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저장된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상세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정보를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0413D1" w:rsidRPr="000F5BE9" w14:paraId="4B9B50FD" w14:textId="77777777" w:rsidTr="00B72863">
        <w:tc>
          <w:tcPr>
            <w:tcW w:w="1514" w:type="dxa"/>
            <w:shd w:val="clear" w:color="auto" w:fill="CCCCCC"/>
            <w:vAlign w:val="center"/>
          </w:tcPr>
          <w:p w14:paraId="334DB4DE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0" w:type="dxa"/>
            <w:shd w:val="clear" w:color="auto" w:fill="auto"/>
          </w:tcPr>
          <w:p w14:paraId="472085EF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5872" w:type="dxa"/>
            <w:shd w:val="clear" w:color="auto" w:fill="auto"/>
          </w:tcPr>
          <w:p w14:paraId="45BF0122" w14:textId="77777777" w:rsidR="000413D1" w:rsidRPr="000F5BE9" w:rsidRDefault="000413D1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0CB0DD90" w14:textId="77777777" w:rsidTr="00B72863">
        <w:tc>
          <w:tcPr>
            <w:tcW w:w="1514" w:type="dxa"/>
            <w:shd w:val="clear" w:color="auto" w:fill="CCCCCC"/>
            <w:vAlign w:val="center"/>
          </w:tcPr>
          <w:p w14:paraId="207ED95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0" w:type="dxa"/>
            <w:shd w:val="clear" w:color="auto" w:fill="auto"/>
          </w:tcPr>
          <w:p w14:paraId="3D65D4B9" w14:textId="77777777" w:rsidR="000413D1" w:rsidRPr="000F5BE9" w:rsidRDefault="000413D1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5872" w:type="dxa"/>
            <w:shd w:val="clear" w:color="auto" w:fill="auto"/>
          </w:tcPr>
          <w:p w14:paraId="069E946D" w14:textId="36236845" w:rsidR="000413D1" w:rsidRPr="000F5BE9" w:rsidRDefault="000413D1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저장된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게시물들을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좋아요를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취소하면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마이페이지에서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0413D1" w:rsidRPr="000F5BE9" w14:paraId="454A5556" w14:textId="77777777" w:rsidTr="00B72863">
        <w:tc>
          <w:tcPr>
            <w:tcW w:w="1514" w:type="dxa"/>
            <w:vMerge w:val="restart"/>
            <w:shd w:val="clear" w:color="auto" w:fill="CCCCCC"/>
            <w:vAlign w:val="center"/>
          </w:tcPr>
          <w:p w14:paraId="7830871F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0" w:type="dxa"/>
          </w:tcPr>
          <w:p w14:paraId="78BC97BC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5872" w:type="dxa"/>
          </w:tcPr>
          <w:p w14:paraId="761601A7" w14:textId="3436D552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 xml:space="preserve">B01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="004453BD">
              <w:rPr>
                <w:rStyle w:val="ae"/>
                <w:rFonts w:hint="eastAsia"/>
                <w:color w:val="auto"/>
              </w:rPr>
              <w:t xml:space="preserve"> </w:t>
            </w:r>
            <w:r w:rsidRPr="000F5BE9">
              <w:rPr>
                <w:rStyle w:val="ae"/>
                <w:color w:val="000000"/>
              </w:rPr>
              <w:t xml:space="preserve">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="004453BD">
              <w:rPr>
                <w:rStyle w:val="ae"/>
                <w:rFonts w:hint="eastAsia"/>
                <w:color w:val="auto"/>
              </w:rPr>
              <w:t xml:space="preserve"> </w:t>
            </w:r>
            <w:r w:rsidRPr="000F5BE9">
              <w:rPr>
                <w:rStyle w:val="ae"/>
                <w:color w:val="000000"/>
              </w:rPr>
              <w:t>B04</w:t>
            </w:r>
          </w:p>
        </w:tc>
      </w:tr>
      <w:tr w:rsidR="000413D1" w:rsidRPr="000F5BE9" w14:paraId="7107AB72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4FB88CD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0" w:type="dxa"/>
          </w:tcPr>
          <w:p w14:paraId="76003B0B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5872" w:type="dxa"/>
          </w:tcPr>
          <w:p w14:paraId="01E60984" w14:textId="41FC6BC3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="004453BD">
              <w:rPr>
                <w:rStyle w:val="ae"/>
                <w:rFonts w:hint="eastAsia"/>
                <w:color w:val="auto"/>
              </w:rPr>
              <w:t xml:space="preserve"> </w:t>
            </w:r>
            <w:r w:rsidRPr="000F5BE9">
              <w:rPr>
                <w:rStyle w:val="ae"/>
                <w:color w:val="000000"/>
              </w:rPr>
              <w:t>A01</w:t>
            </w:r>
          </w:p>
        </w:tc>
      </w:tr>
      <w:tr w:rsidR="000413D1" w:rsidRPr="000F5BE9" w14:paraId="07A08183" w14:textId="77777777" w:rsidTr="00B72863">
        <w:tc>
          <w:tcPr>
            <w:tcW w:w="1514" w:type="dxa"/>
            <w:vMerge/>
            <w:shd w:val="clear" w:color="auto" w:fill="CCCCCC"/>
            <w:vAlign w:val="center"/>
          </w:tcPr>
          <w:p w14:paraId="4E4931D9" w14:textId="77777777" w:rsidR="000413D1" w:rsidRPr="000F5BE9" w:rsidRDefault="000413D1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0" w:type="dxa"/>
          </w:tcPr>
          <w:p w14:paraId="690A1EEE" w14:textId="77777777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5872" w:type="dxa"/>
          </w:tcPr>
          <w:p w14:paraId="44518D24" w14:textId="36A26E73" w:rsidR="000413D1" w:rsidRPr="000F5BE9" w:rsidRDefault="000413D1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="004453BD">
              <w:rPr>
                <w:rStyle w:val="ae"/>
                <w:rFonts w:hint="eastAsia"/>
                <w:color w:val="auto"/>
              </w:rPr>
              <w:t xml:space="preserve"> </w:t>
            </w:r>
            <w:r w:rsidRPr="000F5BE9">
              <w:rPr>
                <w:rStyle w:val="ae"/>
                <w:color w:val="000000"/>
              </w:rPr>
              <w:t xml:space="preserve">E01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="004453BD">
              <w:rPr>
                <w:rStyle w:val="ae"/>
                <w:rFonts w:hint="eastAsia"/>
                <w:color w:val="auto"/>
              </w:rPr>
              <w:t xml:space="preserve"> </w:t>
            </w:r>
            <w:r w:rsidRPr="000F5BE9">
              <w:rPr>
                <w:rStyle w:val="ae"/>
                <w:color w:val="000000"/>
              </w:rPr>
              <w:t>E02</w:t>
            </w:r>
          </w:p>
        </w:tc>
      </w:tr>
    </w:tbl>
    <w:p w14:paraId="7C3972A0" w14:textId="7FC37D39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</w:t>
      </w:r>
      <w:r>
        <w:rPr>
          <w:color w:val="000000"/>
        </w:rPr>
        <w:t>7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작성한다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3531B20B" w14:textId="77777777" w:rsidTr="003A0995">
        <w:tc>
          <w:tcPr>
            <w:tcW w:w="1550" w:type="dxa"/>
            <w:shd w:val="clear" w:color="auto" w:fill="CCCCCC"/>
            <w:vAlign w:val="center"/>
          </w:tcPr>
          <w:p w14:paraId="42EF64C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>설명</w:t>
            </w:r>
          </w:p>
        </w:tc>
        <w:tc>
          <w:tcPr>
            <w:tcW w:w="6974" w:type="dxa"/>
            <w:gridSpan w:val="2"/>
          </w:tcPr>
          <w:p w14:paraId="74F9FB7C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상황별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추가할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60C7EF94" w14:textId="77777777" w:rsidTr="003A0995">
        <w:tc>
          <w:tcPr>
            <w:tcW w:w="1550" w:type="dxa"/>
            <w:shd w:val="clear" w:color="auto" w:fill="CCCCCC"/>
            <w:vAlign w:val="center"/>
          </w:tcPr>
          <w:p w14:paraId="4E881C59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56B45FB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</w:p>
        </w:tc>
      </w:tr>
      <w:tr w:rsidR="00B72863" w:rsidRPr="000F5BE9" w14:paraId="6DB0CD09" w14:textId="77777777" w:rsidTr="003A0995">
        <w:tc>
          <w:tcPr>
            <w:tcW w:w="1550" w:type="dxa"/>
            <w:shd w:val="clear" w:color="auto" w:fill="CCCCCC"/>
            <w:vAlign w:val="center"/>
          </w:tcPr>
          <w:p w14:paraId="713ED84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12FC21FE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C602059" w14:textId="77777777" w:rsidTr="003A0995">
        <w:tc>
          <w:tcPr>
            <w:tcW w:w="1550" w:type="dxa"/>
            <w:shd w:val="clear" w:color="auto" w:fill="CCCCCC"/>
            <w:vAlign w:val="center"/>
          </w:tcPr>
          <w:p w14:paraId="32B6C237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284579D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BC28A5C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5EC5B7B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6226E3D1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08FEA311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3771A01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142B453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70CCA3D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20B76A3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7F36049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D172E02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1D4CB72E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231C18E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댓글창에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56CD56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1EC17D41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FEEEAF2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0BB838E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확인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버튼을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1129BE9E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B43D38B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4175063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6D73DE7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해당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D1103BB" w14:textId="77777777" w:rsidTr="003A0995">
        <w:tc>
          <w:tcPr>
            <w:tcW w:w="1550" w:type="dxa"/>
            <w:shd w:val="clear" w:color="auto" w:fill="CCCCCC"/>
            <w:vAlign w:val="center"/>
          </w:tcPr>
          <w:p w14:paraId="098268F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B01ED6C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43FE47B0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BB97EFF" w14:textId="77777777" w:rsidTr="003A0995">
        <w:tc>
          <w:tcPr>
            <w:tcW w:w="1550" w:type="dxa"/>
            <w:shd w:val="clear" w:color="auto" w:fill="CCCCCC"/>
            <w:vAlign w:val="center"/>
          </w:tcPr>
          <w:p w14:paraId="60C8D9C6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14576DA7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91668A5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작성한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수정하거나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073D68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4649DC9F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1AA18D7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42BCCF91" w14:textId="4B4A0BC4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 xml:space="preserve">B01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B04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B05</w:t>
            </w:r>
          </w:p>
        </w:tc>
      </w:tr>
      <w:tr w:rsidR="00B72863" w:rsidRPr="000F5BE9" w14:paraId="34488F4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6F8CAC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218761A6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61B9E9BB" w14:textId="152D955E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A01</w:t>
            </w:r>
          </w:p>
        </w:tc>
      </w:tr>
      <w:tr w:rsidR="00B72863" w:rsidRPr="000F5BE9" w14:paraId="28AA2602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EACDF7F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2906E30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08405FDC" w14:textId="48F7C660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B04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B05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E01 </w:t>
            </w:r>
          </w:p>
        </w:tc>
      </w:tr>
    </w:tbl>
    <w:p w14:paraId="2A6EBCE2" w14:textId="77777777" w:rsidR="00B72863" w:rsidRPr="000F5BE9" w:rsidRDefault="00B72863" w:rsidP="00B72863">
      <w:pPr>
        <w:rPr>
          <w:color w:val="000000"/>
        </w:rPr>
      </w:pPr>
    </w:p>
    <w:p w14:paraId="755100A4" w14:textId="34EFD704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</w:t>
      </w:r>
      <w:r>
        <w:rPr>
          <w:color w:val="000000"/>
        </w:rPr>
        <w:t>18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조회한다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66618E20" w14:textId="77777777" w:rsidTr="003A0995">
        <w:tc>
          <w:tcPr>
            <w:tcW w:w="1550" w:type="dxa"/>
            <w:shd w:val="clear" w:color="auto" w:fill="CCCCCC"/>
            <w:vAlign w:val="center"/>
          </w:tcPr>
          <w:p w14:paraId="3F928BE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740E5F0E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상황별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게시글의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4E62B681" w14:textId="77777777" w:rsidTr="003A0995">
        <w:tc>
          <w:tcPr>
            <w:tcW w:w="1550" w:type="dxa"/>
            <w:shd w:val="clear" w:color="auto" w:fill="CCCCCC"/>
            <w:vAlign w:val="center"/>
          </w:tcPr>
          <w:p w14:paraId="47964D26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관련 액터</w:t>
            </w:r>
          </w:p>
        </w:tc>
        <w:tc>
          <w:tcPr>
            <w:tcW w:w="6974" w:type="dxa"/>
            <w:gridSpan w:val="2"/>
          </w:tcPr>
          <w:p w14:paraId="6C1A7761" w14:textId="1D0FD89C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사용자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B72863" w:rsidRPr="000F5BE9" w14:paraId="458A7DFC" w14:textId="77777777" w:rsidTr="003A0995">
        <w:tc>
          <w:tcPr>
            <w:tcW w:w="1550" w:type="dxa"/>
            <w:shd w:val="clear" w:color="auto" w:fill="CCCCCC"/>
            <w:vAlign w:val="center"/>
          </w:tcPr>
          <w:p w14:paraId="3C004CD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729126CD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7762177F" w14:textId="77777777" w:rsidTr="003A0995">
        <w:tc>
          <w:tcPr>
            <w:tcW w:w="1550" w:type="dxa"/>
            <w:shd w:val="clear" w:color="auto" w:fill="CCCCCC"/>
            <w:vAlign w:val="center"/>
          </w:tcPr>
          <w:p w14:paraId="6D0FFB98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1933E843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B258431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092C561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04EF0952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61455046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780F1D7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294D21D2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F173CD9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09861638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DC54CA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6EA1DC4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E84E99C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C02AD76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B5C7FC8" w14:textId="77777777" w:rsidTr="003A0995">
        <w:tc>
          <w:tcPr>
            <w:tcW w:w="1550" w:type="dxa"/>
            <w:shd w:val="clear" w:color="auto" w:fill="CCCCCC"/>
            <w:vAlign w:val="center"/>
          </w:tcPr>
          <w:p w14:paraId="051A72C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62B1A9B5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54C88328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6692B210" w14:textId="77777777" w:rsidTr="003A0995">
        <w:tc>
          <w:tcPr>
            <w:tcW w:w="1550" w:type="dxa"/>
            <w:shd w:val="clear" w:color="auto" w:fill="CCCCCC"/>
            <w:vAlign w:val="center"/>
          </w:tcPr>
          <w:p w14:paraId="169EE4DD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68BEB784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7933CDC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게시물에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댓글이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존재하지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않는다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483D2D4D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4C6109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5D783A1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68596323" w14:textId="23ADF156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 xml:space="preserve">B01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</w:t>
            </w:r>
          </w:p>
        </w:tc>
      </w:tr>
      <w:tr w:rsidR="00B72863" w:rsidRPr="000F5BE9" w14:paraId="7BA3E0DB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6DFFB8E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0665CFF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0AE7DA06" w14:textId="0244A153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A01</w:t>
            </w:r>
          </w:p>
        </w:tc>
      </w:tr>
      <w:tr w:rsidR="00B72863" w:rsidRPr="000F5BE9" w14:paraId="4312AA2C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8F6391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78F98AE9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1852FF23" w14:textId="3E32A971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E</w:t>
            </w:r>
            <w:r w:rsidRPr="000F5BE9">
              <w:rPr>
                <w:rStyle w:val="ae"/>
                <w:color w:val="000000"/>
              </w:rPr>
              <w:t xml:space="preserve">01 </w:t>
            </w:r>
          </w:p>
        </w:tc>
      </w:tr>
    </w:tbl>
    <w:p w14:paraId="3E172643" w14:textId="77777777" w:rsidR="00B72863" w:rsidRPr="000F5BE9" w:rsidRDefault="00B72863" w:rsidP="00B72863">
      <w:pPr>
        <w:rPr>
          <w:color w:val="000000"/>
        </w:rPr>
      </w:pPr>
    </w:p>
    <w:p w14:paraId="1923AEBC" w14:textId="77777777" w:rsidR="00B72863" w:rsidRPr="000F5BE9" w:rsidRDefault="00B72863" w:rsidP="00B72863">
      <w:pPr>
        <w:rPr>
          <w:color w:val="000000"/>
        </w:rPr>
      </w:pPr>
    </w:p>
    <w:p w14:paraId="08F32656" w14:textId="1F5042DE" w:rsidR="00B72863" w:rsidRPr="000F5BE9" w:rsidRDefault="00B72863" w:rsidP="00B72863">
      <w:pPr>
        <w:rPr>
          <w:color w:val="000000"/>
        </w:rPr>
      </w:pPr>
      <w:r w:rsidRPr="000F5BE9">
        <w:rPr>
          <w:rFonts w:hint="eastAsia"/>
          <w:color w:val="000000"/>
        </w:rPr>
        <w:t>U</w:t>
      </w:r>
      <w:r w:rsidRPr="000F5BE9">
        <w:rPr>
          <w:color w:val="000000"/>
        </w:rPr>
        <w:t>C01</w:t>
      </w:r>
      <w:r w:rsidR="00D82687">
        <w:rPr>
          <w:color w:val="000000"/>
        </w:rPr>
        <w:t>9</w:t>
      </w:r>
      <w:r w:rsidRPr="000F5BE9">
        <w:rPr>
          <w:color w:val="000000"/>
        </w:rPr>
        <w:t>: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게시물의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본인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댓글을</w:t>
      </w:r>
      <w:r w:rsidRPr="000F5BE9">
        <w:rPr>
          <w:rFonts w:hint="eastAsia"/>
          <w:color w:val="000000"/>
        </w:rPr>
        <w:t xml:space="preserve"> </w:t>
      </w:r>
      <w:r w:rsidRPr="000F5BE9">
        <w:rPr>
          <w:rFonts w:hint="eastAsia"/>
          <w:color w:val="000000"/>
        </w:rPr>
        <w:t>수정한다</w:t>
      </w:r>
      <w:r w:rsidRPr="000F5BE9">
        <w:rPr>
          <w:rFonts w:hint="eastAsia"/>
          <w:color w:val="000000"/>
        </w:rPr>
        <w:t>.</w:t>
      </w:r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4"/>
        <w:gridCol w:w="930"/>
        <w:gridCol w:w="5872"/>
      </w:tblGrid>
      <w:tr w:rsidR="00B72863" w:rsidRPr="000F5BE9" w14:paraId="7F02956D" w14:textId="77777777" w:rsidTr="003A0995">
        <w:tc>
          <w:tcPr>
            <w:tcW w:w="1550" w:type="dxa"/>
            <w:shd w:val="clear" w:color="auto" w:fill="CCCCCC"/>
            <w:vAlign w:val="center"/>
          </w:tcPr>
          <w:p w14:paraId="7312620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설명</w:t>
            </w:r>
          </w:p>
        </w:tc>
        <w:tc>
          <w:tcPr>
            <w:tcW w:w="6974" w:type="dxa"/>
            <w:gridSpan w:val="2"/>
          </w:tcPr>
          <w:p w14:paraId="23473D2C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본인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및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다른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회원들이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(</w:t>
            </w:r>
            <w:r w:rsidRPr="000F5BE9">
              <w:rPr>
                <w:rStyle w:val="ae"/>
                <w:rFonts w:hint="eastAsia"/>
                <w:color w:val="000000"/>
              </w:rPr>
              <w:t>오늘의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,</w:t>
            </w:r>
            <w:r w:rsidRPr="000F5BE9">
              <w:rPr>
                <w:rStyle w:val="ae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lastRenderedPageBreak/>
              <w:t>상황별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코디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추천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</w:t>
            </w:r>
            <w:r w:rsidRPr="000F5BE9">
              <w:rPr>
                <w:rStyle w:val="ae"/>
                <w:rFonts w:hint="eastAsia"/>
                <w:color w:val="000000"/>
              </w:rPr>
              <w:t>)</w:t>
            </w:r>
            <w:r w:rsidRPr="000F5BE9">
              <w:rPr>
                <w:rStyle w:val="ae"/>
                <w:rFonts w:hint="eastAsia"/>
                <w:color w:val="000000"/>
              </w:rPr>
              <w:t>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수정할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있다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6CA74ADC" w14:textId="77777777" w:rsidTr="003A0995">
        <w:tc>
          <w:tcPr>
            <w:tcW w:w="1550" w:type="dxa"/>
            <w:shd w:val="clear" w:color="auto" w:fill="CCCCCC"/>
            <w:vAlign w:val="center"/>
          </w:tcPr>
          <w:p w14:paraId="212B6BA3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lastRenderedPageBreak/>
              <w:t>관련 액터</w:t>
            </w:r>
          </w:p>
        </w:tc>
        <w:tc>
          <w:tcPr>
            <w:tcW w:w="6974" w:type="dxa"/>
            <w:gridSpan w:val="2"/>
          </w:tcPr>
          <w:p w14:paraId="19CD1B91" w14:textId="0891FA52" w:rsidR="00EB67AC" w:rsidRPr="00EB67AC" w:rsidRDefault="00B72863" w:rsidP="003A0995">
            <w:pPr>
              <w:rPr>
                <w:rStyle w:val="ae"/>
                <w:color w:val="auto"/>
              </w:rPr>
            </w:pPr>
            <w:r w:rsidRPr="000F5BE9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>,</w:t>
            </w:r>
            <w:r w:rsidR="00EB67AC">
              <w:rPr>
                <w:rStyle w:val="ae"/>
                <w:color w:val="000000"/>
              </w:rPr>
              <w:t xml:space="preserve"> </w:t>
            </w:r>
            <w:r w:rsidR="00EB67AC">
              <w:rPr>
                <w:rStyle w:val="ae"/>
                <w:rFonts w:hint="eastAsia"/>
                <w:color w:val="000000"/>
              </w:rPr>
              <w:t>사용자</w:t>
            </w:r>
            <w:r w:rsidR="00EB67AC">
              <w:rPr>
                <w:rStyle w:val="ae"/>
                <w:rFonts w:hint="eastAsia"/>
                <w:color w:val="000000"/>
              </w:rPr>
              <w:t xml:space="preserve"> </w:t>
            </w:r>
            <w:r w:rsidR="00EB67AC">
              <w:rPr>
                <w:rStyle w:val="ae"/>
                <w:color w:val="000000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오늘의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 xml:space="preserve">DB, </w:t>
            </w:r>
            <w:r w:rsidR="00EB67AC">
              <w:rPr>
                <w:rStyle w:val="ae"/>
                <w:rFonts w:hint="eastAsia"/>
                <w:color w:val="auto"/>
              </w:rPr>
              <w:t>상황별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코디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추천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rFonts w:hint="eastAsia"/>
                <w:color w:val="auto"/>
              </w:rPr>
              <w:t>게시판</w:t>
            </w:r>
            <w:r w:rsidR="00EB67AC">
              <w:rPr>
                <w:rStyle w:val="ae"/>
                <w:rFonts w:hint="eastAsia"/>
                <w:color w:val="auto"/>
              </w:rPr>
              <w:t xml:space="preserve"> </w:t>
            </w:r>
            <w:r w:rsidR="00EB67AC">
              <w:rPr>
                <w:rStyle w:val="ae"/>
                <w:color w:val="auto"/>
              </w:rPr>
              <w:t>DB</w:t>
            </w:r>
          </w:p>
        </w:tc>
      </w:tr>
      <w:tr w:rsidR="00B72863" w:rsidRPr="000F5BE9" w14:paraId="33ED1A57" w14:textId="77777777" w:rsidTr="003A0995">
        <w:tc>
          <w:tcPr>
            <w:tcW w:w="1550" w:type="dxa"/>
            <w:shd w:val="clear" w:color="auto" w:fill="CCCCCC"/>
            <w:vAlign w:val="center"/>
          </w:tcPr>
          <w:p w14:paraId="68EFDB2C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사전 조건</w:t>
            </w:r>
          </w:p>
        </w:tc>
        <w:tc>
          <w:tcPr>
            <w:tcW w:w="6974" w:type="dxa"/>
            <w:gridSpan w:val="2"/>
          </w:tcPr>
          <w:p w14:paraId="54B80D8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조회한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0590E4B1" w14:textId="77777777" w:rsidTr="003A0995">
        <w:tc>
          <w:tcPr>
            <w:tcW w:w="1550" w:type="dxa"/>
            <w:shd w:val="clear" w:color="auto" w:fill="CCCCCC"/>
            <w:vAlign w:val="center"/>
          </w:tcPr>
          <w:p w14:paraId="2A184AF5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사후 조건</w:t>
            </w:r>
          </w:p>
        </w:tc>
        <w:tc>
          <w:tcPr>
            <w:tcW w:w="6974" w:type="dxa"/>
            <w:gridSpan w:val="2"/>
          </w:tcPr>
          <w:p w14:paraId="01005A3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본인의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수정한다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12D47858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22A21A71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기본 흐름</w:t>
            </w:r>
          </w:p>
        </w:tc>
        <w:tc>
          <w:tcPr>
            <w:tcW w:w="932" w:type="dxa"/>
            <w:shd w:val="clear" w:color="auto" w:fill="auto"/>
          </w:tcPr>
          <w:p w14:paraId="3FDD329B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B01</w:t>
            </w:r>
          </w:p>
        </w:tc>
        <w:tc>
          <w:tcPr>
            <w:tcW w:w="6042" w:type="dxa"/>
            <w:shd w:val="clear" w:color="auto" w:fill="auto"/>
          </w:tcPr>
          <w:p w14:paraId="23EB3EC9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의류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관련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게시판을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선택한다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27B6F30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7C197AD7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788A971E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02</w:t>
            </w:r>
          </w:p>
        </w:tc>
        <w:tc>
          <w:tcPr>
            <w:tcW w:w="6042" w:type="dxa"/>
            <w:shd w:val="clear" w:color="auto" w:fill="auto"/>
          </w:tcPr>
          <w:p w14:paraId="77D4546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의류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관련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게시판에서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선택한다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225BC1C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095ED8B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02C6C877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B03</w:t>
            </w:r>
          </w:p>
        </w:tc>
        <w:tc>
          <w:tcPr>
            <w:tcW w:w="6042" w:type="dxa"/>
            <w:shd w:val="clear" w:color="auto" w:fill="auto"/>
          </w:tcPr>
          <w:p w14:paraId="1F051DFA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선택한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게시물의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댓글창에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59BD036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5251A53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6B6FBCBD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>04</w:t>
            </w:r>
          </w:p>
        </w:tc>
        <w:tc>
          <w:tcPr>
            <w:tcW w:w="6042" w:type="dxa"/>
            <w:shd w:val="clear" w:color="auto" w:fill="auto"/>
          </w:tcPr>
          <w:p w14:paraId="38A88FA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댓글을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작성한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확인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버튼을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누른다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54404598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358F7997" w14:textId="77777777" w:rsidR="00B72863" w:rsidRPr="000F5BE9" w:rsidRDefault="00B72863" w:rsidP="003A0995">
            <w:pPr>
              <w:jc w:val="center"/>
              <w:rPr>
                <w:rFonts w:ascii="돋움" w:eastAsia="돋움" w:hAnsi="돋움"/>
                <w:color w:val="000000"/>
              </w:rPr>
            </w:pPr>
          </w:p>
        </w:tc>
        <w:tc>
          <w:tcPr>
            <w:tcW w:w="932" w:type="dxa"/>
            <w:shd w:val="clear" w:color="auto" w:fill="auto"/>
          </w:tcPr>
          <w:p w14:paraId="5C3864C1" w14:textId="77777777" w:rsidR="00B72863" w:rsidRPr="000F5BE9" w:rsidRDefault="00B72863" w:rsidP="003A0995">
            <w:pPr>
              <w:jc w:val="center"/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>B05</w:t>
            </w:r>
          </w:p>
        </w:tc>
        <w:tc>
          <w:tcPr>
            <w:tcW w:w="6042" w:type="dxa"/>
            <w:shd w:val="clear" w:color="auto" w:fill="auto"/>
          </w:tcPr>
          <w:p w14:paraId="7A7E2437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해당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게시물에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댓글이</w:t>
            </w:r>
            <w:r w:rsidRPr="000F5BE9">
              <w:rPr>
                <w:rStyle w:val="ae"/>
                <w:rFonts w:hint="eastAsia"/>
                <w:color w:val="000000"/>
              </w:rPr>
              <w:t xml:space="preserve"> </w:t>
            </w:r>
            <w:r w:rsidRPr="000F5BE9">
              <w:rPr>
                <w:rStyle w:val="ae"/>
                <w:rFonts w:hint="eastAsia"/>
                <w:color w:val="000000"/>
              </w:rPr>
              <w:t>달린다</w:t>
            </w:r>
            <w:r w:rsidRPr="000F5BE9">
              <w:rPr>
                <w:rStyle w:val="ae"/>
                <w:rFonts w:hint="eastAsia"/>
                <w:color w:val="000000"/>
              </w:rPr>
              <w:t>.</w:t>
            </w:r>
          </w:p>
        </w:tc>
      </w:tr>
      <w:tr w:rsidR="00B72863" w:rsidRPr="000F5BE9" w14:paraId="39074A48" w14:textId="77777777" w:rsidTr="003A0995">
        <w:tc>
          <w:tcPr>
            <w:tcW w:w="1550" w:type="dxa"/>
            <w:shd w:val="clear" w:color="auto" w:fill="CCCCCC"/>
            <w:vAlign w:val="center"/>
          </w:tcPr>
          <w:p w14:paraId="40BABC8C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대안 흐름</w:t>
            </w:r>
          </w:p>
        </w:tc>
        <w:tc>
          <w:tcPr>
            <w:tcW w:w="932" w:type="dxa"/>
            <w:shd w:val="clear" w:color="auto" w:fill="auto"/>
          </w:tcPr>
          <w:p w14:paraId="56E02904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  <w:t>A01</w:t>
            </w:r>
          </w:p>
        </w:tc>
        <w:tc>
          <w:tcPr>
            <w:tcW w:w="6042" w:type="dxa"/>
            <w:shd w:val="clear" w:color="auto" w:fill="auto"/>
          </w:tcPr>
          <w:p w14:paraId="70925657" w14:textId="77777777" w:rsidR="00B72863" w:rsidRPr="000F5BE9" w:rsidRDefault="00B72863" w:rsidP="003A0995">
            <w:pPr>
              <w:pStyle w:val="af"/>
              <w:jc w:val="left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뒤로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가기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버튼을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눌러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메인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화면으로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돌아간다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4145FADF" w14:textId="77777777" w:rsidTr="003A0995">
        <w:tc>
          <w:tcPr>
            <w:tcW w:w="1550" w:type="dxa"/>
            <w:shd w:val="clear" w:color="auto" w:fill="CCCCCC"/>
            <w:vAlign w:val="center"/>
          </w:tcPr>
          <w:p w14:paraId="67B97D9A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예외 흐름</w:t>
            </w:r>
          </w:p>
        </w:tc>
        <w:tc>
          <w:tcPr>
            <w:tcW w:w="932" w:type="dxa"/>
            <w:shd w:val="clear" w:color="auto" w:fill="auto"/>
          </w:tcPr>
          <w:p w14:paraId="521467CB" w14:textId="77777777" w:rsidR="00B72863" w:rsidRPr="000F5BE9" w:rsidRDefault="00B72863" w:rsidP="003A0995">
            <w:pPr>
              <w:pStyle w:val="af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E01</w:t>
            </w:r>
          </w:p>
        </w:tc>
        <w:tc>
          <w:tcPr>
            <w:tcW w:w="6042" w:type="dxa"/>
            <w:shd w:val="clear" w:color="auto" w:fill="auto"/>
          </w:tcPr>
          <w:p w14:paraId="73DEB155" w14:textId="77777777" w:rsidR="00B72863" w:rsidRPr="000F5BE9" w:rsidRDefault="00B72863" w:rsidP="003A0995">
            <w:pPr>
              <w:pStyle w:val="af"/>
              <w:jc w:val="both"/>
              <w:rPr>
                <w:rStyle w:val="ae"/>
                <w:rFonts w:ascii="바탕" w:eastAsia="맑은 고딕" w:hAnsi="Times New Roman" w:cs="Times New Roman"/>
                <w:b w:val="0"/>
                <w:color w:val="000000"/>
                <w:szCs w:val="24"/>
              </w:rPr>
            </w:pP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작성한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댓글을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 xml:space="preserve"> 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삭제한다</w:t>
            </w:r>
            <w:r w:rsidRPr="000F5BE9">
              <w:rPr>
                <w:rStyle w:val="ae"/>
                <w:rFonts w:ascii="바탕" w:eastAsia="맑은 고딕" w:hAnsi="Times New Roman" w:cs="Times New Roman" w:hint="eastAsia"/>
                <w:b w:val="0"/>
                <w:color w:val="000000"/>
                <w:szCs w:val="24"/>
              </w:rPr>
              <w:t>.</w:t>
            </w:r>
          </w:p>
        </w:tc>
      </w:tr>
      <w:tr w:rsidR="00B72863" w:rsidRPr="000F5BE9" w14:paraId="1C2634F0" w14:textId="77777777" w:rsidTr="003A0995">
        <w:tc>
          <w:tcPr>
            <w:tcW w:w="1550" w:type="dxa"/>
            <w:vMerge w:val="restart"/>
            <w:shd w:val="clear" w:color="auto" w:fill="CCCCCC"/>
            <w:vAlign w:val="center"/>
          </w:tcPr>
          <w:p w14:paraId="34B6138E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  <w:r w:rsidRPr="000F5BE9">
              <w:rPr>
                <w:rFonts w:hint="eastAsia"/>
                <w:color w:val="000000"/>
              </w:rPr>
              <w:t>시나리오</w:t>
            </w:r>
          </w:p>
        </w:tc>
        <w:tc>
          <w:tcPr>
            <w:tcW w:w="932" w:type="dxa"/>
          </w:tcPr>
          <w:p w14:paraId="4819008F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SN001</w:t>
            </w:r>
          </w:p>
        </w:tc>
        <w:tc>
          <w:tcPr>
            <w:tcW w:w="6042" w:type="dxa"/>
          </w:tcPr>
          <w:p w14:paraId="02373CDA" w14:textId="1A38FDEF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color w:val="000000"/>
              </w:rPr>
              <w:t xml:space="preserve">B01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B04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B05</w:t>
            </w:r>
          </w:p>
        </w:tc>
      </w:tr>
      <w:tr w:rsidR="00B72863" w:rsidRPr="000F5BE9" w14:paraId="0CACA293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00C9A87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534FCBF2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N002</w:t>
            </w:r>
          </w:p>
        </w:tc>
        <w:tc>
          <w:tcPr>
            <w:tcW w:w="6042" w:type="dxa"/>
          </w:tcPr>
          <w:p w14:paraId="374FD50A" w14:textId="1CCC49A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A01</w:t>
            </w:r>
          </w:p>
        </w:tc>
      </w:tr>
      <w:tr w:rsidR="00B72863" w:rsidRPr="000F5BE9" w14:paraId="1992DBC7" w14:textId="77777777" w:rsidTr="003A0995">
        <w:tc>
          <w:tcPr>
            <w:tcW w:w="1550" w:type="dxa"/>
            <w:vMerge/>
            <w:shd w:val="clear" w:color="auto" w:fill="CCCCCC"/>
            <w:vAlign w:val="center"/>
          </w:tcPr>
          <w:p w14:paraId="55E58EE2" w14:textId="77777777" w:rsidR="00B72863" w:rsidRPr="000F5BE9" w:rsidRDefault="00B72863" w:rsidP="003A0995">
            <w:pPr>
              <w:pStyle w:val="af"/>
              <w:rPr>
                <w:color w:val="000000"/>
              </w:rPr>
            </w:pPr>
          </w:p>
        </w:tc>
        <w:tc>
          <w:tcPr>
            <w:tcW w:w="932" w:type="dxa"/>
          </w:tcPr>
          <w:p w14:paraId="62A757C1" w14:textId="77777777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S</w:t>
            </w:r>
            <w:r w:rsidRPr="000F5BE9">
              <w:rPr>
                <w:rStyle w:val="ae"/>
                <w:color w:val="000000"/>
              </w:rPr>
              <w:t>N003</w:t>
            </w:r>
          </w:p>
        </w:tc>
        <w:tc>
          <w:tcPr>
            <w:tcW w:w="6042" w:type="dxa"/>
          </w:tcPr>
          <w:p w14:paraId="48DE7748" w14:textId="277D0369" w:rsidR="00B72863" w:rsidRPr="000F5BE9" w:rsidRDefault="00B72863" w:rsidP="003A0995">
            <w:pPr>
              <w:rPr>
                <w:rStyle w:val="ae"/>
                <w:color w:val="000000"/>
              </w:rPr>
            </w:pPr>
            <w:r w:rsidRPr="000F5BE9">
              <w:rPr>
                <w:rStyle w:val="ae"/>
                <w:rFonts w:hint="eastAsia"/>
                <w:color w:val="000000"/>
              </w:rPr>
              <w:t>B</w:t>
            </w:r>
            <w:r w:rsidRPr="000F5BE9">
              <w:rPr>
                <w:rStyle w:val="ae"/>
                <w:color w:val="000000"/>
              </w:rPr>
              <w:t xml:space="preserve">01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B02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B03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B04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B05 </w:t>
            </w:r>
            <w:r w:rsidR="004453BD" w:rsidRPr="009223E9">
              <w:rPr>
                <w:rStyle w:val="ae"/>
                <w:rFonts w:hint="eastAsia"/>
                <w:color w:val="auto"/>
              </w:rPr>
              <w:t>→</w:t>
            </w:r>
            <w:r w:rsidRPr="000F5BE9">
              <w:rPr>
                <w:rStyle w:val="ae"/>
                <w:color w:val="000000"/>
              </w:rPr>
              <w:t xml:space="preserve"> E01 </w:t>
            </w:r>
          </w:p>
        </w:tc>
      </w:tr>
    </w:tbl>
    <w:p w14:paraId="7AB57AAE" w14:textId="77777777" w:rsidR="00080FE6" w:rsidRDefault="00080FE6" w:rsidP="007A5886"/>
    <w:p w14:paraId="324CAA31" w14:textId="22BAFE2B" w:rsidR="007A5886" w:rsidRDefault="007A5886" w:rsidP="007A5886">
      <w:r>
        <w:br w:type="page"/>
      </w:r>
    </w:p>
    <w:p w14:paraId="4229E88D" w14:textId="77777777" w:rsidR="007A5886" w:rsidRDefault="007A5886" w:rsidP="007A5886">
      <w:pPr>
        <w:pStyle w:val="2"/>
      </w:pPr>
      <w:r>
        <w:rPr>
          <w:rFonts w:hint="eastAsia"/>
        </w:rPr>
        <w:lastRenderedPageBreak/>
        <w:t>사용자 인터페이스 요구사항</w:t>
      </w:r>
    </w:p>
    <w:p w14:paraId="3E365694" w14:textId="166817EC" w:rsidR="007E70C2" w:rsidRDefault="007A5886" w:rsidP="000C1642">
      <w:pPr>
        <w:pStyle w:val="3"/>
        <w:tabs>
          <w:tab w:val="num" w:pos="200"/>
        </w:tabs>
        <w:ind w:left="567"/>
        <w:sectPr w:rsidR="007E70C2" w:rsidSect="007E70C2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985" w:right="1701" w:bottom="1701" w:left="1701" w:header="851" w:footer="992" w:gutter="0"/>
          <w:pgNumType w:fmt="numberInDash" w:start="0"/>
          <w:cols w:space="425"/>
          <w:titlePg/>
          <w:docGrid w:type="lines" w:linePitch="360"/>
        </w:sectPr>
      </w:pPr>
      <w:r>
        <w:rPr>
          <w:rFonts w:hint="eastAsia"/>
        </w:rPr>
        <w:t>화면 목록</w:t>
      </w:r>
    </w:p>
    <w:p w14:paraId="546F1CD5" w14:textId="0DC424FE" w:rsidR="000A7E31" w:rsidRPr="000A7E31" w:rsidRDefault="000A7E31" w:rsidP="000A7E31"/>
    <w:tbl>
      <w:tblPr>
        <w:tblpPr w:leftFromText="142" w:rightFromText="142" w:vertAnchor="text" w:horzAnchor="margin" w:tblpY="137"/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1"/>
        <w:gridCol w:w="1417"/>
        <w:gridCol w:w="1560"/>
        <w:gridCol w:w="4727"/>
      </w:tblGrid>
      <w:tr w:rsidR="007818B0" w:rsidRPr="00D54A11" w14:paraId="4F37817A" w14:textId="77777777" w:rsidTr="007818B0">
        <w:trPr>
          <w:trHeight w:val="727"/>
        </w:trPr>
        <w:tc>
          <w:tcPr>
            <w:tcW w:w="781" w:type="dxa"/>
            <w:shd w:val="clear" w:color="auto" w:fill="CCCCCC"/>
            <w:vAlign w:val="center"/>
          </w:tcPr>
          <w:p w14:paraId="025EA2FB" w14:textId="77777777" w:rsidR="007818B0" w:rsidRPr="00D54A11" w:rsidRDefault="007818B0" w:rsidP="007818B0">
            <w:pPr>
              <w:pStyle w:val="af"/>
            </w:pPr>
            <w:r w:rsidRPr="00D54A11">
              <w:rPr>
                <w:rFonts w:hint="eastAsia"/>
              </w:rPr>
              <w:t>ID</w:t>
            </w:r>
          </w:p>
        </w:tc>
        <w:tc>
          <w:tcPr>
            <w:tcW w:w="1417" w:type="dxa"/>
            <w:shd w:val="clear" w:color="auto" w:fill="CCCCCC"/>
            <w:vAlign w:val="center"/>
          </w:tcPr>
          <w:p w14:paraId="039F27BE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1560" w:type="dxa"/>
            <w:shd w:val="clear" w:color="auto" w:fill="CCCCCC"/>
            <w:vAlign w:val="center"/>
          </w:tcPr>
          <w:p w14:paraId="0BC44C1E" w14:textId="77777777" w:rsidR="007818B0" w:rsidRDefault="007818B0" w:rsidP="007818B0">
            <w:pPr>
              <w:pStyle w:val="af"/>
            </w:pPr>
            <w:r>
              <w:rPr>
                <w:rFonts w:hint="eastAsia"/>
              </w:rPr>
              <w:t xml:space="preserve">관련 </w:t>
            </w:r>
          </w:p>
          <w:p w14:paraId="04A8C5D4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 xml:space="preserve">유스케이스 </w:t>
            </w:r>
            <w:r>
              <w:t>ID</w:t>
            </w:r>
          </w:p>
        </w:tc>
        <w:tc>
          <w:tcPr>
            <w:tcW w:w="4727" w:type="dxa"/>
            <w:shd w:val="clear" w:color="auto" w:fill="CCCCCC"/>
            <w:vAlign w:val="center"/>
          </w:tcPr>
          <w:p w14:paraId="59B9FD4E" w14:textId="77777777" w:rsidR="007818B0" w:rsidRPr="00D54A11" w:rsidRDefault="007818B0" w:rsidP="007818B0">
            <w:pPr>
              <w:pStyle w:val="af"/>
            </w:pPr>
            <w:r>
              <w:rPr>
                <w:rFonts w:hint="eastAsia"/>
              </w:rPr>
              <w:t>설명</w:t>
            </w:r>
          </w:p>
        </w:tc>
      </w:tr>
      <w:tr w:rsidR="007818B0" w:rsidRPr="00D54A11" w14:paraId="5A9F7F22" w14:textId="77777777" w:rsidTr="007818B0">
        <w:trPr>
          <w:trHeight w:val="356"/>
        </w:trPr>
        <w:tc>
          <w:tcPr>
            <w:tcW w:w="781" w:type="dxa"/>
          </w:tcPr>
          <w:p w14:paraId="1F6F024F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  <w:r w:rsidRPr="00004EFF">
              <w:rPr>
                <w:rFonts w:hint="eastAsia"/>
              </w:rPr>
              <w:t>SC01</w:t>
            </w:r>
          </w:p>
        </w:tc>
        <w:tc>
          <w:tcPr>
            <w:tcW w:w="1417" w:type="dxa"/>
          </w:tcPr>
          <w:p w14:paraId="00B85424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  <w:r w:rsidRPr="00004EFF">
              <w:rPr>
                <w:rFonts w:hint="eastAsia"/>
              </w:rPr>
              <w:t>메인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화면</w:t>
            </w:r>
            <w:r w:rsidRPr="00004EFF">
              <w:rPr>
                <w:rFonts w:hint="eastAsia"/>
              </w:rPr>
              <w:t xml:space="preserve"> (</w:t>
            </w:r>
            <w:r w:rsidRPr="00004EFF">
              <w:rPr>
                <w:rFonts w:hint="eastAsia"/>
              </w:rPr>
              <w:t>회원</w:t>
            </w:r>
            <w:r w:rsidRPr="00004EFF">
              <w:rPr>
                <w:rFonts w:hint="eastAsia"/>
              </w:rPr>
              <w:t xml:space="preserve"> only)</w:t>
            </w:r>
          </w:p>
        </w:tc>
        <w:tc>
          <w:tcPr>
            <w:tcW w:w="1560" w:type="dxa"/>
          </w:tcPr>
          <w:p w14:paraId="3A808879" w14:textId="77777777" w:rsidR="007818B0" w:rsidRPr="007E70C2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700067EA" w14:textId="77777777" w:rsidR="007818B0" w:rsidRPr="007E70C2" w:rsidRDefault="007818B0" w:rsidP="007818B0">
            <w:pPr>
              <w:jc w:val="left"/>
              <w:rPr>
                <w:rStyle w:val="ae"/>
              </w:rPr>
            </w:pPr>
            <w:r w:rsidRPr="00004EFF">
              <w:rPr>
                <w:rFonts w:hint="eastAsia"/>
              </w:rPr>
              <w:t>로그인이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되어있지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않은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사용자에게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로그인을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유도하는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문구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또는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서비스를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19C37B17" w14:textId="77777777" w:rsidTr="007818B0">
        <w:trPr>
          <w:trHeight w:val="356"/>
        </w:trPr>
        <w:tc>
          <w:tcPr>
            <w:tcW w:w="781" w:type="dxa"/>
          </w:tcPr>
          <w:p w14:paraId="33DD106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SC02</w:t>
            </w:r>
          </w:p>
        </w:tc>
        <w:tc>
          <w:tcPr>
            <w:tcW w:w="1417" w:type="dxa"/>
          </w:tcPr>
          <w:p w14:paraId="42CAD2C0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날씨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</w:p>
        </w:tc>
        <w:tc>
          <w:tcPr>
            <w:tcW w:w="1560" w:type="dxa"/>
          </w:tcPr>
          <w:p w14:paraId="7A03E457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25BE096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날씨에 따라 의류를 추천해주는 화면이며 ~</w:t>
            </w:r>
            <w:r>
              <w:rPr>
                <w:rFonts w:ascii="돋움" w:eastAsia="돋움" w:hAnsi="돋움"/>
              </w:rPr>
              <w:t xml:space="preserve">~~~ </w:t>
            </w:r>
            <w:r>
              <w:rPr>
                <w:rFonts w:ascii="돋움" w:eastAsia="돋움" w:hAnsi="돋움" w:hint="eastAsia"/>
              </w:rPr>
              <w:t>버튼이 있다.</w:t>
            </w:r>
          </w:p>
        </w:tc>
      </w:tr>
      <w:tr w:rsidR="007818B0" w:rsidRPr="00D54A11" w14:paraId="7A12D56C" w14:textId="77777777" w:rsidTr="007818B0">
        <w:trPr>
          <w:trHeight w:val="356"/>
        </w:trPr>
        <w:tc>
          <w:tcPr>
            <w:tcW w:w="781" w:type="dxa"/>
          </w:tcPr>
          <w:p w14:paraId="7B55D55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SC03</w:t>
            </w:r>
          </w:p>
        </w:tc>
        <w:tc>
          <w:tcPr>
            <w:tcW w:w="1417" w:type="dxa"/>
          </w:tcPr>
          <w:p w14:paraId="26E6F72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로그인</w:t>
            </w:r>
          </w:p>
        </w:tc>
        <w:tc>
          <w:tcPr>
            <w:tcW w:w="1560" w:type="dxa"/>
          </w:tcPr>
          <w:p w14:paraId="05A446A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0A36F99E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아이디와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입력할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비밀번호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찾기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회원가입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1BCA3AF" w14:textId="77777777" w:rsidTr="007818B0">
        <w:trPr>
          <w:trHeight w:val="356"/>
        </w:trPr>
        <w:tc>
          <w:tcPr>
            <w:tcW w:w="781" w:type="dxa"/>
          </w:tcPr>
          <w:p w14:paraId="3F9284D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SC04</w:t>
            </w:r>
          </w:p>
        </w:tc>
        <w:tc>
          <w:tcPr>
            <w:tcW w:w="1417" w:type="dxa"/>
          </w:tcPr>
          <w:p w14:paraId="72FE5E6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회원가입</w:t>
            </w:r>
          </w:p>
        </w:tc>
        <w:tc>
          <w:tcPr>
            <w:tcW w:w="1560" w:type="dxa"/>
          </w:tcPr>
          <w:p w14:paraId="237887C3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1FCFE82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개인정보와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입력할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77560DFB" w14:textId="77777777" w:rsidTr="007818B0">
        <w:trPr>
          <w:trHeight w:val="356"/>
        </w:trPr>
        <w:tc>
          <w:tcPr>
            <w:tcW w:w="781" w:type="dxa"/>
          </w:tcPr>
          <w:p w14:paraId="7CE03DF9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SC05</w:t>
            </w:r>
          </w:p>
        </w:tc>
        <w:tc>
          <w:tcPr>
            <w:tcW w:w="1417" w:type="dxa"/>
          </w:tcPr>
          <w:p w14:paraId="41B66BA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아이디</w:t>
            </w:r>
            <w:r w:rsidRPr="00004EFF">
              <w:rPr>
                <w:rFonts w:hint="eastAsia"/>
              </w:rPr>
              <w:t xml:space="preserve">/ </w:t>
            </w:r>
            <w:r w:rsidRPr="00004EFF">
              <w:rPr>
                <w:rFonts w:hint="eastAsia"/>
              </w:rPr>
              <w:t>비밀번호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찾기</w:t>
            </w:r>
          </w:p>
        </w:tc>
        <w:tc>
          <w:tcPr>
            <w:tcW w:w="1560" w:type="dxa"/>
          </w:tcPr>
          <w:p w14:paraId="0E4C9241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A937E03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사용자는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아이디와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비밀번호를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찾을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2F5EC342" w14:textId="77777777" w:rsidTr="007818B0">
        <w:trPr>
          <w:trHeight w:val="356"/>
        </w:trPr>
        <w:tc>
          <w:tcPr>
            <w:tcW w:w="781" w:type="dxa"/>
          </w:tcPr>
          <w:p w14:paraId="3B634E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SC06</w:t>
            </w:r>
          </w:p>
        </w:tc>
        <w:tc>
          <w:tcPr>
            <w:tcW w:w="1417" w:type="dxa"/>
          </w:tcPr>
          <w:p w14:paraId="6BCDD2F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회원정보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탈퇴</w:t>
            </w:r>
          </w:p>
        </w:tc>
        <w:tc>
          <w:tcPr>
            <w:tcW w:w="1560" w:type="dxa"/>
          </w:tcPr>
          <w:p w14:paraId="5222DCDD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E7FFEC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자신의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서비스를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탈퇴할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D28663A" w14:textId="77777777" w:rsidTr="007818B0">
        <w:trPr>
          <w:trHeight w:val="356"/>
        </w:trPr>
        <w:tc>
          <w:tcPr>
            <w:tcW w:w="781" w:type="dxa"/>
          </w:tcPr>
          <w:p w14:paraId="61758B13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SC07</w:t>
            </w:r>
          </w:p>
        </w:tc>
        <w:tc>
          <w:tcPr>
            <w:tcW w:w="1417" w:type="dxa"/>
          </w:tcPr>
          <w:p w14:paraId="7565386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수정</w:t>
            </w:r>
          </w:p>
        </w:tc>
        <w:tc>
          <w:tcPr>
            <w:tcW w:w="1560" w:type="dxa"/>
          </w:tcPr>
          <w:p w14:paraId="4731EC2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13EB165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내용을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6516013A" w14:textId="77777777" w:rsidTr="007818B0">
        <w:trPr>
          <w:trHeight w:val="356"/>
        </w:trPr>
        <w:tc>
          <w:tcPr>
            <w:tcW w:w="781" w:type="dxa"/>
          </w:tcPr>
          <w:p w14:paraId="51E6A68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SC08</w:t>
            </w:r>
          </w:p>
        </w:tc>
        <w:tc>
          <w:tcPr>
            <w:tcW w:w="1417" w:type="dxa"/>
          </w:tcPr>
          <w:p w14:paraId="18901CC8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6BACE8EA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370450D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기본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속하는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세부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5451C9" w14:textId="77777777" w:rsidTr="007818B0">
        <w:trPr>
          <w:trHeight w:val="356"/>
        </w:trPr>
        <w:tc>
          <w:tcPr>
            <w:tcW w:w="781" w:type="dxa"/>
          </w:tcPr>
          <w:p w14:paraId="1839F16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SC09</w:t>
            </w:r>
          </w:p>
        </w:tc>
        <w:tc>
          <w:tcPr>
            <w:tcW w:w="1417" w:type="dxa"/>
          </w:tcPr>
          <w:p w14:paraId="01EFB6E5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카테고리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64482FED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06394E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개인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세부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카테고리에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속하는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86961A" w14:textId="77777777" w:rsidTr="007818B0">
        <w:trPr>
          <w:trHeight w:val="356"/>
        </w:trPr>
        <w:tc>
          <w:tcPr>
            <w:tcW w:w="781" w:type="dxa"/>
          </w:tcPr>
          <w:p w14:paraId="08D26D21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SC10</w:t>
            </w:r>
          </w:p>
        </w:tc>
        <w:tc>
          <w:tcPr>
            <w:tcW w:w="1417" w:type="dxa"/>
          </w:tcPr>
          <w:p w14:paraId="0BB14E0D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의류정보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등록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수정</w:t>
            </w:r>
          </w:p>
        </w:tc>
        <w:tc>
          <w:tcPr>
            <w:tcW w:w="1560" w:type="dxa"/>
          </w:tcPr>
          <w:p w14:paraId="2C0C1201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661B7C90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내용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상세정보를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생성하는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창을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</w:p>
        </w:tc>
      </w:tr>
      <w:tr w:rsidR="007818B0" w:rsidRPr="00D54A11" w14:paraId="41112B36" w14:textId="77777777" w:rsidTr="007818B0">
        <w:trPr>
          <w:trHeight w:val="356"/>
        </w:trPr>
        <w:tc>
          <w:tcPr>
            <w:tcW w:w="781" w:type="dxa"/>
          </w:tcPr>
          <w:p w14:paraId="11392B9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SC11</w:t>
            </w:r>
          </w:p>
        </w:tc>
        <w:tc>
          <w:tcPr>
            <w:tcW w:w="1417" w:type="dxa"/>
          </w:tcPr>
          <w:p w14:paraId="594A89B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상세</w:t>
            </w:r>
            <w:r w:rsidRPr="00004EFF">
              <w:rPr>
                <w:rFonts w:hint="eastAsia"/>
              </w:rPr>
              <w:t xml:space="preserve">  </w:t>
            </w:r>
            <w:r w:rsidRPr="00004EFF">
              <w:rPr>
                <w:rFonts w:hint="eastAsia"/>
              </w:rPr>
              <w:t>조회</w:t>
            </w:r>
            <w:r w:rsidRPr="00004EFF">
              <w:rPr>
                <w:rFonts w:hint="eastAsia"/>
              </w:rPr>
              <w:t>/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1B91F1F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8FD862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의류의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내용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상세정보를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5EB7191F" w14:textId="77777777" w:rsidTr="007818B0">
        <w:trPr>
          <w:trHeight w:val="356"/>
        </w:trPr>
        <w:tc>
          <w:tcPr>
            <w:tcW w:w="781" w:type="dxa"/>
          </w:tcPr>
          <w:p w14:paraId="4AB39F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SC12</w:t>
            </w:r>
          </w:p>
        </w:tc>
        <w:tc>
          <w:tcPr>
            <w:tcW w:w="1417" w:type="dxa"/>
          </w:tcPr>
          <w:p w14:paraId="68012FE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1098518C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3E7D0F0C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삭제된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각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영구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복원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EA37A50" w14:textId="77777777" w:rsidTr="007818B0">
        <w:trPr>
          <w:trHeight w:val="356"/>
        </w:trPr>
        <w:tc>
          <w:tcPr>
            <w:tcW w:w="781" w:type="dxa"/>
          </w:tcPr>
          <w:p w14:paraId="314BAB5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SC13</w:t>
            </w:r>
          </w:p>
        </w:tc>
        <w:tc>
          <w:tcPr>
            <w:tcW w:w="1417" w:type="dxa"/>
          </w:tcPr>
          <w:p w14:paraId="3EF8930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612D4164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20328EF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검색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키워드에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맞는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5031AA4" w14:textId="77777777" w:rsidTr="007818B0">
        <w:trPr>
          <w:trHeight w:val="356"/>
        </w:trPr>
        <w:tc>
          <w:tcPr>
            <w:tcW w:w="781" w:type="dxa"/>
          </w:tcPr>
          <w:p w14:paraId="70982E1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SC14</w:t>
            </w:r>
          </w:p>
        </w:tc>
        <w:tc>
          <w:tcPr>
            <w:tcW w:w="1417" w:type="dxa"/>
          </w:tcPr>
          <w:p w14:paraId="192C4EA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오늘의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</w:t>
            </w:r>
            <w:r w:rsidRPr="00004EFF">
              <w:rPr>
                <w:rFonts w:hint="eastAsia"/>
              </w:rPr>
              <w:lastRenderedPageBreak/>
              <w:t>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53D2BFC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713FDF9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</w:p>
        </w:tc>
      </w:tr>
      <w:tr w:rsidR="007818B0" w:rsidRPr="00D54A11" w14:paraId="542E3F32" w14:textId="77777777" w:rsidTr="007818B0">
        <w:trPr>
          <w:trHeight w:val="356"/>
        </w:trPr>
        <w:tc>
          <w:tcPr>
            <w:tcW w:w="781" w:type="dxa"/>
          </w:tcPr>
          <w:p w14:paraId="5321CF9B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SC15</w:t>
            </w:r>
          </w:p>
        </w:tc>
        <w:tc>
          <w:tcPr>
            <w:tcW w:w="1417" w:type="dxa"/>
          </w:tcPr>
          <w:p w14:paraId="532658D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012AAFF6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DAD15E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상황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옷장을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공개하고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상황에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맞는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의류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추천받는다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47202312" w14:textId="77777777" w:rsidTr="007818B0">
        <w:trPr>
          <w:trHeight w:val="356"/>
        </w:trPr>
        <w:tc>
          <w:tcPr>
            <w:tcW w:w="781" w:type="dxa"/>
          </w:tcPr>
          <w:p w14:paraId="0D3B4546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SC16</w:t>
            </w:r>
          </w:p>
        </w:tc>
        <w:tc>
          <w:tcPr>
            <w:tcW w:w="1417" w:type="dxa"/>
          </w:tcPr>
          <w:p w14:paraId="35DD3552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025348A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0181666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작성하고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해당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영구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및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복원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버튼을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</w:p>
        </w:tc>
      </w:tr>
      <w:tr w:rsidR="007818B0" w:rsidRPr="00D54A11" w14:paraId="75606F93" w14:textId="77777777" w:rsidTr="007818B0">
        <w:trPr>
          <w:trHeight w:val="356"/>
        </w:trPr>
        <w:tc>
          <w:tcPr>
            <w:tcW w:w="781" w:type="dxa"/>
          </w:tcPr>
          <w:p w14:paraId="36EE361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SC17</w:t>
            </w:r>
          </w:p>
        </w:tc>
        <w:tc>
          <w:tcPr>
            <w:tcW w:w="1417" w:type="dxa"/>
          </w:tcPr>
          <w:p w14:paraId="6B9EE8CC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생성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수정</w:t>
            </w:r>
            <w:r w:rsidRPr="00004EFF">
              <w:rPr>
                <w:rFonts w:hint="eastAsia"/>
              </w:rPr>
              <w:t xml:space="preserve"> /</w:t>
            </w:r>
            <w:r w:rsidRPr="00004EFF">
              <w:rPr>
                <w:rFonts w:hint="eastAsia"/>
              </w:rPr>
              <w:t>삭제</w:t>
            </w:r>
          </w:p>
        </w:tc>
        <w:tc>
          <w:tcPr>
            <w:tcW w:w="1560" w:type="dxa"/>
          </w:tcPr>
          <w:p w14:paraId="4A55DA63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5AA7E09B" w14:textId="77777777" w:rsidR="007818B0" w:rsidRPr="00D54A11" w:rsidRDefault="007818B0" w:rsidP="007818B0">
            <w:pPr>
              <w:tabs>
                <w:tab w:val="left" w:pos="3150"/>
              </w:tabs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작성하고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해당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댓글을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삭제할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37B5C318" w14:textId="77777777" w:rsidTr="007818B0">
        <w:trPr>
          <w:trHeight w:val="356"/>
        </w:trPr>
        <w:tc>
          <w:tcPr>
            <w:tcW w:w="781" w:type="dxa"/>
          </w:tcPr>
          <w:p w14:paraId="0FA54F5E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SC18</w:t>
            </w:r>
          </w:p>
        </w:tc>
        <w:tc>
          <w:tcPr>
            <w:tcW w:w="1417" w:type="dxa"/>
          </w:tcPr>
          <w:p w14:paraId="53E29174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등록</w:t>
            </w:r>
            <w:r w:rsidRPr="00004EFF">
              <w:rPr>
                <w:rFonts w:hint="eastAsia"/>
              </w:rPr>
              <w:t xml:space="preserve"> / </w:t>
            </w:r>
            <w:r w:rsidRPr="00004EFF">
              <w:rPr>
                <w:rFonts w:hint="eastAsia"/>
              </w:rPr>
              <w:t>취소</w:t>
            </w:r>
          </w:p>
        </w:tc>
        <w:tc>
          <w:tcPr>
            <w:tcW w:w="1560" w:type="dxa"/>
          </w:tcPr>
          <w:p w14:paraId="35F2F3D8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4481841A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게시판에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작성된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중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회원의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마음에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드는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등록하고</w:t>
            </w:r>
            <w:r w:rsidRPr="00004EFF">
              <w:rPr>
                <w:rFonts w:hint="eastAsia"/>
              </w:rPr>
              <w:t xml:space="preserve">, </w:t>
            </w:r>
            <w:r w:rsidRPr="00004EFF">
              <w:rPr>
                <w:rFonts w:hint="eastAsia"/>
              </w:rPr>
              <w:t>좋아요를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누른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취소할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기능을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제공한다</w:t>
            </w:r>
            <w:r w:rsidRPr="00004EFF">
              <w:rPr>
                <w:rFonts w:hint="eastAsia"/>
              </w:rPr>
              <w:t>.</w:t>
            </w:r>
          </w:p>
        </w:tc>
      </w:tr>
      <w:tr w:rsidR="007818B0" w:rsidRPr="00D54A11" w14:paraId="7123B0D8" w14:textId="77777777" w:rsidTr="007818B0">
        <w:trPr>
          <w:trHeight w:val="356"/>
        </w:trPr>
        <w:tc>
          <w:tcPr>
            <w:tcW w:w="781" w:type="dxa"/>
          </w:tcPr>
          <w:p w14:paraId="530A4DE7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SC19</w:t>
            </w:r>
          </w:p>
        </w:tc>
        <w:tc>
          <w:tcPr>
            <w:tcW w:w="1417" w:type="dxa"/>
          </w:tcPr>
          <w:p w14:paraId="4D5B7D1F" w14:textId="77777777" w:rsidR="007818B0" w:rsidRPr="00D54A11" w:rsidRDefault="007818B0" w:rsidP="007818B0">
            <w:pPr>
              <w:jc w:val="center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</w:t>
            </w:r>
          </w:p>
        </w:tc>
        <w:tc>
          <w:tcPr>
            <w:tcW w:w="1560" w:type="dxa"/>
          </w:tcPr>
          <w:p w14:paraId="49DBDECF" w14:textId="77777777" w:rsidR="007818B0" w:rsidRPr="005A219F" w:rsidRDefault="007818B0" w:rsidP="007818B0">
            <w:pPr>
              <w:jc w:val="center"/>
              <w:rPr>
                <w:rStyle w:val="ae"/>
              </w:rPr>
            </w:pPr>
          </w:p>
        </w:tc>
        <w:tc>
          <w:tcPr>
            <w:tcW w:w="4727" w:type="dxa"/>
          </w:tcPr>
          <w:p w14:paraId="12FF8F28" w14:textId="77777777" w:rsidR="007818B0" w:rsidRPr="00D54A11" w:rsidRDefault="007818B0" w:rsidP="007818B0">
            <w:pPr>
              <w:jc w:val="left"/>
              <w:rPr>
                <w:rFonts w:ascii="돋움" w:eastAsia="돋움" w:hAnsi="돋움"/>
              </w:rPr>
            </w:pPr>
            <w:r w:rsidRPr="00004EFF">
              <w:rPr>
                <w:rFonts w:hint="eastAsia"/>
              </w:rPr>
              <w:t>상황별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코디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추천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게시물에서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회원이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좋아요를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누른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게시물의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목록을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조회할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수</w:t>
            </w:r>
            <w:r w:rsidRPr="00004EFF">
              <w:rPr>
                <w:rFonts w:hint="eastAsia"/>
              </w:rPr>
              <w:t xml:space="preserve"> </w:t>
            </w:r>
            <w:r w:rsidRPr="00004EFF">
              <w:rPr>
                <w:rFonts w:hint="eastAsia"/>
              </w:rPr>
              <w:t>있다</w:t>
            </w:r>
            <w:r w:rsidRPr="00004EFF">
              <w:rPr>
                <w:rFonts w:hint="eastAsia"/>
              </w:rPr>
              <w:t>.</w:t>
            </w:r>
          </w:p>
        </w:tc>
      </w:tr>
    </w:tbl>
    <w:p w14:paraId="4CB83D4C" w14:textId="135AB181" w:rsidR="005D74A9" w:rsidRPr="005A219F" w:rsidRDefault="005D74A9" w:rsidP="003C1E0F"/>
    <w:p w14:paraId="212D49E6" w14:textId="77777777" w:rsidR="005A219F" w:rsidRDefault="005A219F" w:rsidP="003C1E0F"/>
    <w:p w14:paraId="6178BBDE" w14:textId="77777777" w:rsidR="005A219F" w:rsidRDefault="005A219F" w:rsidP="003C1E0F">
      <w:r>
        <w:br w:type="page"/>
      </w:r>
    </w:p>
    <w:p w14:paraId="6FCC2024" w14:textId="77777777" w:rsidR="005A219F" w:rsidRDefault="005A219F" w:rsidP="005A219F">
      <w:pPr>
        <w:pStyle w:val="3"/>
        <w:tabs>
          <w:tab w:val="num" w:pos="200"/>
        </w:tabs>
        <w:ind w:left="567"/>
      </w:pPr>
      <w:bookmarkStart w:id="18" w:name="_Toc447209013"/>
      <w:r>
        <w:rPr>
          <w:rFonts w:hint="eastAsia"/>
        </w:rPr>
        <w:lastRenderedPageBreak/>
        <w:t>화면 기술</w:t>
      </w:r>
      <w:bookmarkEnd w:id="18"/>
    </w:p>
    <w:p w14:paraId="04FA05E2" w14:textId="77777777" w:rsidR="005A219F" w:rsidRDefault="005A219F" w:rsidP="003C1E0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05"/>
        <w:gridCol w:w="2279"/>
        <w:gridCol w:w="1412"/>
        <w:gridCol w:w="3120"/>
      </w:tblGrid>
      <w:tr w:rsidR="005A219F" w:rsidRPr="00D54A11" w14:paraId="3D76A748" w14:textId="77777777" w:rsidTr="00123551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06C06BDF" w14:textId="77777777" w:rsidR="005A219F" w:rsidRPr="00D54A11" w:rsidRDefault="005A219F" w:rsidP="00123551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EF70967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SC001</w:t>
            </w:r>
          </w:p>
        </w:tc>
        <w:tc>
          <w:tcPr>
            <w:tcW w:w="1420" w:type="dxa"/>
            <w:shd w:val="clear" w:color="auto" w:fill="BFBFBF"/>
          </w:tcPr>
          <w:p w14:paraId="06308186" w14:textId="77777777" w:rsidR="005A219F" w:rsidRPr="005A219F" w:rsidRDefault="005A219F" w:rsidP="005A219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0DE5A1A3" w14:textId="77777777" w:rsidR="005A219F" w:rsidRPr="007E70C2" w:rsidRDefault="005A219F" w:rsidP="00123551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</w:p>
        </w:tc>
      </w:tr>
      <w:tr w:rsidR="003C1E0F" w:rsidRPr="00D54A11" w14:paraId="1FBBB203" w14:textId="77777777" w:rsidTr="005A219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BFC506C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9A5FBD9" w14:textId="737C5174" w:rsidR="003C1E0F" w:rsidRPr="007E70C2" w:rsidRDefault="000413D1" w:rsidP="005A219F">
            <w:pPr>
              <w:jc w:val="center"/>
              <w:rPr>
                <w:rStyle w:val="ae"/>
              </w:rPr>
            </w:pPr>
            <w:r w:rsidRPr="005A219F">
              <w:rPr>
                <w:noProof/>
                <w:color w:val="C00000"/>
              </w:rPr>
              <w:drawing>
                <wp:inline distT="0" distB="0" distL="0" distR="0" wp14:anchorId="30CC4E57" wp14:editId="0379D210">
                  <wp:extent cx="2331085" cy="4019550"/>
                  <wp:effectExtent l="0" t="0" r="0" b="0"/>
                  <wp:docPr id="8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그림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1085" cy="401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1E0F" w:rsidRPr="00D54A11" w14:paraId="773A02A4" w14:textId="77777777" w:rsidTr="005A219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EA8F26E" w14:textId="77777777" w:rsidR="003C1E0F" w:rsidRPr="00D54A11" w:rsidRDefault="005A219F" w:rsidP="00123551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26961E5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  <w:r>
              <w:rPr>
                <w:rStyle w:val="ae"/>
                <w:rFonts w:hint="eastAsia"/>
              </w:rPr>
              <w:t xml:space="preserve"> </w:t>
            </w:r>
          </w:p>
          <w:p w14:paraId="0FDD5274" w14:textId="77777777" w:rsidR="00865E89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공인인증서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암호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입력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화면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키보드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창이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출력된다</w:t>
            </w:r>
            <w:r>
              <w:rPr>
                <w:rStyle w:val="ae"/>
                <w:rFonts w:hint="eastAsia"/>
              </w:rPr>
              <w:t>.</w:t>
            </w:r>
          </w:p>
          <w:p w14:paraId="38B0F1D3" w14:textId="77777777" w:rsidR="00865E89" w:rsidRPr="007E70C2" w:rsidRDefault="00865E89" w:rsidP="00865E89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…</w:t>
            </w:r>
          </w:p>
        </w:tc>
      </w:tr>
    </w:tbl>
    <w:p w14:paraId="0784495D" w14:textId="77777777" w:rsidR="003C1E0F" w:rsidRPr="003C1E0F" w:rsidRDefault="003C1E0F" w:rsidP="003C1E0F"/>
    <w:p w14:paraId="10477AE4" w14:textId="77777777" w:rsidR="00151710" w:rsidRDefault="004221DF" w:rsidP="00151710">
      <w:r>
        <w:br w:type="page"/>
      </w:r>
      <w:bookmarkStart w:id="19" w:name="_Toc287096159"/>
    </w:p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D54A11" w14:paraId="534DBFE6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21424450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06436F7B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SC00</w:t>
            </w:r>
            <w:r>
              <w:rPr>
                <w:rStyle w:val="ae"/>
              </w:rPr>
              <w:t>4</w:t>
            </w:r>
          </w:p>
        </w:tc>
        <w:tc>
          <w:tcPr>
            <w:tcW w:w="1420" w:type="dxa"/>
            <w:shd w:val="clear" w:color="auto" w:fill="BFBFBF"/>
          </w:tcPr>
          <w:p w14:paraId="641880EC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1B16C344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회원가입</w:t>
            </w:r>
          </w:p>
        </w:tc>
      </w:tr>
      <w:tr w:rsidR="00151710" w:rsidRPr="00D54A11" w14:paraId="6F9F9045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68C7BD3C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51B3891A" w14:textId="7B41332F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D54A11" w14:paraId="767C1C1D" w14:textId="77777777" w:rsidTr="00DA0A6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576EA180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4A367DD9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회원가입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혹은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로그인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회원가입이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되어있지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않다면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2786B936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</w:rPr>
              <w:t>SNS(</w:t>
            </w:r>
            <w:r>
              <w:rPr>
                <w:rStyle w:val="ae"/>
                <w:rFonts w:hint="eastAsia"/>
              </w:rPr>
              <w:t>구글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페이스북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네이버</w:t>
            </w:r>
            <w:r>
              <w:rPr>
                <w:rStyle w:val="ae"/>
                <w:rFonts w:hint="eastAsia"/>
              </w:rPr>
              <w:t>,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카카오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등</w:t>
            </w:r>
            <w:r>
              <w:rPr>
                <w:rStyle w:val="ae"/>
                <w:rFonts w:hint="eastAsia"/>
              </w:rPr>
              <w:t>)</w:t>
            </w:r>
            <w:r>
              <w:rPr>
                <w:rStyle w:val="ae"/>
              </w:rPr>
              <w:t xml:space="preserve"> </w:t>
            </w:r>
            <w:r>
              <w:rPr>
                <w:rStyle w:val="ae"/>
                <w:rFonts w:hint="eastAsia"/>
              </w:rPr>
              <w:t>계정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연동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회원가입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시스템</w:t>
            </w:r>
          </w:p>
        </w:tc>
      </w:tr>
    </w:tbl>
    <w:p w14:paraId="124F7A07" w14:textId="77777777" w:rsidR="00151710" w:rsidRDefault="00151710" w:rsidP="00151710"/>
    <w:p w14:paraId="0E090AD4" w14:textId="77777777" w:rsidR="00151710" w:rsidRDefault="00151710" w:rsidP="00151710"/>
    <w:p w14:paraId="0BF127E8" w14:textId="77777777" w:rsidR="00151710" w:rsidRDefault="00151710" w:rsidP="00151710"/>
    <w:p w14:paraId="3D94AE4C" w14:textId="77777777" w:rsidR="00151710" w:rsidRDefault="00151710" w:rsidP="00151710"/>
    <w:p w14:paraId="0BEF6A3C" w14:textId="77777777" w:rsidR="00151710" w:rsidRDefault="00151710" w:rsidP="00151710"/>
    <w:p w14:paraId="7ACB445A" w14:textId="77777777" w:rsidR="00151710" w:rsidRDefault="00151710" w:rsidP="00151710"/>
    <w:p w14:paraId="630A389D" w14:textId="77777777" w:rsidR="00151710" w:rsidRDefault="00151710" w:rsidP="00151710"/>
    <w:p w14:paraId="1A2ACC0F" w14:textId="77777777" w:rsidR="00151710" w:rsidRDefault="00151710" w:rsidP="00151710"/>
    <w:p w14:paraId="76E319F0" w14:textId="77777777" w:rsidR="00151710" w:rsidRDefault="00151710" w:rsidP="00151710"/>
    <w:p w14:paraId="0166F8C3" w14:textId="77777777" w:rsidR="00151710" w:rsidRDefault="00151710" w:rsidP="00151710"/>
    <w:p w14:paraId="66620BF5" w14:textId="77777777" w:rsidR="00151710" w:rsidRDefault="00151710" w:rsidP="00151710"/>
    <w:p w14:paraId="5A719BE8" w14:textId="77777777" w:rsidR="00151710" w:rsidRDefault="00151710" w:rsidP="00151710"/>
    <w:p w14:paraId="5376F9C8" w14:textId="77777777" w:rsidR="00151710" w:rsidRPr="003C1E0F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4E2F49D6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6595A15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7CE184BB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12</w:t>
            </w:r>
          </w:p>
        </w:tc>
        <w:tc>
          <w:tcPr>
            <w:tcW w:w="1420" w:type="dxa"/>
            <w:shd w:val="clear" w:color="auto" w:fill="BFBFBF"/>
          </w:tcPr>
          <w:p w14:paraId="72AE0778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19618B72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조회</w:t>
            </w:r>
          </w:p>
        </w:tc>
      </w:tr>
      <w:tr w:rsidR="00151710" w:rsidRPr="007E70C2" w14:paraId="13EFE854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7308424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6B4A140B" w14:textId="618547BB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7BF13413" w14:textId="77777777" w:rsidTr="00DA0A63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5B09B94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134D7E65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1EF6A576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슬라이딩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뷰로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올라온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확인할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  <w:p w14:paraId="77365F41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게시글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생성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F67B9A8" w14:textId="77777777" w:rsidR="00151710" w:rsidRDefault="00151710" w:rsidP="00151710"/>
    <w:p w14:paraId="794A4C80" w14:textId="77777777" w:rsidR="00151710" w:rsidRDefault="00151710" w:rsidP="00151710"/>
    <w:p w14:paraId="3265CF0D" w14:textId="77777777" w:rsidR="00151710" w:rsidRDefault="00151710" w:rsidP="00151710"/>
    <w:p w14:paraId="06C4E5A4" w14:textId="77777777" w:rsidR="00151710" w:rsidRDefault="00151710" w:rsidP="00151710"/>
    <w:p w14:paraId="4AAA75BB" w14:textId="77777777" w:rsidR="00151710" w:rsidRDefault="00151710" w:rsidP="00151710"/>
    <w:p w14:paraId="087366C5" w14:textId="77777777" w:rsidR="00151710" w:rsidRDefault="00151710" w:rsidP="00151710"/>
    <w:p w14:paraId="4E3A5341" w14:textId="77777777" w:rsidR="00151710" w:rsidRDefault="00151710" w:rsidP="00151710"/>
    <w:p w14:paraId="2E98CD97" w14:textId="77777777" w:rsidR="00151710" w:rsidRDefault="00151710" w:rsidP="00151710"/>
    <w:p w14:paraId="3713DFB1" w14:textId="77777777" w:rsidR="00151710" w:rsidRDefault="00151710" w:rsidP="00151710"/>
    <w:p w14:paraId="107947DE" w14:textId="77777777" w:rsidR="00151710" w:rsidRDefault="00151710" w:rsidP="00151710"/>
    <w:p w14:paraId="17C6DCD4" w14:textId="77777777" w:rsidR="00151710" w:rsidRDefault="00151710" w:rsidP="00151710"/>
    <w:p w14:paraId="431267F0" w14:textId="77777777" w:rsidR="00151710" w:rsidRDefault="00151710" w:rsidP="00151710"/>
    <w:p w14:paraId="342A417F" w14:textId="77777777" w:rsidR="00151710" w:rsidRDefault="00151710" w:rsidP="00151710"/>
    <w:p w14:paraId="541F80C6" w14:textId="77777777" w:rsidR="00151710" w:rsidRDefault="00151710" w:rsidP="00151710"/>
    <w:p w14:paraId="579C0B63" w14:textId="77777777" w:rsidR="00151710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33E5925E" w14:textId="77777777" w:rsidTr="00DA0A63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186DBE8B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45338B59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13</w:t>
            </w:r>
          </w:p>
        </w:tc>
        <w:tc>
          <w:tcPr>
            <w:tcW w:w="1420" w:type="dxa"/>
            <w:shd w:val="clear" w:color="auto" w:fill="BFBFBF"/>
          </w:tcPr>
          <w:p w14:paraId="6575BFA7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6" w:type="dxa"/>
          </w:tcPr>
          <w:p w14:paraId="71466034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게시글</w:t>
            </w:r>
          </w:p>
        </w:tc>
      </w:tr>
      <w:tr w:rsidR="00151710" w:rsidRPr="007E70C2" w14:paraId="1A035A0D" w14:textId="77777777" w:rsidTr="00DA0A63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92CF426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1C9EFAAC" w14:textId="7B405AF9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45EB502D" w14:textId="77777777" w:rsidTr="00DA0A63">
        <w:trPr>
          <w:trHeight w:val="746"/>
        </w:trPr>
        <w:tc>
          <w:tcPr>
            <w:tcW w:w="1525" w:type="dxa"/>
            <w:shd w:val="clear" w:color="auto" w:fill="CCCCCC"/>
            <w:vAlign w:val="center"/>
          </w:tcPr>
          <w:p w14:paraId="0DA255BB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27BF9278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특정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게시물을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선택하면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나오는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화면</w:t>
            </w:r>
          </w:p>
          <w:p w14:paraId="7B62CD86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댓글을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남길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있는</w:t>
            </w:r>
            <w:r>
              <w:rPr>
                <w:rStyle w:val="ae"/>
                <w:rFonts w:hint="eastAsia"/>
              </w:rPr>
              <w:t xml:space="preserve"> B</w:t>
            </w:r>
            <w:r>
              <w:rPr>
                <w:rStyle w:val="ae"/>
              </w:rPr>
              <w:t>ar</w:t>
            </w:r>
            <w:r>
              <w:rPr>
                <w:rStyle w:val="ae"/>
                <w:rFonts w:hint="eastAsia"/>
              </w:rPr>
              <w:t>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</w:t>
            </w:r>
          </w:p>
          <w:p w14:paraId="187375E8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뒤로가기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</w:t>
            </w:r>
          </w:p>
          <w:p w14:paraId="207F123C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게시글일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경우에는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 xml:space="preserve">/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존재한다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F6FBA04" w14:textId="77777777" w:rsidR="00151710" w:rsidRDefault="00151710" w:rsidP="00151710"/>
    <w:p w14:paraId="2C402C55" w14:textId="77777777" w:rsidR="00151710" w:rsidRDefault="00151710" w:rsidP="00151710"/>
    <w:p w14:paraId="34F17C8A" w14:textId="77777777" w:rsidR="00151710" w:rsidRDefault="00151710" w:rsidP="00151710"/>
    <w:p w14:paraId="2F4394CC" w14:textId="77777777" w:rsidR="00151710" w:rsidRDefault="00151710" w:rsidP="00151710"/>
    <w:p w14:paraId="4EB027B5" w14:textId="77777777" w:rsidR="00151710" w:rsidRDefault="00151710" w:rsidP="00151710"/>
    <w:p w14:paraId="56F01D2D" w14:textId="77777777" w:rsidR="00151710" w:rsidRDefault="00151710" w:rsidP="00151710"/>
    <w:p w14:paraId="549C19B1" w14:textId="77777777" w:rsidR="00151710" w:rsidRDefault="00151710" w:rsidP="00151710"/>
    <w:p w14:paraId="03928D0C" w14:textId="77777777" w:rsidR="00151710" w:rsidRDefault="00151710" w:rsidP="00151710"/>
    <w:p w14:paraId="2839AE7F" w14:textId="77777777" w:rsidR="00151710" w:rsidRDefault="00151710" w:rsidP="00151710"/>
    <w:p w14:paraId="47E80D43" w14:textId="77777777" w:rsidR="00151710" w:rsidRDefault="00151710" w:rsidP="00151710"/>
    <w:p w14:paraId="2C5195FD" w14:textId="77777777" w:rsidR="00151710" w:rsidRDefault="00151710" w:rsidP="00151710"/>
    <w:p w14:paraId="50F3CBCC" w14:textId="77777777" w:rsidR="00151710" w:rsidRDefault="00151710" w:rsidP="00151710"/>
    <w:p w14:paraId="33DE367D" w14:textId="77777777" w:rsidR="00151710" w:rsidRDefault="00151710" w:rsidP="00151710"/>
    <w:p w14:paraId="6EDD2A08" w14:textId="77777777" w:rsidR="00151710" w:rsidRDefault="00151710" w:rsidP="00151710"/>
    <w:p w14:paraId="35A25FD4" w14:textId="77777777" w:rsidR="00151710" w:rsidRDefault="00151710" w:rsidP="00151710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2270"/>
        <w:gridCol w:w="1409"/>
        <w:gridCol w:w="3125"/>
      </w:tblGrid>
      <w:tr w:rsidR="00151710" w:rsidRPr="007E70C2" w14:paraId="3CFC6DBD" w14:textId="77777777" w:rsidTr="00D0115F">
        <w:trPr>
          <w:trHeight w:val="354"/>
        </w:trPr>
        <w:tc>
          <w:tcPr>
            <w:tcW w:w="1512" w:type="dxa"/>
            <w:shd w:val="clear" w:color="auto" w:fill="CCCCCC"/>
            <w:vAlign w:val="center"/>
          </w:tcPr>
          <w:p w14:paraId="314329A6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70" w:type="dxa"/>
          </w:tcPr>
          <w:p w14:paraId="78A192C7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SC0</w:t>
            </w:r>
            <w:r>
              <w:rPr>
                <w:rStyle w:val="ae"/>
              </w:rPr>
              <w:t>14</w:t>
            </w:r>
          </w:p>
        </w:tc>
        <w:tc>
          <w:tcPr>
            <w:tcW w:w="1409" w:type="dxa"/>
            <w:shd w:val="clear" w:color="auto" w:fill="BFBFBF"/>
          </w:tcPr>
          <w:p w14:paraId="6988D573" w14:textId="77777777" w:rsidR="00151710" w:rsidRPr="005A219F" w:rsidRDefault="00151710" w:rsidP="00DA0A63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5" w:type="dxa"/>
          </w:tcPr>
          <w:p w14:paraId="4171920A" w14:textId="77777777" w:rsidR="00151710" w:rsidRPr="007E70C2" w:rsidRDefault="00151710" w:rsidP="00DA0A63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오늘의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코디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게시판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</w:t>
            </w:r>
          </w:p>
        </w:tc>
      </w:tr>
      <w:tr w:rsidR="00151710" w:rsidRPr="007E70C2" w14:paraId="2163A0BF" w14:textId="77777777" w:rsidTr="00D0115F">
        <w:trPr>
          <w:trHeight w:val="6505"/>
        </w:trPr>
        <w:tc>
          <w:tcPr>
            <w:tcW w:w="1512" w:type="dxa"/>
            <w:shd w:val="clear" w:color="auto" w:fill="CCCCCC"/>
            <w:vAlign w:val="center"/>
          </w:tcPr>
          <w:p w14:paraId="3B0AB8E9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04" w:type="dxa"/>
            <w:gridSpan w:val="3"/>
            <w:vAlign w:val="center"/>
          </w:tcPr>
          <w:p w14:paraId="2564A6E7" w14:textId="75A711FF" w:rsidR="00151710" w:rsidRPr="007E70C2" w:rsidRDefault="00151710" w:rsidP="00DA0A63">
            <w:pPr>
              <w:jc w:val="center"/>
              <w:rPr>
                <w:rStyle w:val="ae"/>
              </w:rPr>
            </w:pPr>
            <w:r>
              <w:rPr>
                <w:rFonts w:hint="eastAsia"/>
                <w:noProof/>
              </w:rPr>
              <w:t>추후</w:t>
            </w:r>
            <w:r>
              <w:rPr>
                <w:rFonts w:hint="eastAsia"/>
                <w:noProof/>
              </w:rPr>
              <w:t xml:space="preserve"> </w:t>
            </w:r>
            <w:r>
              <w:rPr>
                <w:rFonts w:hint="eastAsia"/>
                <w:noProof/>
              </w:rPr>
              <w:t>추가</w:t>
            </w:r>
          </w:p>
        </w:tc>
      </w:tr>
      <w:tr w:rsidR="00151710" w:rsidRPr="007E70C2" w14:paraId="027B65D4" w14:textId="77777777" w:rsidTr="00D0115F">
        <w:trPr>
          <w:trHeight w:val="368"/>
        </w:trPr>
        <w:tc>
          <w:tcPr>
            <w:tcW w:w="1512" w:type="dxa"/>
            <w:shd w:val="clear" w:color="auto" w:fill="CCCCCC"/>
            <w:vAlign w:val="center"/>
          </w:tcPr>
          <w:p w14:paraId="061A750A" w14:textId="77777777" w:rsidR="00151710" w:rsidRPr="00D54A11" w:rsidRDefault="00151710" w:rsidP="00DA0A63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04" w:type="dxa"/>
            <w:gridSpan w:val="3"/>
          </w:tcPr>
          <w:p w14:paraId="4008B635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S</w:t>
            </w:r>
            <w:r>
              <w:rPr>
                <w:rStyle w:val="ae"/>
              </w:rPr>
              <w:t>C013</w:t>
            </w:r>
            <w:r>
              <w:rPr>
                <w:rStyle w:val="ae"/>
                <w:rFonts w:hint="eastAsia"/>
              </w:rPr>
              <w:t>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하단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부분에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위치하는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부분이다</w:t>
            </w:r>
          </w:p>
          <w:p w14:paraId="2942E439" w14:textId="77777777" w:rsidR="00151710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S</w:t>
            </w:r>
            <w:r>
              <w:rPr>
                <w:rStyle w:val="ae"/>
              </w:rPr>
              <w:t>C013</w:t>
            </w:r>
            <w:r>
              <w:rPr>
                <w:rStyle w:val="ae"/>
                <w:rFonts w:hint="eastAsia"/>
              </w:rPr>
              <w:t>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>Bar</w:t>
            </w:r>
            <w:r>
              <w:rPr>
                <w:rStyle w:val="ae"/>
                <w:rFonts w:hint="eastAsia"/>
              </w:rPr>
              <w:t>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통해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작성할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  <w:p w14:paraId="063A37CD" w14:textId="77777777" w:rsidR="00151710" w:rsidRPr="007E70C2" w:rsidRDefault="00151710" w:rsidP="00DA0A63">
            <w:pPr>
              <w:numPr>
                <w:ilvl w:val="0"/>
                <w:numId w:val="23"/>
              </w:numPr>
              <w:ind w:left="282" w:hanging="142"/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경우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</w:rPr>
              <w:t xml:space="preserve">/ </w:t>
            </w:r>
            <w:r>
              <w:rPr>
                <w:rStyle w:val="ae"/>
                <w:rFonts w:hint="eastAsia"/>
              </w:rPr>
              <w:t>삭제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버튼이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AA27278" w14:textId="14A67CA5" w:rsidR="00D0115F" w:rsidRDefault="00D0115F" w:rsidP="004221DF"/>
    <w:p w14:paraId="52087811" w14:textId="53A3CEC5" w:rsidR="00D0115F" w:rsidRDefault="00D0115F" w:rsidP="004221DF"/>
    <w:p w14:paraId="4E40327C" w14:textId="0FDD8D80" w:rsidR="00D0115F" w:rsidRDefault="00D0115F" w:rsidP="004221DF"/>
    <w:p w14:paraId="418A21CB" w14:textId="6B3F4EB9" w:rsidR="00D0115F" w:rsidRDefault="00D0115F" w:rsidP="004221DF"/>
    <w:p w14:paraId="76BBF136" w14:textId="232194F0" w:rsidR="00D0115F" w:rsidRDefault="00D0115F" w:rsidP="004221DF"/>
    <w:p w14:paraId="5A5B7974" w14:textId="024F2ED0" w:rsidR="00D0115F" w:rsidRDefault="00D0115F" w:rsidP="004221DF"/>
    <w:p w14:paraId="32C3829B" w14:textId="11765220" w:rsidR="00D0115F" w:rsidRDefault="00D0115F" w:rsidP="004221DF"/>
    <w:p w14:paraId="033949A1" w14:textId="47CA5B36" w:rsidR="00D0115F" w:rsidRDefault="00D0115F" w:rsidP="004221DF"/>
    <w:p w14:paraId="391A0987" w14:textId="36EC4188" w:rsidR="00D0115F" w:rsidRDefault="00D0115F" w:rsidP="004221DF"/>
    <w:p w14:paraId="209ACECE" w14:textId="6DFC8ADA" w:rsidR="00D0115F" w:rsidRDefault="00D0115F" w:rsidP="004221DF"/>
    <w:p w14:paraId="0C67BB1E" w14:textId="77777777" w:rsidR="00D0115F" w:rsidRDefault="00D0115F" w:rsidP="004221D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5"/>
        <w:gridCol w:w="2621"/>
        <w:gridCol w:w="1597"/>
        <w:gridCol w:w="3103"/>
      </w:tblGrid>
      <w:tr w:rsidR="00D0115F" w:rsidRPr="00D54A11" w14:paraId="53F76BD5" w14:textId="77777777" w:rsidTr="00C70FCF">
        <w:trPr>
          <w:trHeight w:val="354"/>
        </w:trPr>
        <w:tc>
          <w:tcPr>
            <w:tcW w:w="1202" w:type="dxa"/>
            <w:shd w:val="clear" w:color="auto" w:fill="CCCCCC"/>
            <w:vAlign w:val="center"/>
          </w:tcPr>
          <w:p w14:paraId="38CC57F5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lastRenderedPageBreak/>
              <w:t xml:space="preserve">화면 </w:t>
            </w:r>
            <w:r>
              <w:t>ID</w:t>
            </w:r>
          </w:p>
        </w:tc>
        <w:tc>
          <w:tcPr>
            <w:tcW w:w="2621" w:type="dxa"/>
          </w:tcPr>
          <w:p w14:paraId="12571BF6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17</w:t>
            </w:r>
          </w:p>
        </w:tc>
        <w:tc>
          <w:tcPr>
            <w:tcW w:w="1597" w:type="dxa"/>
            <w:shd w:val="clear" w:color="auto" w:fill="BFBFBF"/>
          </w:tcPr>
          <w:p w14:paraId="32D86A8F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22" w:type="dxa"/>
          </w:tcPr>
          <w:p w14:paraId="337CC0A6" w14:textId="77777777" w:rsidR="00D0115F" w:rsidRPr="007E70C2" w:rsidRDefault="00D0115F" w:rsidP="00C70FCF">
            <w:pPr>
              <w:rPr>
                <w:rStyle w:val="ae"/>
              </w:rPr>
            </w:pPr>
            <w:r w:rsidRPr="003A0CBF">
              <w:rPr>
                <w:rStyle w:val="ae"/>
                <w:rFonts w:hint="eastAsia"/>
              </w:rPr>
              <w:t>상황별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코디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추천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게시판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게시물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댓글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생성</w:t>
            </w:r>
            <w:r w:rsidRPr="003A0CBF">
              <w:rPr>
                <w:rStyle w:val="ae"/>
                <w:rFonts w:hint="eastAsia"/>
              </w:rPr>
              <w:t xml:space="preserve"> / </w:t>
            </w:r>
            <w:r w:rsidRPr="003A0CBF">
              <w:rPr>
                <w:rStyle w:val="ae"/>
                <w:rFonts w:hint="eastAsia"/>
              </w:rPr>
              <w:t>수정</w:t>
            </w:r>
            <w:r w:rsidRPr="003A0CBF">
              <w:rPr>
                <w:rStyle w:val="ae"/>
                <w:rFonts w:hint="eastAsia"/>
              </w:rPr>
              <w:t xml:space="preserve"> /</w:t>
            </w:r>
            <w:r w:rsidRPr="003A0CBF">
              <w:rPr>
                <w:rStyle w:val="ae"/>
                <w:rFonts w:hint="eastAsia"/>
              </w:rPr>
              <w:t>삭제</w:t>
            </w:r>
          </w:p>
        </w:tc>
      </w:tr>
      <w:tr w:rsidR="00D0115F" w:rsidRPr="00D54A11" w14:paraId="43FEAF98" w14:textId="77777777" w:rsidTr="00C70FCF">
        <w:trPr>
          <w:trHeight w:val="6505"/>
        </w:trPr>
        <w:tc>
          <w:tcPr>
            <w:tcW w:w="1202" w:type="dxa"/>
            <w:shd w:val="clear" w:color="auto" w:fill="CCCCCC"/>
            <w:vAlign w:val="center"/>
          </w:tcPr>
          <w:p w14:paraId="55F0A7D0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7340" w:type="dxa"/>
            <w:gridSpan w:val="3"/>
            <w:vAlign w:val="center"/>
          </w:tcPr>
          <w:p w14:paraId="0C62C3D0" w14:textId="31A490AF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63E74BA5" wp14:editId="79D9BFEB">
                  <wp:extent cx="4467225" cy="6496050"/>
                  <wp:effectExtent l="0" t="0" r="9525" b="0"/>
                  <wp:docPr id="10" name="그림 10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225" cy="649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D54A11" w14:paraId="0EF9A85C" w14:textId="77777777" w:rsidTr="00C70FCF">
        <w:trPr>
          <w:trHeight w:val="368"/>
        </w:trPr>
        <w:tc>
          <w:tcPr>
            <w:tcW w:w="1202" w:type="dxa"/>
            <w:shd w:val="clear" w:color="auto" w:fill="CCCCCC"/>
            <w:vAlign w:val="center"/>
          </w:tcPr>
          <w:p w14:paraId="1CA33A6E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7340" w:type="dxa"/>
            <w:gridSpan w:val="3"/>
          </w:tcPr>
          <w:p w14:paraId="3D054A21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본인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댓글이면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하트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옆에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메뉴가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생기고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수정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및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삭제를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선택할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1ABC9921" w14:textId="77777777" w:rsidR="00D0115F" w:rsidRDefault="00D0115F" w:rsidP="00D0115F"/>
    <w:p w14:paraId="504B5A4F" w14:textId="77777777" w:rsidR="00D0115F" w:rsidRDefault="00D0115F" w:rsidP="00D0115F"/>
    <w:p w14:paraId="5E24E934" w14:textId="49135AD0" w:rsidR="00D0115F" w:rsidRDefault="00D0115F" w:rsidP="00D0115F"/>
    <w:p w14:paraId="068FBF1F" w14:textId="77777777" w:rsidR="00D0115F" w:rsidRDefault="00D0115F" w:rsidP="00D0115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9"/>
        <w:gridCol w:w="2607"/>
        <w:gridCol w:w="1593"/>
        <w:gridCol w:w="3127"/>
      </w:tblGrid>
      <w:tr w:rsidR="00D0115F" w:rsidRPr="007E70C2" w14:paraId="20D459AE" w14:textId="77777777" w:rsidTr="00C70FCF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6FBE1AD6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6B187E3F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18</w:t>
            </w:r>
          </w:p>
        </w:tc>
        <w:tc>
          <w:tcPr>
            <w:tcW w:w="1420" w:type="dxa"/>
            <w:shd w:val="clear" w:color="auto" w:fill="BFBFBF"/>
          </w:tcPr>
          <w:p w14:paraId="25B0367E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74274022" w14:textId="77777777" w:rsidR="00D0115F" w:rsidRPr="003A0CBF" w:rsidRDefault="00D0115F" w:rsidP="00C70FCF">
            <w:pPr>
              <w:rPr>
                <w:rStyle w:val="ae"/>
              </w:rPr>
            </w:pPr>
            <w:r w:rsidRPr="003A0CBF">
              <w:rPr>
                <w:rStyle w:val="ae"/>
                <w:rFonts w:hint="eastAsia"/>
              </w:rPr>
              <w:t>상황별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코디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추천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게시판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좋아요</w:t>
            </w:r>
            <w:r w:rsidRPr="003A0CBF">
              <w:rPr>
                <w:rStyle w:val="ae"/>
                <w:rFonts w:hint="eastAsia"/>
              </w:rPr>
              <w:t xml:space="preserve"> </w:t>
            </w:r>
            <w:r w:rsidRPr="003A0CBF">
              <w:rPr>
                <w:rStyle w:val="ae"/>
                <w:rFonts w:hint="eastAsia"/>
              </w:rPr>
              <w:t>등록</w:t>
            </w:r>
            <w:r w:rsidRPr="003A0CBF">
              <w:rPr>
                <w:rStyle w:val="ae"/>
                <w:rFonts w:hint="eastAsia"/>
              </w:rPr>
              <w:t xml:space="preserve"> / </w:t>
            </w:r>
            <w:r>
              <w:rPr>
                <w:rStyle w:val="ae"/>
                <w:rFonts w:hint="eastAsia"/>
              </w:rPr>
              <w:t>취소</w:t>
            </w:r>
          </w:p>
        </w:tc>
      </w:tr>
      <w:tr w:rsidR="00D0115F" w:rsidRPr="007E70C2" w14:paraId="12916D33" w14:textId="77777777" w:rsidTr="00C70FC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0D812F79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3006DE78" w14:textId="5EA38CD0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3B4DD999" wp14:editId="6B6A0DE2">
                  <wp:extent cx="4495800" cy="6372225"/>
                  <wp:effectExtent l="0" t="0" r="0" b="9525"/>
                  <wp:docPr id="9" name="그림 9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5800" cy="637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7E70C2" w14:paraId="594CD651" w14:textId="77777777" w:rsidTr="00C70FC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7016FB9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3CBDD2CD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댓글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옆의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하트를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누를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때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좋아요를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표시하고</w:t>
            </w:r>
            <w:r>
              <w:rPr>
                <w:rStyle w:val="ae"/>
                <w:rFonts w:hint="eastAsia"/>
              </w:rPr>
              <w:t xml:space="preserve">, </w:t>
            </w:r>
            <w:r>
              <w:rPr>
                <w:rStyle w:val="ae"/>
                <w:rFonts w:hint="eastAsia"/>
              </w:rPr>
              <w:t>다시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누르면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좋아요를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취소할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73C6C514" w14:textId="77777777" w:rsidR="00D0115F" w:rsidRDefault="00D0115F" w:rsidP="00D0115F"/>
    <w:p w14:paraId="2B83806F" w14:textId="77777777" w:rsidR="00D0115F" w:rsidRDefault="00D0115F" w:rsidP="00D0115F"/>
    <w:p w14:paraId="6EE2F904" w14:textId="77777777" w:rsidR="00D0115F" w:rsidRDefault="00D0115F" w:rsidP="00D0115F"/>
    <w:p w14:paraId="1477EE5D" w14:textId="77777777" w:rsidR="00D0115F" w:rsidRDefault="00D0115F" w:rsidP="00D0115F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3"/>
        <w:gridCol w:w="2586"/>
        <w:gridCol w:w="1579"/>
        <w:gridCol w:w="3118"/>
      </w:tblGrid>
      <w:tr w:rsidR="00D0115F" w:rsidRPr="003A0CBF" w14:paraId="354A41DC" w14:textId="77777777" w:rsidTr="00C70FCF">
        <w:trPr>
          <w:trHeight w:val="354"/>
        </w:trPr>
        <w:tc>
          <w:tcPr>
            <w:tcW w:w="1525" w:type="dxa"/>
            <w:shd w:val="clear" w:color="auto" w:fill="CCCCCC"/>
            <w:vAlign w:val="center"/>
          </w:tcPr>
          <w:p w14:paraId="58002C7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 xml:space="preserve">화면 </w:t>
            </w:r>
            <w:r>
              <w:t>ID</w:t>
            </w:r>
          </w:p>
        </w:tc>
        <w:tc>
          <w:tcPr>
            <w:tcW w:w="2286" w:type="dxa"/>
          </w:tcPr>
          <w:p w14:paraId="19B5CFE8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SC</w:t>
            </w:r>
            <w:r>
              <w:rPr>
                <w:rStyle w:val="ae"/>
              </w:rPr>
              <w:t>19</w:t>
            </w:r>
          </w:p>
        </w:tc>
        <w:tc>
          <w:tcPr>
            <w:tcW w:w="1420" w:type="dxa"/>
            <w:shd w:val="clear" w:color="auto" w:fill="BFBFBF"/>
          </w:tcPr>
          <w:p w14:paraId="6EF5BD7D" w14:textId="77777777" w:rsidR="00D0115F" w:rsidRPr="005A219F" w:rsidRDefault="00D0115F" w:rsidP="00C70FCF">
            <w:pPr>
              <w:pStyle w:val="af"/>
            </w:pPr>
            <w:r>
              <w:rPr>
                <w:rFonts w:hint="eastAsia"/>
              </w:rPr>
              <w:t>화면 명</w:t>
            </w:r>
          </w:p>
        </w:tc>
        <w:tc>
          <w:tcPr>
            <w:tcW w:w="3155" w:type="dxa"/>
          </w:tcPr>
          <w:p w14:paraId="647345D1" w14:textId="77777777" w:rsidR="00D0115F" w:rsidRPr="003A0CBF" w:rsidRDefault="00D0115F" w:rsidP="00C70FCF">
            <w:pPr>
              <w:rPr>
                <w:rStyle w:val="ae"/>
              </w:rPr>
            </w:pPr>
            <w:r w:rsidRPr="003A0CBF">
              <w:rPr>
                <w:rStyle w:val="ae"/>
                <w:rFonts w:hint="eastAsia"/>
              </w:rPr>
              <w:t>상</w:t>
            </w:r>
            <w:r w:rsidRPr="005D0D05">
              <w:rPr>
                <w:rStyle w:val="ae"/>
                <w:rFonts w:hint="eastAsia"/>
              </w:rPr>
              <w:t>황별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코디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추천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게시물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좋아요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목록</w:t>
            </w:r>
            <w:r w:rsidRPr="005D0D05">
              <w:rPr>
                <w:rStyle w:val="ae"/>
                <w:rFonts w:hint="eastAsia"/>
              </w:rPr>
              <w:t xml:space="preserve"> </w:t>
            </w:r>
            <w:r w:rsidRPr="005D0D05">
              <w:rPr>
                <w:rStyle w:val="ae"/>
                <w:rFonts w:hint="eastAsia"/>
              </w:rPr>
              <w:t>조회</w:t>
            </w:r>
          </w:p>
        </w:tc>
      </w:tr>
      <w:tr w:rsidR="00D0115F" w:rsidRPr="007E70C2" w14:paraId="05EAD94C" w14:textId="77777777" w:rsidTr="00C70FCF">
        <w:trPr>
          <w:trHeight w:val="6505"/>
        </w:trPr>
        <w:tc>
          <w:tcPr>
            <w:tcW w:w="1525" w:type="dxa"/>
            <w:shd w:val="clear" w:color="auto" w:fill="CCCCCC"/>
            <w:vAlign w:val="center"/>
          </w:tcPr>
          <w:p w14:paraId="7CCD7414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화면</w:t>
            </w:r>
          </w:p>
        </w:tc>
        <w:tc>
          <w:tcPr>
            <w:tcW w:w="6862" w:type="dxa"/>
            <w:gridSpan w:val="3"/>
            <w:vAlign w:val="center"/>
          </w:tcPr>
          <w:p w14:paraId="70EB1754" w14:textId="67CD8F81" w:rsidR="00D0115F" w:rsidRPr="007E70C2" w:rsidRDefault="00D0115F" w:rsidP="00C70FCF">
            <w:pPr>
              <w:jc w:val="center"/>
              <w:rPr>
                <w:rStyle w:val="ae"/>
              </w:rPr>
            </w:pPr>
            <w:r w:rsidRPr="00D41EDC">
              <w:rPr>
                <w:rStyle w:val="ae"/>
                <w:noProof/>
              </w:rPr>
              <w:drawing>
                <wp:inline distT="0" distB="0" distL="0" distR="0" wp14:anchorId="34A1A88F" wp14:editId="5E4713C0">
                  <wp:extent cx="4448175" cy="5381625"/>
                  <wp:effectExtent l="0" t="0" r="9525" b="9525"/>
                  <wp:docPr id="7" name="그림 7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 descr="텍스트이(가) 표시된 사진&#10;&#10;자동 생성된 설명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48175" cy="5381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115F" w:rsidRPr="007E70C2" w14:paraId="165BFBFC" w14:textId="77777777" w:rsidTr="00C70FCF">
        <w:trPr>
          <w:trHeight w:val="368"/>
        </w:trPr>
        <w:tc>
          <w:tcPr>
            <w:tcW w:w="1525" w:type="dxa"/>
            <w:shd w:val="clear" w:color="auto" w:fill="CCCCCC"/>
            <w:vAlign w:val="center"/>
          </w:tcPr>
          <w:p w14:paraId="1D9EDBC1" w14:textId="77777777" w:rsidR="00D0115F" w:rsidRPr="00D54A11" w:rsidRDefault="00D0115F" w:rsidP="00C70FCF">
            <w:pPr>
              <w:pStyle w:val="af"/>
            </w:pPr>
            <w:r>
              <w:rPr>
                <w:rFonts w:hint="eastAsia"/>
              </w:rPr>
              <w:t>요구사항</w:t>
            </w:r>
          </w:p>
        </w:tc>
        <w:tc>
          <w:tcPr>
            <w:tcW w:w="6862" w:type="dxa"/>
            <w:gridSpan w:val="3"/>
          </w:tcPr>
          <w:p w14:paraId="726135DB" w14:textId="77777777" w:rsidR="00D0115F" w:rsidRPr="007E70C2" w:rsidRDefault="00D0115F" w:rsidP="00C70FCF">
            <w:pPr>
              <w:rPr>
                <w:rStyle w:val="ae"/>
              </w:rPr>
            </w:pPr>
            <w:r>
              <w:rPr>
                <w:rStyle w:val="ae"/>
                <w:rFonts w:hint="eastAsia"/>
              </w:rPr>
              <w:t>좋아요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목록에서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사용자가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좋아요를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눌렀던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댓글들을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볼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수</w:t>
            </w:r>
            <w:r>
              <w:rPr>
                <w:rStyle w:val="ae"/>
                <w:rFonts w:hint="eastAsia"/>
              </w:rPr>
              <w:t xml:space="preserve"> </w:t>
            </w:r>
            <w:r>
              <w:rPr>
                <w:rStyle w:val="ae"/>
                <w:rFonts w:hint="eastAsia"/>
              </w:rPr>
              <w:t>있다</w:t>
            </w:r>
            <w:r>
              <w:rPr>
                <w:rStyle w:val="ae"/>
                <w:rFonts w:hint="eastAsia"/>
              </w:rPr>
              <w:t>.</w:t>
            </w:r>
          </w:p>
        </w:tc>
      </w:tr>
    </w:tbl>
    <w:p w14:paraId="61DEBBE6" w14:textId="77777777" w:rsidR="00D0115F" w:rsidRPr="003A0CBF" w:rsidRDefault="00D0115F" w:rsidP="00D0115F"/>
    <w:p w14:paraId="38DB6017" w14:textId="77777777" w:rsidR="00D0115F" w:rsidRPr="000578B6" w:rsidRDefault="00D0115F" w:rsidP="00D0115F"/>
    <w:p w14:paraId="75AA578F" w14:textId="3861E9BC" w:rsidR="00D0115F" w:rsidRPr="00D0115F" w:rsidRDefault="00D0115F" w:rsidP="004221DF"/>
    <w:p w14:paraId="1F50A931" w14:textId="548CC616" w:rsidR="00D0115F" w:rsidRDefault="00D0115F" w:rsidP="004221DF"/>
    <w:p w14:paraId="37981B8D" w14:textId="6C37DB5E" w:rsidR="00D0115F" w:rsidRDefault="00D0115F" w:rsidP="004221DF"/>
    <w:p w14:paraId="35E7A5A7" w14:textId="5987710F" w:rsidR="000A7E31" w:rsidRDefault="000A7E31" w:rsidP="004221DF"/>
    <w:p w14:paraId="3C0930DB" w14:textId="77777777" w:rsidR="000A7E31" w:rsidRPr="00151710" w:rsidRDefault="000A7E31" w:rsidP="004221DF"/>
    <w:p w14:paraId="701FDF5A" w14:textId="77777777" w:rsidR="000578B6" w:rsidRDefault="000578B6" w:rsidP="004221DF">
      <w:pPr>
        <w:pStyle w:val="1"/>
      </w:pPr>
      <w:bookmarkStart w:id="20" w:name="_Toc287096163"/>
      <w:bookmarkStart w:id="21" w:name="_Toc447209014"/>
      <w:bookmarkEnd w:id="19"/>
      <w:r>
        <w:rPr>
          <w:rFonts w:hint="eastAsia"/>
        </w:rPr>
        <w:lastRenderedPageBreak/>
        <w:t>비기능 요구사항</w:t>
      </w:r>
      <w:bookmarkEnd w:id="20"/>
      <w:bookmarkEnd w:id="21"/>
    </w:p>
    <w:p w14:paraId="11C884B2" w14:textId="77777777" w:rsidR="000578B6" w:rsidRDefault="000578B6" w:rsidP="000578B6"/>
    <w:p w14:paraId="46EFE1F6" w14:textId="77777777" w:rsidR="000572A8" w:rsidRDefault="000572A8" w:rsidP="000578B6"/>
    <w:tbl>
      <w:tblPr>
        <w:tblW w:w="0" w:type="auto"/>
        <w:tblInd w:w="1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5"/>
        <w:gridCol w:w="5921"/>
      </w:tblGrid>
      <w:tr w:rsidR="000578B6" w:rsidRPr="00D54A11" w14:paraId="1866B293" w14:textId="77777777" w:rsidTr="00D54A11">
        <w:tc>
          <w:tcPr>
            <w:tcW w:w="2450" w:type="dxa"/>
            <w:shd w:val="clear" w:color="auto" w:fill="CCCCCC"/>
          </w:tcPr>
          <w:p w14:paraId="7BBC6B49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요구항목</w:t>
            </w:r>
          </w:p>
        </w:tc>
        <w:tc>
          <w:tcPr>
            <w:tcW w:w="6074" w:type="dxa"/>
            <w:shd w:val="clear" w:color="auto" w:fill="CCCCCC"/>
          </w:tcPr>
          <w:p w14:paraId="066CD652" w14:textId="77777777" w:rsidR="000578B6" w:rsidRPr="00D54A11" w:rsidRDefault="000578B6" w:rsidP="005A4497">
            <w:pPr>
              <w:pStyle w:val="af"/>
            </w:pPr>
            <w:r w:rsidRPr="00D54A11">
              <w:rPr>
                <w:rFonts w:hint="eastAsia"/>
              </w:rPr>
              <w:t>설명</w:t>
            </w:r>
          </w:p>
        </w:tc>
      </w:tr>
      <w:tr w:rsidR="000578B6" w:rsidRPr="00D54A11" w14:paraId="1CF3AC69" w14:textId="77777777" w:rsidTr="00D54A11">
        <w:tc>
          <w:tcPr>
            <w:tcW w:w="2450" w:type="dxa"/>
          </w:tcPr>
          <w:p w14:paraId="36DD8061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6A92CDF2" w14:textId="77777777" w:rsidR="000578B6" w:rsidRPr="00BA2195" w:rsidRDefault="000578B6" w:rsidP="00342162"/>
        </w:tc>
      </w:tr>
      <w:tr w:rsidR="000578B6" w:rsidRPr="00D54A11" w14:paraId="3AEF7FF8" w14:textId="77777777" w:rsidTr="00D54A11">
        <w:tc>
          <w:tcPr>
            <w:tcW w:w="2450" w:type="dxa"/>
          </w:tcPr>
          <w:p w14:paraId="4B29F669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23DEF1D0" w14:textId="77777777" w:rsidR="000578B6" w:rsidRPr="00BA2195" w:rsidRDefault="000578B6" w:rsidP="00342162"/>
        </w:tc>
      </w:tr>
      <w:tr w:rsidR="000578B6" w:rsidRPr="00D54A11" w14:paraId="7ACB7DBA" w14:textId="77777777" w:rsidTr="00D54A11">
        <w:tc>
          <w:tcPr>
            <w:tcW w:w="2450" w:type="dxa"/>
          </w:tcPr>
          <w:p w14:paraId="110D2AE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133C9A4" w14:textId="77777777" w:rsidR="000578B6" w:rsidRPr="00BA2195" w:rsidRDefault="000578B6" w:rsidP="00342162"/>
        </w:tc>
      </w:tr>
      <w:tr w:rsidR="000578B6" w:rsidRPr="00D54A11" w14:paraId="71C13E40" w14:textId="77777777" w:rsidTr="00D54A11">
        <w:tc>
          <w:tcPr>
            <w:tcW w:w="2450" w:type="dxa"/>
          </w:tcPr>
          <w:p w14:paraId="6BA35103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7367D773" w14:textId="77777777" w:rsidR="000578B6" w:rsidRPr="00BA2195" w:rsidRDefault="000578B6" w:rsidP="00342162"/>
        </w:tc>
      </w:tr>
      <w:tr w:rsidR="000578B6" w:rsidRPr="00D54A11" w14:paraId="3DB2ED5A" w14:textId="77777777" w:rsidTr="00D54A11">
        <w:tc>
          <w:tcPr>
            <w:tcW w:w="2450" w:type="dxa"/>
          </w:tcPr>
          <w:p w14:paraId="1D7E179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095C86FA" w14:textId="77777777" w:rsidR="000578B6" w:rsidRPr="00BA2195" w:rsidRDefault="000578B6" w:rsidP="00342162"/>
        </w:tc>
      </w:tr>
      <w:tr w:rsidR="000578B6" w:rsidRPr="00D54A11" w14:paraId="390EDE10" w14:textId="77777777" w:rsidTr="00D54A11">
        <w:tc>
          <w:tcPr>
            <w:tcW w:w="2450" w:type="dxa"/>
          </w:tcPr>
          <w:p w14:paraId="144868F2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38EEB7D3" w14:textId="77777777" w:rsidR="000578B6" w:rsidRPr="00BA2195" w:rsidRDefault="000578B6" w:rsidP="00342162"/>
        </w:tc>
      </w:tr>
      <w:tr w:rsidR="000578B6" w:rsidRPr="00D54A11" w14:paraId="0B4AD313" w14:textId="77777777" w:rsidTr="00D54A11">
        <w:tc>
          <w:tcPr>
            <w:tcW w:w="2450" w:type="dxa"/>
          </w:tcPr>
          <w:p w14:paraId="0A69DF70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AAD7414" w14:textId="77777777" w:rsidR="000578B6" w:rsidRPr="00BA2195" w:rsidRDefault="000578B6" w:rsidP="00342162"/>
        </w:tc>
      </w:tr>
      <w:tr w:rsidR="000578B6" w:rsidRPr="00D54A11" w14:paraId="4B668360" w14:textId="77777777" w:rsidTr="00D54A11">
        <w:tc>
          <w:tcPr>
            <w:tcW w:w="2450" w:type="dxa"/>
          </w:tcPr>
          <w:p w14:paraId="50902F08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46692969" w14:textId="77777777" w:rsidR="000578B6" w:rsidRPr="00BA2195" w:rsidRDefault="000578B6" w:rsidP="00342162"/>
        </w:tc>
      </w:tr>
      <w:tr w:rsidR="000578B6" w:rsidRPr="00D54A11" w14:paraId="7E59993A" w14:textId="77777777" w:rsidTr="00D54A11">
        <w:tc>
          <w:tcPr>
            <w:tcW w:w="2450" w:type="dxa"/>
          </w:tcPr>
          <w:p w14:paraId="36CAD8BC" w14:textId="77777777" w:rsidR="000578B6" w:rsidRPr="00D54A11" w:rsidRDefault="000578B6" w:rsidP="00D54A11">
            <w:pPr>
              <w:jc w:val="center"/>
              <w:rPr>
                <w:rFonts w:ascii="돋움" w:eastAsia="돋움" w:hAnsi="돋움"/>
              </w:rPr>
            </w:pPr>
          </w:p>
        </w:tc>
        <w:tc>
          <w:tcPr>
            <w:tcW w:w="6074" w:type="dxa"/>
          </w:tcPr>
          <w:p w14:paraId="1EE97C7D" w14:textId="77777777" w:rsidR="000578B6" w:rsidRPr="00BA2195" w:rsidRDefault="000578B6" w:rsidP="00342162"/>
        </w:tc>
      </w:tr>
    </w:tbl>
    <w:p w14:paraId="4E5853C2" w14:textId="77777777" w:rsidR="000578B6" w:rsidRPr="000578B6" w:rsidRDefault="000578B6" w:rsidP="000578B6"/>
    <w:sectPr w:rsidR="000578B6" w:rsidRPr="000578B6" w:rsidSect="007E70C2">
      <w:footerReference w:type="default" r:id="rId21"/>
      <w:type w:val="continuous"/>
      <w:pgSz w:w="11906" w:h="16838"/>
      <w:pgMar w:top="1985" w:right="1701" w:bottom="1701" w:left="1701" w:header="851" w:footer="992" w:gutter="0"/>
      <w:pgNumType w:fmt="numberInDash"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8"/>
    </wne:keymap>
    <wne:keymap wne:kcmPrimary="0231">
      <wne:acd wne:acdName="acd0"/>
    </wne:keymap>
    <wne:keymap wne:kcmPrimary="0232">
      <wne:acd wne:acdName="acd2"/>
    </wne:keymap>
    <wne:keymap wne:kcmPrimary="0233">
      <wne:acd wne:acdName="acd9"/>
    </wne:keymap>
    <wne:keymap wne:kcmPrimary="0234">
      <wne:acd wne:acdName="acd3"/>
    </wne:keymap>
    <wne:keymap wne:kcmPrimary="0236">
      <wne:acd wne:acdName="acd4"/>
    </wne:keymap>
    <wne:keymap wne:kcmPrimary="0237">
      <wne:acd wne:acdName="acd5"/>
    </wne:keymap>
    <wne:keymap wne:kcmPrimary="0238">
      <wne:acd wne:acdName="acd6"/>
    </wne:keymap>
    <wne:keymap wne:kcmPrimary="0239">
      <wne:acd wne:acdName="acd7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QAAAAAA" wne:acdName="acd0" wne:fciIndexBasedOn="0065"/>
    <wne:acd wne:acdName="acd1" wne:fciIndexBasedOn="0065"/>
    <wne:acd wne:argValue="AgD4vDi7IAAxAATJIADktOzF8MQwriAAQwBoAGEAcgA=" wne:acdName="acd2" wne:fciIndexBasedOn="0065"/>
    <wne:acd wne:argValue="AgChzljBIACkwsDQfMc=" wne:acdName="acd3" wne:fciIndexBasedOn="0065"/>
    <wne:acd wne:argValue="AQAAAAEA" wne:acdName="acd4" wne:fciIndexBasedOn="0065"/>
    <wne:acd wne:argValue="AQAAAAIA" wne:acdName="acd5" wne:fciIndexBasedOn="0065"/>
    <wne:acd wne:argValue="AQAAAAMA" wne:acdName="acd6" wne:fciIndexBasedOn="0065"/>
    <wne:acd wne:argValue="AQAAAAQA" wne:acdName="acd7" wne:fciIndexBasedOn="0065"/>
    <wne:acd wne:argValue="AQAAAAUA" wne:acdName="acd8" wne:fciIndexBasedOn="0065"/>
    <wne:acd wne:argValue="AgD4vDi7IAAyAATJIADktOzF8MQwrg==" wne:acdName="acd9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54CC" w14:textId="77777777" w:rsidR="001218D4" w:rsidRDefault="001218D4">
      <w:r>
        <w:separator/>
      </w:r>
    </w:p>
    <w:p w14:paraId="248CE948" w14:textId="77777777" w:rsidR="001218D4" w:rsidRDefault="001218D4"/>
    <w:p w14:paraId="4CDE3A75" w14:textId="77777777" w:rsidR="001218D4" w:rsidRDefault="001218D4"/>
    <w:p w14:paraId="04758967" w14:textId="77777777" w:rsidR="001218D4" w:rsidRDefault="001218D4"/>
  </w:endnote>
  <w:endnote w:type="continuationSeparator" w:id="0">
    <w:p w14:paraId="1DE4193F" w14:textId="77777777" w:rsidR="001218D4" w:rsidRDefault="001218D4">
      <w:r>
        <w:continuationSeparator/>
      </w:r>
    </w:p>
    <w:p w14:paraId="52A94A4C" w14:textId="77777777" w:rsidR="001218D4" w:rsidRDefault="001218D4"/>
    <w:p w14:paraId="4394193B" w14:textId="77777777" w:rsidR="001218D4" w:rsidRDefault="001218D4"/>
    <w:p w14:paraId="2398BB2F" w14:textId="77777777" w:rsidR="001218D4" w:rsidRDefault="001218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409A" w14:textId="77777777" w:rsidR="003A0995" w:rsidRDefault="003A0995" w:rsidP="008132F5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14:paraId="6D592E4E" w14:textId="77777777" w:rsidR="003A0995" w:rsidRDefault="003A0995"/>
  <w:p w14:paraId="115268CA" w14:textId="77777777" w:rsidR="003A0995" w:rsidRDefault="003A0995"/>
  <w:p w14:paraId="218ACA01" w14:textId="77777777" w:rsidR="003A0995" w:rsidRDefault="003A0995"/>
  <w:p w14:paraId="647439D0" w14:textId="77777777" w:rsidR="003A0995" w:rsidRDefault="003A0995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118A3" w14:textId="265259DC" w:rsidR="003A0995" w:rsidRDefault="003A0995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 w:rsidR="002136FC">
      <w:rPr>
        <w:noProof/>
      </w:rPr>
      <w:t>- 17 -</w:t>
    </w:r>
    <w:r>
      <w:fldChar w:fldCharType="end"/>
    </w:r>
  </w:p>
  <w:p w14:paraId="285AE954" w14:textId="655B1FA3" w:rsidR="003A0995" w:rsidRDefault="003A0995" w:rsidP="00763CEC">
    <w:pPr>
      <w:tabs>
        <w:tab w:val="right" w:pos="8504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5C9321E" wp14:editId="79D144B2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2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1FF7E366" id="Rectangle 35" o:spid="_x0000_s1026" style="position:absolute;left:0;text-align:left;margin-left:0;margin-top:-11pt;width:423pt;height:5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72949218" wp14:editId="7527792E">
          <wp:extent cx="2059940" cy="231140"/>
          <wp:effectExtent l="0" t="0" r="0" b="0"/>
          <wp:docPr id="5" name="그림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94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B5CF2" w14:textId="77777777" w:rsidR="009000D5" w:rsidRDefault="009000D5">
    <w:pPr>
      <w:pStyle w:val="a8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7E621" w14:textId="77777777" w:rsidR="007818B0" w:rsidRDefault="007818B0" w:rsidP="000572A8">
    <w:pPr>
      <w:framePr w:wrap="around" w:vAnchor="text" w:hAnchor="margin" w:xAlign="center" w:y="109"/>
    </w:pPr>
    <w:r>
      <w:fldChar w:fldCharType="begin"/>
    </w:r>
    <w:r>
      <w:instrText xml:space="preserve">PAGE  </w:instrText>
    </w:r>
    <w:r>
      <w:fldChar w:fldCharType="separate"/>
    </w:r>
    <w:r>
      <w:rPr>
        <w:noProof/>
      </w:rPr>
      <w:t>- 17 -</w:t>
    </w:r>
    <w:r>
      <w:fldChar w:fldCharType="end"/>
    </w:r>
  </w:p>
  <w:p w14:paraId="66A4443F" w14:textId="77777777" w:rsidR="007818B0" w:rsidRDefault="007818B0" w:rsidP="00763CEC">
    <w:pPr>
      <w:tabs>
        <w:tab w:val="right" w:pos="8504"/>
      </w:tabs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6DB10EF" wp14:editId="5D2577D1">
              <wp:simplePos x="0" y="0"/>
              <wp:positionH relativeFrom="column">
                <wp:posOffset>0</wp:posOffset>
              </wp:positionH>
              <wp:positionV relativeFrom="paragraph">
                <wp:posOffset>-139700</wp:posOffset>
              </wp:positionV>
              <wp:extent cx="5372100" cy="71120"/>
              <wp:effectExtent l="3810" t="1270" r="0" b="3810"/>
              <wp:wrapNone/>
              <wp:docPr id="4" name="Rectangle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72100" cy="71120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110168B" id="Rectangle 35" o:spid="_x0000_s1026" style="position:absolute;left:0;text-align:left;margin-left:0;margin-top:-11pt;width:423pt;height:5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" fillcolor="#903" stroked="f" strokecolor="blue"/>
          </w:pict>
        </mc:Fallback>
      </mc:AlternateContent>
    </w:r>
    <w:r>
      <w:rPr>
        <w:rFonts w:hint="eastAsia"/>
        <w:noProof/>
      </w:rPr>
      <w:drawing>
        <wp:inline distT="0" distB="0" distL="0" distR="0" wp14:anchorId="01726259" wp14:editId="1C33A682">
          <wp:extent cx="2059940" cy="231140"/>
          <wp:effectExtent l="0" t="0" r="0" b="0"/>
          <wp:docPr id="6" name="그림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9940" cy="231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1247B" w14:textId="77777777" w:rsidR="001218D4" w:rsidRDefault="001218D4">
      <w:r>
        <w:separator/>
      </w:r>
    </w:p>
    <w:p w14:paraId="5C914D29" w14:textId="77777777" w:rsidR="001218D4" w:rsidRDefault="001218D4"/>
    <w:p w14:paraId="4D4A0CDD" w14:textId="77777777" w:rsidR="001218D4" w:rsidRDefault="001218D4"/>
    <w:p w14:paraId="2CDC5480" w14:textId="77777777" w:rsidR="001218D4" w:rsidRDefault="001218D4"/>
  </w:footnote>
  <w:footnote w:type="continuationSeparator" w:id="0">
    <w:p w14:paraId="442E4B74" w14:textId="77777777" w:rsidR="001218D4" w:rsidRDefault="001218D4">
      <w:r>
        <w:continuationSeparator/>
      </w:r>
    </w:p>
    <w:p w14:paraId="3F11713D" w14:textId="77777777" w:rsidR="001218D4" w:rsidRDefault="001218D4"/>
    <w:p w14:paraId="1B3211AC" w14:textId="77777777" w:rsidR="001218D4" w:rsidRDefault="001218D4"/>
    <w:p w14:paraId="6ADCA529" w14:textId="77777777" w:rsidR="001218D4" w:rsidRDefault="001218D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225AA" w14:textId="77777777" w:rsidR="009000D5" w:rsidRDefault="009000D5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27" w:type="dxa"/>
      <w:tblInd w:w="-23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8" w:space="0" w:color="auto"/>
        <w:insideV w:val="single" w:sz="8" w:space="0" w:color="auto"/>
      </w:tblBorders>
      <w:tblLook w:val="01E0" w:firstRow="1" w:lastRow="1" w:firstColumn="1" w:lastColumn="1" w:noHBand="0" w:noVBand="0"/>
    </w:tblPr>
    <w:tblGrid>
      <w:gridCol w:w="1620"/>
      <w:gridCol w:w="2611"/>
      <w:gridCol w:w="1695"/>
      <w:gridCol w:w="2601"/>
    </w:tblGrid>
    <w:tr w:rsidR="003A0995" w:rsidRPr="00D54A11" w14:paraId="15C962D1" w14:textId="77777777" w:rsidTr="00D76DE0">
      <w:trPr>
        <w:trHeight w:val="338"/>
      </w:trPr>
      <w:tc>
        <w:tcPr>
          <w:tcW w:w="1620" w:type="dxa"/>
          <w:shd w:val="clear" w:color="auto" w:fill="E6E6E6"/>
          <w:vAlign w:val="center"/>
        </w:tcPr>
        <w:p w14:paraId="0092C5AE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명</w:t>
          </w:r>
        </w:p>
      </w:tc>
      <w:tc>
        <w:tcPr>
          <w:tcW w:w="2611" w:type="dxa"/>
          <w:vAlign w:val="center"/>
        </w:tcPr>
        <w:p w14:paraId="19B64D93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의류 관리 프로그램</w:t>
          </w:r>
        </w:p>
      </w:tc>
      <w:tc>
        <w:tcPr>
          <w:tcW w:w="1695" w:type="dxa"/>
          <w:shd w:val="clear" w:color="auto" w:fill="E6E6E6"/>
          <w:vAlign w:val="center"/>
        </w:tcPr>
        <w:p w14:paraId="01CABE13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프로젝트 기간</w:t>
          </w:r>
        </w:p>
      </w:tc>
      <w:tc>
        <w:tcPr>
          <w:tcW w:w="2601" w:type="dxa"/>
          <w:vAlign w:val="center"/>
        </w:tcPr>
        <w:p w14:paraId="59EA8A52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2</w:t>
          </w:r>
          <w:r>
            <w:rPr>
              <w:rFonts w:ascii="돋움" w:eastAsia="돋움" w:hAnsi="돋움"/>
            </w:rPr>
            <w:t>022.03.23</w:t>
          </w:r>
        </w:p>
      </w:tc>
    </w:tr>
    <w:tr w:rsidR="003A0995" w:rsidRPr="00D54A11" w14:paraId="23700D74" w14:textId="77777777" w:rsidTr="00D76DE0">
      <w:trPr>
        <w:trHeight w:val="339"/>
      </w:trPr>
      <w:tc>
        <w:tcPr>
          <w:tcW w:w="1620" w:type="dxa"/>
          <w:shd w:val="clear" w:color="auto" w:fill="E6E6E6"/>
          <w:vAlign w:val="center"/>
        </w:tcPr>
        <w:p w14:paraId="69E0B7C0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 w:rsidRPr="00D54A11">
            <w:rPr>
              <w:rFonts w:ascii="돋움" w:eastAsia="돋움" w:hAnsi="돋움" w:hint="eastAsia"/>
            </w:rPr>
            <w:t>문 서 명</w:t>
          </w:r>
        </w:p>
      </w:tc>
      <w:tc>
        <w:tcPr>
          <w:tcW w:w="2611" w:type="dxa"/>
          <w:vAlign w:val="center"/>
        </w:tcPr>
        <w:p w14:paraId="6CF63A0E" w14:textId="7777777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요구사항 명세서</w:t>
          </w:r>
        </w:p>
      </w:tc>
      <w:tc>
        <w:tcPr>
          <w:tcW w:w="1695" w:type="dxa"/>
          <w:shd w:val="clear" w:color="auto" w:fill="E6E6E6"/>
          <w:vAlign w:val="center"/>
        </w:tcPr>
        <w:p w14:paraId="3D1E2E36" w14:textId="77777777" w:rsidR="003A0995" w:rsidRPr="00D54A11" w:rsidRDefault="003A0995" w:rsidP="000572A8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버</w:t>
          </w:r>
          <w:r w:rsidRPr="00D54A11">
            <w:rPr>
              <w:rFonts w:ascii="돋움" w:eastAsia="돋움" w:hAnsi="돋움" w:hint="eastAsia"/>
            </w:rPr>
            <w:t>전</w:t>
          </w:r>
        </w:p>
      </w:tc>
      <w:tc>
        <w:tcPr>
          <w:tcW w:w="2601" w:type="dxa"/>
          <w:vAlign w:val="center"/>
        </w:tcPr>
        <w:p w14:paraId="49DFA2A9" w14:textId="65BFDF17" w:rsidR="003A0995" w:rsidRPr="00D54A11" w:rsidRDefault="003A0995" w:rsidP="00D54A11">
          <w:pPr>
            <w:jc w:val="center"/>
            <w:rPr>
              <w:rFonts w:ascii="돋움" w:eastAsia="돋움" w:hAnsi="돋움"/>
            </w:rPr>
          </w:pPr>
          <w:r>
            <w:rPr>
              <w:rFonts w:ascii="돋움" w:eastAsia="돋움" w:hAnsi="돋움" w:hint="eastAsia"/>
            </w:rPr>
            <w:t>1</w:t>
          </w:r>
          <w:r>
            <w:rPr>
              <w:rFonts w:ascii="돋움" w:eastAsia="돋움" w:hAnsi="돋움"/>
            </w:rPr>
            <w:t>.0.</w:t>
          </w:r>
          <w:r w:rsidR="009000D5">
            <w:rPr>
              <w:rFonts w:ascii="돋움" w:eastAsia="돋움" w:hAnsi="돋움"/>
            </w:rPr>
            <w:t>3</w:t>
          </w:r>
        </w:p>
      </w:tc>
    </w:tr>
  </w:tbl>
  <w:p w14:paraId="1CC0EFBD" w14:textId="5CE7B0AF" w:rsidR="003A0995" w:rsidRPr="00EF53CF" w:rsidRDefault="003A0995" w:rsidP="00A358BA">
    <w:r>
      <w:rPr>
        <w:rFonts w:ascii="HY헤드라인M" w:eastAsia="HY헤드라인M"/>
        <w:noProof/>
        <w:szCs w:val="20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B4E4C12" wp14:editId="3ABDA7F4">
              <wp:simplePos x="0" y="0"/>
              <wp:positionH relativeFrom="column">
                <wp:posOffset>635</wp:posOffset>
              </wp:positionH>
              <wp:positionV relativeFrom="paragraph">
                <wp:posOffset>82278</wp:posOffset>
              </wp:positionV>
              <wp:extent cx="5416055" cy="106045"/>
              <wp:effectExtent l="0" t="0" r="1270" b="0"/>
              <wp:wrapNone/>
              <wp:docPr id="3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416055" cy="106045"/>
                      </a:xfrm>
                      <a:prstGeom prst="rect">
                        <a:avLst/>
                      </a:prstGeom>
                      <a:solidFill>
                        <a:srgbClr val="990033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FF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D66027F" id="Rectangle 28" o:spid="_x0000_s1026" style="position:absolute;left:0;text-align:left;margin-left:.05pt;margin-top:6.5pt;width:426.45pt;height:8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" fillcolor="#903" stroked="f" strokecolor="blue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81A92" w14:textId="77777777" w:rsidR="009000D5" w:rsidRDefault="009000D5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E6693"/>
    <w:multiLevelType w:val="hybridMultilevel"/>
    <w:tmpl w:val="3286B4C4"/>
    <w:lvl w:ilvl="0" w:tplc="FC3AE5FA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66D1596"/>
    <w:multiLevelType w:val="hybridMultilevel"/>
    <w:tmpl w:val="429CCC8E"/>
    <w:lvl w:ilvl="0" w:tplc="818AFA8A">
      <w:start w:val="1"/>
      <w:numFmt w:val="decimal"/>
      <w:lvlText w:val="1.%1."/>
      <w:lvlJc w:val="center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B39029D"/>
    <w:multiLevelType w:val="hybridMultilevel"/>
    <w:tmpl w:val="F3D6E83A"/>
    <w:lvl w:ilvl="0" w:tplc="B952137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690C80D0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43E626C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78E27B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37563BF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9AECA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F774D17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D0CC48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C94E4F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3" w15:restartNumberingAfterBreak="0">
    <w:nsid w:val="1E0A2F0F"/>
    <w:multiLevelType w:val="hybridMultilevel"/>
    <w:tmpl w:val="FA0C6022"/>
    <w:lvl w:ilvl="0" w:tplc="E49CC4A2">
      <w:start w:val="4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돋움" w:eastAsia="돋움" w:hAnsi="돋움" w:cs="Arial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2D2141F"/>
    <w:multiLevelType w:val="multilevel"/>
    <w:tmpl w:val="13CCC52A"/>
    <w:lvl w:ilvl="0">
      <w:start w:val="1"/>
      <w:numFmt w:val="decimal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abstractNum w:abstractNumId="5" w15:restartNumberingAfterBreak="0">
    <w:nsid w:val="259F05D3"/>
    <w:multiLevelType w:val="hybridMultilevel"/>
    <w:tmpl w:val="43FECF92"/>
    <w:lvl w:ilvl="0" w:tplc="D046BC6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EA3EE59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09F8CD4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7A4D448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657E22B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E6037B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E064168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E91A3E1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CBF883F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6" w15:restartNumberingAfterBreak="0">
    <w:nsid w:val="2B105047"/>
    <w:multiLevelType w:val="hybridMultilevel"/>
    <w:tmpl w:val="D6227490"/>
    <w:lvl w:ilvl="0" w:tplc="1AE2BFA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BC00CDD8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2C0D2F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006A582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A15AAC76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B9E4D1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678836E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1F0EC87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8146CA4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7" w15:restartNumberingAfterBreak="0">
    <w:nsid w:val="430606FA"/>
    <w:multiLevelType w:val="multilevel"/>
    <w:tmpl w:val="B93A9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74443C"/>
    <w:multiLevelType w:val="hybridMultilevel"/>
    <w:tmpl w:val="C7FCB5BE"/>
    <w:lvl w:ilvl="0" w:tplc="18C45A04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33C21ED"/>
    <w:multiLevelType w:val="hybridMultilevel"/>
    <w:tmpl w:val="26AAC9A4"/>
    <w:lvl w:ilvl="0" w:tplc="BDA02ED6">
      <w:start w:val="4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4FC3228"/>
    <w:multiLevelType w:val="hybridMultilevel"/>
    <w:tmpl w:val="E634E3F2"/>
    <w:lvl w:ilvl="0" w:tplc="61B00B1A">
      <w:start w:val="1"/>
      <w:numFmt w:val="bullet"/>
      <w:lvlText w:val="•"/>
      <w:lvlJc w:val="left"/>
      <w:pPr>
        <w:tabs>
          <w:tab w:val="num" w:pos="1160"/>
        </w:tabs>
        <w:ind w:left="1160" w:hanging="360"/>
      </w:pPr>
      <w:rPr>
        <w:rFonts w:ascii="굴림" w:hAnsi="굴림" w:hint="default"/>
      </w:rPr>
    </w:lvl>
    <w:lvl w:ilvl="1" w:tplc="1E32B062" w:tentative="1">
      <w:start w:val="1"/>
      <w:numFmt w:val="bullet"/>
      <w:lvlText w:val="•"/>
      <w:lvlJc w:val="left"/>
      <w:pPr>
        <w:tabs>
          <w:tab w:val="num" w:pos="1880"/>
        </w:tabs>
        <w:ind w:left="1880" w:hanging="360"/>
      </w:pPr>
      <w:rPr>
        <w:rFonts w:ascii="굴림" w:hAnsi="굴림" w:hint="default"/>
      </w:rPr>
    </w:lvl>
    <w:lvl w:ilvl="2" w:tplc="31CCBB70" w:tentative="1">
      <w:start w:val="1"/>
      <w:numFmt w:val="bullet"/>
      <w:lvlText w:val="•"/>
      <w:lvlJc w:val="left"/>
      <w:pPr>
        <w:tabs>
          <w:tab w:val="num" w:pos="2600"/>
        </w:tabs>
        <w:ind w:left="2600" w:hanging="360"/>
      </w:pPr>
      <w:rPr>
        <w:rFonts w:ascii="굴림" w:hAnsi="굴림" w:hint="default"/>
      </w:rPr>
    </w:lvl>
    <w:lvl w:ilvl="3" w:tplc="682827FA" w:tentative="1">
      <w:start w:val="1"/>
      <w:numFmt w:val="bullet"/>
      <w:lvlText w:val="•"/>
      <w:lvlJc w:val="left"/>
      <w:pPr>
        <w:tabs>
          <w:tab w:val="num" w:pos="3320"/>
        </w:tabs>
        <w:ind w:left="3320" w:hanging="360"/>
      </w:pPr>
      <w:rPr>
        <w:rFonts w:ascii="굴림" w:hAnsi="굴림" w:hint="default"/>
      </w:rPr>
    </w:lvl>
    <w:lvl w:ilvl="4" w:tplc="247E6AA6" w:tentative="1">
      <w:start w:val="1"/>
      <w:numFmt w:val="bullet"/>
      <w:lvlText w:val="•"/>
      <w:lvlJc w:val="left"/>
      <w:pPr>
        <w:tabs>
          <w:tab w:val="num" w:pos="4040"/>
        </w:tabs>
        <w:ind w:left="4040" w:hanging="360"/>
      </w:pPr>
      <w:rPr>
        <w:rFonts w:ascii="굴림" w:hAnsi="굴림" w:hint="default"/>
      </w:rPr>
    </w:lvl>
    <w:lvl w:ilvl="5" w:tplc="EC72956E" w:tentative="1">
      <w:start w:val="1"/>
      <w:numFmt w:val="bullet"/>
      <w:lvlText w:val="•"/>
      <w:lvlJc w:val="left"/>
      <w:pPr>
        <w:tabs>
          <w:tab w:val="num" w:pos="4760"/>
        </w:tabs>
        <w:ind w:left="4760" w:hanging="360"/>
      </w:pPr>
      <w:rPr>
        <w:rFonts w:ascii="굴림" w:hAnsi="굴림" w:hint="default"/>
      </w:rPr>
    </w:lvl>
    <w:lvl w:ilvl="6" w:tplc="20D60732" w:tentative="1">
      <w:start w:val="1"/>
      <w:numFmt w:val="bullet"/>
      <w:lvlText w:val="•"/>
      <w:lvlJc w:val="left"/>
      <w:pPr>
        <w:tabs>
          <w:tab w:val="num" w:pos="5480"/>
        </w:tabs>
        <w:ind w:left="5480" w:hanging="360"/>
      </w:pPr>
      <w:rPr>
        <w:rFonts w:ascii="굴림" w:hAnsi="굴림" w:hint="default"/>
      </w:rPr>
    </w:lvl>
    <w:lvl w:ilvl="7" w:tplc="5BF8B5FE" w:tentative="1">
      <w:start w:val="1"/>
      <w:numFmt w:val="bullet"/>
      <w:lvlText w:val="•"/>
      <w:lvlJc w:val="left"/>
      <w:pPr>
        <w:tabs>
          <w:tab w:val="num" w:pos="6200"/>
        </w:tabs>
        <w:ind w:left="6200" w:hanging="360"/>
      </w:pPr>
      <w:rPr>
        <w:rFonts w:ascii="굴림" w:hAnsi="굴림" w:hint="default"/>
      </w:rPr>
    </w:lvl>
    <w:lvl w:ilvl="8" w:tplc="64766CB2" w:tentative="1">
      <w:start w:val="1"/>
      <w:numFmt w:val="bullet"/>
      <w:lvlText w:val="•"/>
      <w:lvlJc w:val="left"/>
      <w:pPr>
        <w:tabs>
          <w:tab w:val="num" w:pos="6920"/>
        </w:tabs>
        <w:ind w:left="6920" w:hanging="360"/>
      </w:pPr>
      <w:rPr>
        <w:rFonts w:ascii="굴림" w:hAnsi="굴림" w:hint="default"/>
      </w:rPr>
    </w:lvl>
  </w:abstractNum>
  <w:abstractNum w:abstractNumId="11" w15:restartNumberingAfterBreak="0">
    <w:nsid w:val="7B6E7BE1"/>
    <w:multiLevelType w:val="hybridMultilevel"/>
    <w:tmpl w:val="8E607342"/>
    <w:lvl w:ilvl="0" w:tplc="313089D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96F0FF8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EC063542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AE06AC9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C806484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4C2EDED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143EF2A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782472E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6B056C0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2" w15:restartNumberingAfterBreak="0">
    <w:nsid w:val="7C0A5D62"/>
    <w:multiLevelType w:val="multilevel"/>
    <w:tmpl w:val="7C46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FFA6C01"/>
    <w:multiLevelType w:val="multilevel"/>
    <w:tmpl w:val="469425F0"/>
    <w:lvl w:ilvl="0">
      <w:start w:val="1"/>
      <w:numFmt w:val="decimal"/>
      <w:pStyle w:val="1"/>
      <w:lvlText w:val="%1."/>
      <w:lvlJc w:val="left"/>
      <w:rPr>
        <w:rFonts w:hint="eastAsia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lvlText w:val="%1.%2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1.%2.%3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2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lvlText w:val="%1.%2.%3.%4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rPr>
        <w:rFonts w:ascii="HY헤드라인M" w:eastAsia="HY헤드라인M" w:hint="eastAsia"/>
        <w:b w:val="0"/>
        <w:i w:val="0"/>
        <w:caps w:val="0"/>
        <w:strike w:val="0"/>
        <w:dstrike w:val="0"/>
        <w:vanish w:val="0"/>
        <w:color w:val="000000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%1.%2.%3.%4.%5.%6"/>
      <w:lvlJc w:val="left"/>
      <w:pPr>
        <w:tabs>
          <w:tab w:val="num" w:pos="2715"/>
        </w:tabs>
        <w:ind w:left="567" w:hanging="567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500"/>
        </w:tabs>
        <w:ind w:left="567" w:hanging="567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25"/>
        </w:tabs>
        <w:ind w:left="567" w:hanging="56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11"/>
        </w:tabs>
        <w:ind w:left="567" w:hanging="567"/>
      </w:pPr>
      <w:rPr>
        <w:rFonts w:hint="eastAsia"/>
      </w:rPr>
    </w:lvl>
  </w:abstractNum>
  <w:num w:numId="1" w16cid:durableId="1185629531">
    <w:abstractNumId w:val="13"/>
  </w:num>
  <w:num w:numId="2" w16cid:durableId="644970826">
    <w:abstractNumId w:val="4"/>
  </w:num>
  <w:num w:numId="3" w16cid:durableId="1402218983">
    <w:abstractNumId w:val="8"/>
  </w:num>
  <w:num w:numId="4" w16cid:durableId="2078740609">
    <w:abstractNumId w:val="0"/>
  </w:num>
  <w:num w:numId="5" w16cid:durableId="1570379672">
    <w:abstractNumId w:val="3"/>
  </w:num>
  <w:num w:numId="6" w16cid:durableId="453988035">
    <w:abstractNumId w:val="6"/>
  </w:num>
  <w:num w:numId="7" w16cid:durableId="630021559">
    <w:abstractNumId w:val="2"/>
  </w:num>
  <w:num w:numId="8" w16cid:durableId="1300573621">
    <w:abstractNumId w:val="5"/>
  </w:num>
  <w:num w:numId="9" w16cid:durableId="24867787">
    <w:abstractNumId w:val="11"/>
  </w:num>
  <w:num w:numId="10" w16cid:durableId="1528716947">
    <w:abstractNumId w:val="10"/>
  </w:num>
  <w:num w:numId="11" w16cid:durableId="13261305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34972131">
    <w:abstractNumId w:val="1"/>
  </w:num>
  <w:num w:numId="13" w16cid:durableId="1924877746">
    <w:abstractNumId w:val="1"/>
    <w:lvlOverride w:ilvl="0">
      <w:startOverride w:val="1"/>
    </w:lvlOverride>
  </w:num>
  <w:num w:numId="14" w16cid:durableId="286620468">
    <w:abstractNumId w:val="4"/>
    <w:lvlOverride w:ilvl="0">
      <w:startOverride w:val="1"/>
    </w:lvlOverride>
  </w:num>
  <w:num w:numId="15" w16cid:durableId="1731344027">
    <w:abstractNumId w:val="1"/>
  </w:num>
  <w:num w:numId="16" w16cid:durableId="1175077806">
    <w:abstractNumId w:val="13"/>
  </w:num>
  <w:num w:numId="17" w16cid:durableId="579487002">
    <w:abstractNumId w:val="13"/>
  </w:num>
  <w:num w:numId="18" w16cid:durableId="1787578683">
    <w:abstractNumId w:val="13"/>
  </w:num>
  <w:num w:numId="19" w16cid:durableId="1392730788">
    <w:abstractNumId w:val="13"/>
  </w:num>
  <w:num w:numId="20" w16cid:durableId="1694377856">
    <w:abstractNumId w:val="13"/>
  </w:num>
  <w:num w:numId="21" w16cid:durableId="1307205092">
    <w:abstractNumId w:val="13"/>
  </w:num>
  <w:num w:numId="22" w16cid:durableId="806318265">
    <w:abstractNumId w:val="13"/>
  </w:num>
  <w:num w:numId="23" w16cid:durableId="1799378091">
    <w:abstractNumId w:val="9"/>
  </w:num>
  <w:num w:numId="24" w16cid:durableId="1256597257">
    <w:abstractNumId w:val="7"/>
  </w:num>
  <w:num w:numId="25" w16cid:durableId="1376662327">
    <w:abstractNumId w:val="12"/>
  </w:num>
  <w:num w:numId="26" w16cid:durableId="176236256">
    <w:abstractNumId w:val="7"/>
  </w:num>
  <w:num w:numId="27" w16cid:durableId="987130085">
    <w:abstractNumId w:val="1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 style="mso-position-vertical-relative:line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5857"/>
    <w:rsid w:val="000030B7"/>
    <w:rsid w:val="0000379F"/>
    <w:rsid w:val="00003A55"/>
    <w:rsid w:val="00003D6D"/>
    <w:rsid w:val="00004C13"/>
    <w:rsid w:val="00004C7C"/>
    <w:rsid w:val="00004D91"/>
    <w:rsid w:val="000062C9"/>
    <w:rsid w:val="000066F6"/>
    <w:rsid w:val="00006E7A"/>
    <w:rsid w:val="00007712"/>
    <w:rsid w:val="00010787"/>
    <w:rsid w:val="00010B22"/>
    <w:rsid w:val="000123CA"/>
    <w:rsid w:val="00012F0F"/>
    <w:rsid w:val="00013418"/>
    <w:rsid w:val="000134BC"/>
    <w:rsid w:val="000136C0"/>
    <w:rsid w:val="000144BB"/>
    <w:rsid w:val="000157FA"/>
    <w:rsid w:val="000164A7"/>
    <w:rsid w:val="00016588"/>
    <w:rsid w:val="00016F63"/>
    <w:rsid w:val="00017038"/>
    <w:rsid w:val="0001716B"/>
    <w:rsid w:val="000175D2"/>
    <w:rsid w:val="00020AED"/>
    <w:rsid w:val="00020CCE"/>
    <w:rsid w:val="000223B8"/>
    <w:rsid w:val="00022737"/>
    <w:rsid w:val="00022F11"/>
    <w:rsid w:val="000234B9"/>
    <w:rsid w:val="00024519"/>
    <w:rsid w:val="00024C2D"/>
    <w:rsid w:val="00024F8B"/>
    <w:rsid w:val="00025216"/>
    <w:rsid w:val="00026296"/>
    <w:rsid w:val="000262E1"/>
    <w:rsid w:val="00030110"/>
    <w:rsid w:val="00030902"/>
    <w:rsid w:val="00030C08"/>
    <w:rsid w:val="00031C73"/>
    <w:rsid w:val="000324ED"/>
    <w:rsid w:val="00032D78"/>
    <w:rsid w:val="00033C9D"/>
    <w:rsid w:val="0003407A"/>
    <w:rsid w:val="00034299"/>
    <w:rsid w:val="00034562"/>
    <w:rsid w:val="0003459D"/>
    <w:rsid w:val="000348CC"/>
    <w:rsid w:val="00034BF4"/>
    <w:rsid w:val="00035777"/>
    <w:rsid w:val="000363FC"/>
    <w:rsid w:val="00037D57"/>
    <w:rsid w:val="00040BD6"/>
    <w:rsid w:val="00040BF3"/>
    <w:rsid w:val="000413D1"/>
    <w:rsid w:val="00041804"/>
    <w:rsid w:val="000419B4"/>
    <w:rsid w:val="000422D1"/>
    <w:rsid w:val="00042C49"/>
    <w:rsid w:val="00043460"/>
    <w:rsid w:val="00043F7B"/>
    <w:rsid w:val="00044BE6"/>
    <w:rsid w:val="00045B52"/>
    <w:rsid w:val="00047D73"/>
    <w:rsid w:val="0005078A"/>
    <w:rsid w:val="00050832"/>
    <w:rsid w:val="000512EC"/>
    <w:rsid w:val="00052A33"/>
    <w:rsid w:val="0005374D"/>
    <w:rsid w:val="00054033"/>
    <w:rsid w:val="00054DA1"/>
    <w:rsid w:val="000569B1"/>
    <w:rsid w:val="00056B07"/>
    <w:rsid w:val="00056C34"/>
    <w:rsid w:val="00056D9C"/>
    <w:rsid w:val="000572A8"/>
    <w:rsid w:val="000578B6"/>
    <w:rsid w:val="00060A42"/>
    <w:rsid w:val="00061C3C"/>
    <w:rsid w:val="00062B34"/>
    <w:rsid w:val="0006366E"/>
    <w:rsid w:val="00063862"/>
    <w:rsid w:val="00063931"/>
    <w:rsid w:val="00063D87"/>
    <w:rsid w:val="00064224"/>
    <w:rsid w:val="000642AD"/>
    <w:rsid w:val="0006477A"/>
    <w:rsid w:val="0006717E"/>
    <w:rsid w:val="00067825"/>
    <w:rsid w:val="00067EC6"/>
    <w:rsid w:val="00067EFD"/>
    <w:rsid w:val="00070247"/>
    <w:rsid w:val="000704AB"/>
    <w:rsid w:val="0007075B"/>
    <w:rsid w:val="000709E8"/>
    <w:rsid w:val="000719B3"/>
    <w:rsid w:val="00072321"/>
    <w:rsid w:val="00072B1C"/>
    <w:rsid w:val="00072C6C"/>
    <w:rsid w:val="00073097"/>
    <w:rsid w:val="00073E79"/>
    <w:rsid w:val="000743DE"/>
    <w:rsid w:val="00074E3C"/>
    <w:rsid w:val="00076EC9"/>
    <w:rsid w:val="00077BA1"/>
    <w:rsid w:val="00080FE6"/>
    <w:rsid w:val="00082284"/>
    <w:rsid w:val="00083049"/>
    <w:rsid w:val="000858EE"/>
    <w:rsid w:val="00085BEA"/>
    <w:rsid w:val="00085D84"/>
    <w:rsid w:val="0008662C"/>
    <w:rsid w:val="0008755F"/>
    <w:rsid w:val="000878B0"/>
    <w:rsid w:val="0009086F"/>
    <w:rsid w:val="00090F97"/>
    <w:rsid w:val="00091332"/>
    <w:rsid w:val="00091C34"/>
    <w:rsid w:val="0009238A"/>
    <w:rsid w:val="00092D5E"/>
    <w:rsid w:val="00093FB3"/>
    <w:rsid w:val="00094844"/>
    <w:rsid w:val="00096AF9"/>
    <w:rsid w:val="000975F5"/>
    <w:rsid w:val="000A06D6"/>
    <w:rsid w:val="000A08EC"/>
    <w:rsid w:val="000A0CB8"/>
    <w:rsid w:val="000A0CF0"/>
    <w:rsid w:val="000A1509"/>
    <w:rsid w:val="000A1825"/>
    <w:rsid w:val="000A1F9F"/>
    <w:rsid w:val="000A22BF"/>
    <w:rsid w:val="000A277E"/>
    <w:rsid w:val="000A2BAB"/>
    <w:rsid w:val="000A40E7"/>
    <w:rsid w:val="000A598C"/>
    <w:rsid w:val="000A5D1E"/>
    <w:rsid w:val="000A5E62"/>
    <w:rsid w:val="000A6437"/>
    <w:rsid w:val="000A64C6"/>
    <w:rsid w:val="000A6614"/>
    <w:rsid w:val="000A6C16"/>
    <w:rsid w:val="000A71B3"/>
    <w:rsid w:val="000A7E31"/>
    <w:rsid w:val="000B06A4"/>
    <w:rsid w:val="000B25C4"/>
    <w:rsid w:val="000B5629"/>
    <w:rsid w:val="000B75B3"/>
    <w:rsid w:val="000C1642"/>
    <w:rsid w:val="000C1C63"/>
    <w:rsid w:val="000C2157"/>
    <w:rsid w:val="000C4AB8"/>
    <w:rsid w:val="000C5C52"/>
    <w:rsid w:val="000C5D12"/>
    <w:rsid w:val="000C6373"/>
    <w:rsid w:val="000C64DE"/>
    <w:rsid w:val="000C73C0"/>
    <w:rsid w:val="000C78D5"/>
    <w:rsid w:val="000C7D83"/>
    <w:rsid w:val="000D0011"/>
    <w:rsid w:val="000D0741"/>
    <w:rsid w:val="000D07D3"/>
    <w:rsid w:val="000D237D"/>
    <w:rsid w:val="000D3281"/>
    <w:rsid w:val="000D385D"/>
    <w:rsid w:val="000D5447"/>
    <w:rsid w:val="000D5F79"/>
    <w:rsid w:val="000D5F80"/>
    <w:rsid w:val="000D6DBD"/>
    <w:rsid w:val="000D6DFE"/>
    <w:rsid w:val="000D7BB1"/>
    <w:rsid w:val="000E149D"/>
    <w:rsid w:val="000E1523"/>
    <w:rsid w:val="000E1F78"/>
    <w:rsid w:val="000E206F"/>
    <w:rsid w:val="000E24E7"/>
    <w:rsid w:val="000E2B2B"/>
    <w:rsid w:val="000E42BF"/>
    <w:rsid w:val="000E6040"/>
    <w:rsid w:val="000E6B87"/>
    <w:rsid w:val="000E732F"/>
    <w:rsid w:val="000E7991"/>
    <w:rsid w:val="000E7995"/>
    <w:rsid w:val="000E79C7"/>
    <w:rsid w:val="000F1639"/>
    <w:rsid w:val="000F1B62"/>
    <w:rsid w:val="000F275A"/>
    <w:rsid w:val="000F3C4A"/>
    <w:rsid w:val="000F3CE7"/>
    <w:rsid w:val="000F4D83"/>
    <w:rsid w:val="000F53C4"/>
    <w:rsid w:val="000F5E15"/>
    <w:rsid w:val="000F5F29"/>
    <w:rsid w:val="000F604C"/>
    <w:rsid w:val="000F6069"/>
    <w:rsid w:val="000F729C"/>
    <w:rsid w:val="000F72E9"/>
    <w:rsid w:val="000F7477"/>
    <w:rsid w:val="000F75C6"/>
    <w:rsid w:val="00100322"/>
    <w:rsid w:val="00100F25"/>
    <w:rsid w:val="00101819"/>
    <w:rsid w:val="00101AA5"/>
    <w:rsid w:val="001025EA"/>
    <w:rsid w:val="00103042"/>
    <w:rsid w:val="00103434"/>
    <w:rsid w:val="00103843"/>
    <w:rsid w:val="00103968"/>
    <w:rsid w:val="00103BBE"/>
    <w:rsid w:val="00104041"/>
    <w:rsid w:val="00104F4A"/>
    <w:rsid w:val="00105507"/>
    <w:rsid w:val="001056DB"/>
    <w:rsid w:val="00105A69"/>
    <w:rsid w:val="00105AA7"/>
    <w:rsid w:val="00105B40"/>
    <w:rsid w:val="001064D9"/>
    <w:rsid w:val="00106FEB"/>
    <w:rsid w:val="00107D1E"/>
    <w:rsid w:val="001111A3"/>
    <w:rsid w:val="00111349"/>
    <w:rsid w:val="0011263D"/>
    <w:rsid w:val="00112B54"/>
    <w:rsid w:val="00113096"/>
    <w:rsid w:val="0011311B"/>
    <w:rsid w:val="00113B70"/>
    <w:rsid w:val="00113BF7"/>
    <w:rsid w:val="00113D83"/>
    <w:rsid w:val="00114E5F"/>
    <w:rsid w:val="001150FA"/>
    <w:rsid w:val="00115502"/>
    <w:rsid w:val="00115935"/>
    <w:rsid w:val="00116EC2"/>
    <w:rsid w:val="00120208"/>
    <w:rsid w:val="00121136"/>
    <w:rsid w:val="001213D5"/>
    <w:rsid w:val="001218D4"/>
    <w:rsid w:val="001221B5"/>
    <w:rsid w:val="001228C6"/>
    <w:rsid w:val="001228D8"/>
    <w:rsid w:val="00123551"/>
    <w:rsid w:val="0012467E"/>
    <w:rsid w:val="0012468D"/>
    <w:rsid w:val="001246D1"/>
    <w:rsid w:val="00124711"/>
    <w:rsid w:val="001248B2"/>
    <w:rsid w:val="00125399"/>
    <w:rsid w:val="001258BF"/>
    <w:rsid w:val="00125C08"/>
    <w:rsid w:val="0012668E"/>
    <w:rsid w:val="001276B8"/>
    <w:rsid w:val="00130941"/>
    <w:rsid w:val="00130E0F"/>
    <w:rsid w:val="0013211C"/>
    <w:rsid w:val="001326F8"/>
    <w:rsid w:val="0013298E"/>
    <w:rsid w:val="00132BA1"/>
    <w:rsid w:val="00132ED7"/>
    <w:rsid w:val="001351C7"/>
    <w:rsid w:val="0013627E"/>
    <w:rsid w:val="00136AF9"/>
    <w:rsid w:val="00136B7A"/>
    <w:rsid w:val="00137C50"/>
    <w:rsid w:val="00137DCF"/>
    <w:rsid w:val="0014065E"/>
    <w:rsid w:val="00140B86"/>
    <w:rsid w:val="00142063"/>
    <w:rsid w:val="001428D0"/>
    <w:rsid w:val="00142F05"/>
    <w:rsid w:val="001435D4"/>
    <w:rsid w:val="00144CF8"/>
    <w:rsid w:val="00145623"/>
    <w:rsid w:val="0014569C"/>
    <w:rsid w:val="00145ED7"/>
    <w:rsid w:val="0014680B"/>
    <w:rsid w:val="00146A16"/>
    <w:rsid w:val="00147D48"/>
    <w:rsid w:val="00150FEC"/>
    <w:rsid w:val="00151710"/>
    <w:rsid w:val="00152F0F"/>
    <w:rsid w:val="001530B7"/>
    <w:rsid w:val="0015435A"/>
    <w:rsid w:val="00154618"/>
    <w:rsid w:val="00154F4B"/>
    <w:rsid w:val="001554CF"/>
    <w:rsid w:val="00155E5C"/>
    <w:rsid w:val="0016038B"/>
    <w:rsid w:val="00160C96"/>
    <w:rsid w:val="00161259"/>
    <w:rsid w:val="00161A8E"/>
    <w:rsid w:val="00162AFF"/>
    <w:rsid w:val="001630AB"/>
    <w:rsid w:val="001631BA"/>
    <w:rsid w:val="001644AB"/>
    <w:rsid w:val="001669E9"/>
    <w:rsid w:val="00166AA6"/>
    <w:rsid w:val="00167176"/>
    <w:rsid w:val="001676EB"/>
    <w:rsid w:val="001703B7"/>
    <w:rsid w:val="001703B8"/>
    <w:rsid w:val="001705DB"/>
    <w:rsid w:val="00170ACA"/>
    <w:rsid w:val="00170D2F"/>
    <w:rsid w:val="00170E95"/>
    <w:rsid w:val="00171140"/>
    <w:rsid w:val="00171EE2"/>
    <w:rsid w:val="001723F7"/>
    <w:rsid w:val="00172DF1"/>
    <w:rsid w:val="00173AE6"/>
    <w:rsid w:val="00173D5E"/>
    <w:rsid w:val="001745CF"/>
    <w:rsid w:val="001751E3"/>
    <w:rsid w:val="00175237"/>
    <w:rsid w:val="00175724"/>
    <w:rsid w:val="00175C0D"/>
    <w:rsid w:val="0017696D"/>
    <w:rsid w:val="00176DAE"/>
    <w:rsid w:val="00176E67"/>
    <w:rsid w:val="001777C5"/>
    <w:rsid w:val="00180911"/>
    <w:rsid w:val="00180938"/>
    <w:rsid w:val="00181FFB"/>
    <w:rsid w:val="0018259A"/>
    <w:rsid w:val="00182838"/>
    <w:rsid w:val="00182F83"/>
    <w:rsid w:val="001838CD"/>
    <w:rsid w:val="00184118"/>
    <w:rsid w:val="00185125"/>
    <w:rsid w:val="00185192"/>
    <w:rsid w:val="00185BE3"/>
    <w:rsid w:val="00185E51"/>
    <w:rsid w:val="001866EA"/>
    <w:rsid w:val="00186809"/>
    <w:rsid w:val="00187215"/>
    <w:rsid w:val="0018750F"/>
    <w:rsid w:val="00187B91"/>
    <w:rsid w:val="00187DAE"/>
    <w:rsid w:val="0019038B"/>
    <w:rsid w:val="00191786"/>
    <w:rsid w:val="0019186A"/>
    <w:rsid w:val="00192371"/>
    <w:rsid w:val="00192834"/>
    <w:rsid w:val="00192CA6"/>
    <w:rsid w:val="00193C54"/>
    <w:rsid w:val="00194293"/>
    <w:rsid w:val="00194473"/>
    <w:rsid w:val="001950D4"/>
    <w:rsid w:val="00195109"/>
    <w:rsid w:val="001962A4"/>
    <w:rsid w:val="001967C8"/>
    <w:rsid w:val="00196C35"/>
    <w:rsid w:val="001976C2"/>
    <w:rsid w:val="00197D18"/>
    <w:rsid w:val="00197E3F"/>
    <w:rsid w:val="001A1A0B"/>
    <w:rsid w:val="001A2855"/>
    <w:rsid w:val="001A29AA"/>
    <w:rsid w:val="001A3963"/>
    <w:rsid w:val="001A3CC8"/>
    <w:rsid w:val="001A4152"/>
    <w:rsid w:val="001A6970"/>
    <w:rsid w:val="001A69E6"/>
    <w:rsid w:val="001B0E26"/>
    <w:rsid w:val="001B1850"/>
    <w:rsid w:val="001B3236"/>
    <w:rsid w:val="001B32F6"/>
    <w:rsid w:val="001B3E8A"/>
    <w:rsid w:val="001B3FD1"/>
    <w:rsid w:val="001B4399"/>
    <w:rsid w:val="001B43A5"/>
    <w:rsid w:val="001B497F"/>
    <w:rsid w:val="001B60EB"/>
    <w:rsid w:val="001B6416"/>
    <w:rsid w:val="001B64F0"/>
    <w:rsid w:val="001B6C8C"/>
    <w:rsid w:val="001B746B"/>
    <w:rsid w:val="001B79B7"/>
    <w:rsid w:val="001B7FFD"/>
    <w:rsid w:val="001C0080"/>
    <w:rsid w:val="001C03A3"/>
    <w:rsid w:val="001C10F2"/>
    <w:rsid w:val="001C11B6"/>
    <w:rsid w:val="001C1CF0"/>
    <w:rsid w:val="001C1F07"/>
    <w:rsid w:val="001C2E11"/>
    <w:rsid w:val="001C400D"/>
    <w:rsid w:val="001C421B"/>
    <w:rsid w:val="001C4CA3"/>
    <w:rsid w:val="001C5334"/>
    <w:rsid w:val="001C5365"/>
    <w:rsid w:val="001D006F"/>
    <w:rsid w:val="001D0FF8"/>
    <w:rsid w:val="001D36DF"/>
    <w:rsid w:val="001D488E"/>
    <w:rsid w:val="001D4E75"/>
    <w:rsid w:val="001D59F8"/>
    <w:rsid w:val="001D5EA8"/>
    <w:rsid w:val="001D7AFD"/>
    <w:rsid w:val="001D7DB3"/>
    <w:rsid w:val="001E0062"/>
    <w:rsid w:val="001E077E"/>
    <w:rsid w:val="001E164C"/>
    <w:rsid w:val="001E2526"/>
    <w:rsid w:val="001E464D"/>
    <w:rsid w:val="001E5850"/>
    <w:rsid w:val="001E6BDB"/>
    <w:rsid w:val="001E6F50"/>
    <w:rsid w:val="001E741A"/>
    <w:rsid w:val="001F09EF"/>
    <w:rsid w:val="001F0A0C"/>
    <w:rsid w:val="001F0BBD"/>
    <w:rsid w:val="001F0CA4"/>
    <w:rsid w:val="001F2598"/>
    <w:rsid w:val="001F2F76"/>
    <w:rsid w:val="001F35B8"/>
    <w:rsid w:val="001F45F2"/>
    <w:rsid w:val="001F5EE2"/>
    <w:rsid w:val="0020142F"/>
    <w:rsid w:val="00201714"/>
    <w:rsid w:val="002023D8"/>
    <w:rsid w:val="002034DA"/>
    <w:rsid w:val="002035E1"/>
    <w:rsid w:val="00203D58"/>
    <w:rsid w:val="00203DD2"/>
    <w:rsid w:val="00204E65"/>
    <w:rsid w:val="00204F63"/>
    <w:rsid w:val="00205076"/>
    <w:rsid w:val="002066DA"/>
    <w:rsid w:val="00206960"/>
    <w:rsid w:val="00210632"/>
    <w:rsid w:val="0021133A"/>
    <w:rsid w:val="00211DBA"/>
    <w:rsid w:val="00212E81"/>
    <w:rsid w:val="002136FC"/>
    <w:rsid w:val="0021371B"/>
    <w:rsid w:val="00214EC8"/>
    <w:rsid w:val="0021506F"/>
    <w:rsid w:val="00220139"/>
    <w:rsid w:val="00220A2A"/>
    <w:rsid w:val="00221065"/>
    <w:rsid w:val="002231DE"/>
    <w:rsid w:val="00223815"/>
    <w:rsid w:val="00224195"/>
    <w:rsid w:val="00224359"/>
    <w:rsid w:val="00224459"/>
    <w:rsid w:val="002249FA"/>
    <w:rsid w:val="00224D47"/>
    <w:rsid w:val="00225762"/>
    <w:rsid w:val="002261DE"/>
    <w:rsid w:val="00226278"/>
    <w:rsid w:val="00226925"/>
    <w:rsid w:val="00226B71"/>
    <w:rsid w:val="002274F5"/>
    <w:rsid w:val="0022790F"/>
    <w:rsid w:val="002308AF"/>
    <w:rsid w:val="0023097D"/>
    <w:rsid w:val="00230C65"/>
    <w:rsid w:val="00231055"/>
    <w:rsid w:val="00231111"/>
    <w:rsid w:val="0023138F"/>
    <w:rsid w:val="002315D6"/>
    <w:rsid w:val="002318A4"/>
    <w:rsid w:val="00231B15"/>
    <w:rsid w:val="00231CC9"/>
    <w:rsid w:val="00232287"/>
    <w:rsid w:val="00232BD8"/>
    <w:rsid w:val="00233570"/>
    <w:rsid w:val="00233FC0"/>
    <w:rsid w:val="00234217"/>
    <w:rsid w:val="00235CC6"/>
    <w:rsid w:val="00235DFA"/>
    <w:rsid w:val="002378D8"/>
    <w:rsid w:val="0024010A"/>
    <w:rsid w:val="00240A58"/>
    <w:rsid w:val="0024129A"/>
    <w:rsid w:val="002423DC"/>
    <w:rsid w:val="00243E05"/>
    <w:rsid w:val="00244D8B"/>
    <w:rsid w:val="002453EE"/>
    <w:rsid w:val="0024564B"/>
    <w:rsid w:val="0024636A"/>
    <w:rsid w:val="002465B2"/>
    <w:rsid w:val="0024662B"/>
    <w:rsid w:val="00246975"/>
    <w:rsid w:val="00250213"/>
    <w:rsid w:val="00250282"/>
    <w:rsid w:val="0025042B"/>
    <w:rsid w:val="0025079B"/>
    <w:rsid w:val="00250CFE"/>
    <w:rsid w:val="00251FAD"/>
    <w:rsid w:val="00253474"/>
    <w:rsid w:val="00254C1E"/>
    <w:rsid w:val="00254DFA"/>
    <w:rsid w:val="00255CDF"/>
    <w:rsid w:val="00257D58"/>
    <w:rsid w:val="00260131"/>
    <w:rsid w:val="00261D24"/>
    <w:rsid w:val="00262221"/>
    <w:rsid w:val="00262837"/>
    <w:rsid w:val="002639CF"/>
    <w:rsid w:val="0026401B"/>
    <w:rsid w:val="0026408F"/>
    <w:rsid w:val="002640E0"/>
    <w:rsid w:val="002643EE"/>
    <w:rsid w:val="00265706"/>
    <w:rsid w:val="002658B2"/>
    <w:rsid w:val="00266E00"/>
    <w:rsid w:val="00271507"/>
    <w:rsid w:val="002719F9"/>
    <w:rsid w:val="002721D0"/>
    <w:rsid w:val="00273150"/>
    <w:rsid w:val="00273270"/>
    <w:rsid w:val="002734D4"/>
    <w:rsid w:val="002736BB"/>
    <w:rsid w:val="00273F8E"/>
    <w:rsid w:val="0027521B"/>
    <w:rsid w:val="00275583"/>
    <w:rsid w:val="002764C6"/>
    <w:rsid w:val="00277069"/>
    <w:rsid w:val="00277346"/>
    <w:rsid w:val="002819D6"/>
    <w:rsid w:val="00281BEA"/>
    <w:rsid w:val="00282499"/>
    <w:rsid w:val="002829AC"/>
    <w:rsid w:val="00282A3F"/>
    <w:rsid w:val="00283699"/>
    <w:rsid w:val="00283D14"/>
    <w:rsid w:val="00285198"/>
    <w:rsid w:val="00286A93"/>
    <w:rsid w:val="002873C2"/>
    <w:rsid w:val="0028795A"/>
    <w:rsid w:val="00287E38"/>
    <w:rsid w:val="00290A8C"/>
    <w:rsid w:val="002964B1"/>
    <w:rsid w:val="002A14E0"/>
    <w:rsid w:val="002A23FB"/>
    <w:rsid w:val="002A26F6"/>
    <w:rsid w:val="002A2F59"/>
    <w:rsid w:val="002A5FFB"/>
    <w:rsid w:val="002A6308"/>
    <w:rsid w:val="002A6748"/>
    <w:rsid w:val="002A6FDC"/>
    <w:rsid w:val="002A74FF"/>
    <w:rsid w:val="002B0B9F"/>
    <w:rsid w:val="002B42BD"/>
    <w:rsid w:val="002B4C9F"/>
    <w:rsid w:val="002B4D87"/>
    <w:rsid w:val="002B586C"/>
    <w:rsid w:val="002B6DF7"/>
    <w:rsid w:val="002B6E17"/>
    <w:rsid w:val="002B7404"/>
    <w:rsid w:val="002B7936"/>
    <w:rsid w:val="002C2087"/>
    <w:rsid w:val="002C20AD"/>
    <w:rsid w:val="002C3562"/>
    <w:rsid w:val="002C3647"/>
    <w:rsid w:val="002C4583"/>
    <w:rsid w:val="002C4DEF"/>
    <w:rsid w:val="002C58F8"/>
    <w:rsid w:val="002C6AB7"/>
    <w:rsid w:val="002C75B0"/>
    <w:rsid w:val="002D031C"/>
    <w:rsid w:val="002D0580"/>
    <w:rsid w:val="002D1BF6"/>
    <w:rsid w:val="002D3905"/>
    <w:rsid w:val="002D44AD"/>
    <w:rsid w:val="002D64BD"/>
    <w:rsid w:val="002D76F4"/>
    <w:rsid w:val="002E0710"/>
    <w:rsid w:val="002E11BE"/>
    <w:rsid w:val="002E3E7F"/>
    <w:rsid w:val="002E4C7B"/>
    <w:rsid w:val="002E69F4"/>
    <w:rsid w:val="002E73E4"/>
    <w:rsid w:val="002F138E"/>
    <w:rsid w:val="002F1EC7"/>
    <w:rsid w:val="002F22CC"/>
    <w:rsid w:val="002F322E"/>
    <w:rsid w:val="002F345B"/>
    <w:rsid w:val="002F36AB"/>
    <w:rsid w:val="002F3C0D"/>
    <w:rsid w:val="00301451"/>
    <w:rsid w:val="00301584"/>
    <w:rsid w:val="00301B76"/>
    <w:rsid w:val="00301E6B"/>
    <w:rsid w:val="0030402A"/>
    <w:rsid w:val="003044F2"/>
    <w:rsid w:val="003048AA"/>
    <w:rsid w:val="0030541B"/>
    <w:rsid w:val="00305D04"/>
    <w:rsid w:val="00306A46"/>
    <w:rsid w:val="00306BCF"/>
    <w:rsid w:val="00307185"/>
    <w:rsid w:val="00307783"/>
    <w:rsid w:val="00311120"/>
    <w:rsid w:val="00311147"/>
    <w:rsid w:val="00311987"/>
    <w:rsid w:val="0031205D"/>
    <w:rsid w:val="003122FF"/>
    <w:rsid w:val="00313683"/>
    <w:rsid w:val="00313D6F"/>
    <w:rsid w:val="00314B34"/>
    <w:rsid w:val="00315AC7"/>
    <w:rsid w:val="003169FF"/>
    <w:rsid w:val="00317F43"/>
    <w:rsid w:val="003202D5"/>
    <w:rsid w:val="003209C2"/>
    <w:rsid w:val="003225D2"/>
    <w:rsid w:val="003226DA"/>
    <w:rsid w:val="00323556"/>
    <w:rsid w:val="00323976"/>
    <w:rsid w:val="00323C37"/>
    <w:rsid w:val="00323CC4"/>
    <w:rsid w:val="0032420F"/>
    <w:rsid w:val="00325162"/>
    <w:rsid w:val="00325418"/>
    <w:rsid w:val="00325967"/>
    <w:rsid w:val="00325BC3"/>
    <w:rsid w:val="00326773"/>
    <w:rsid w:val="00326BF0"/>
    <w:rsid w:val="0032780E"/>
    <w:rsid w:val="00330FE5"/>
    <w:rsid w:val="00331142"/>
    <w:rsid w:val="003311AB"/>
    <w:rsid w:val="003319BB"/>
    <w:rsid w:val="00332BDD"/>
    <w:rsid w:val="0033373A"/>
    <w:rsid w:val="00335476"/>
    <w:rsid w:val="00335D4C"/>
    <w:rsid w:val="00335D6F"/>
    <w:rsid w:val="003369DF"/>
    <w:rsid w:val="00336F35"/>
    <w:rsid w:val="00337150"/>
    <w:rsid w:val="00337703"/>
    <w:rsid w:val="00342162"/>
    <w:rsid w:val="00343114"/>
    <w:rsid w:val="0034311A"/>
    <w:rsid w:val="003437A6"/>
    <w:rsid w:val="00344A2F"/>
    <w:rsid w:val="00344ABD"/>
    <w:rsid w:val="00344AC3"/>
    <w:rsid w:val="00346A4D"/>
    <w:rsid w:val="00347659"/>
    <w:rsid w:val="00350653"/>
    <w:rsid w:val="00350BD8"/>
    <w:rsid w:val="00350DA7"/>
    <w:rsid w:val="003510CE"/>
    <w:rsid w:val="00351360"/>
    <w:rsid w:val="00351C3C"/>
    <w:rsid w:val="0035234C"/>
    <w:rsid w:val="00352BD0"/>
    <w:rsid w:val="0035362C"/>
    <w:rsid w:val="0035527D"/>
    <w:rsid w:val="00355989"/>
    <w:rsid w:val="003561E8"/>
    <w:rsid w:val="00356431"/>
    <w:rsid w:val="00356779"/>
    <w:rsid w:val="0035721D"/>
    <w:rsid w:val="00357453"/>
    <w:rsid w:val="0035749A"/>
    <w:rsid w:val="00357A47"/>
    <w:rsid w:val="00357CCF"/>
    <w:rsid w:val="003609F7"/>
    <w:rsid w:val="00360BCF"/>
    <w:rsid w:val="00361377"/>
    <w:rsid w:val="00363710"/>
    <w:rsid w:val="00363D7C"/>
    <w:rsid w:val="00364B9C"/>
    <w:rsid w:val="0036592A"/>
    <w:rsid w:val="00366477"/>
    <w:rsid w:val="00366AAA"/>
    <w:rsid w:val="00367082"/>
    <w:rsid w:val="0036719E"/>
    <w:rsid w:val="00367843"/>
    <w:rsid w:val="00367ADA"/>
    <w:rsid w:val="00367E46"/>
    <w:rsid w:val="00370C55"/>
    <w:rsid w:val="00371011"/>
    <w:rsid w:val="00371880"/>
    <w:rsid w:val="00372010"/>
    <w:rsid w:val="00372065"/>
    <w:rsid w:val="003731BB"/>
    <w:rsid w:val="00373C23"/>
    <w:rsid w:val="003763E9"/>
    <w:rsid w:val="003769F7"/>
    <w:rsid w:val="003804EE"/>
    <w:rsid w:val="0038062D"/>
    <w:rsid w:val="0038118E"/>
    <w:rsid w:val="00381FEA"/>
    <w:rsid w:val="00382163"/>
    <w:rsid w:val="003821AD"/>
    <w:rsid w:val="0038262A"/>
    <w:rsid w:val="0038509D"/>
    <w:rsid w:val="00385A96"/>
    <w:rsid w:val="003863B1"/>
    <w:rsid w:val="003865A9"/>
    <w:rsid w:val="00386643"/>
    <w:rsid w:val="00386719"/>
    <w:rsid w:val="00387B54"/>
    <w:rsid w:val="003906C5"/>
    <w:rsid w:val="00390C42"/>
    <w:rsid w:val="00390DED"/>
    <w:rsid w:val="00391850"/>
    <w:rsid w:val="00391DE3"/>
    <w:rsid w:val="003932C8"/>
    <w:rsid w:val="00393EEF"/>
    <w:rsid w:val="003955DD"/>
    <w:rsid w:val="00396851"/>
    <w:rsid w:val="00397A9F"/>
    <w:rsid w:val="00397EEF"/>
    <w:rsid w:val="003A0995"/>
    <w:rsid w:val="003A0A00"/>
    <w:rsid w:val="003A15A8"/>
    <w:rsid w:val="003A2AF1"/>
    <w:rsid w:val="003A2FE6"/>
    <w:rsid w:val="003A3515"/>
    <w:rsid w:val="003A408E"/>
    <w:rsid w:val="003A4825"/>
    <w:rsid w:val="003A4CB3"/>
    <w:rsid w:val="003A5163"/>
    <w:rsid w:val="003A51F8"/>
    <w:rsid w:val="003A54CB"/>
    <w:rsid w:val="003A6A9C"/>
    <w:rsid w:val="003A73E6"/>
    <w:rsid w:val="003A78F8"/>
    <w:rsid w:val="003A7CF6"/>
    <w:rsid w:val="003B04E6"/>
    <w:rsid w:val="003B094A"/>
    <w:rsid w:val="003B0A11"/>
    <w:rsid w:val="003B0C2E"/>
    <w:rsid w:val="003B32BF"/>
    <w:rsid w:val="003B33AF"/>
    <w:rsid w:val="003B37F7"/>
    <w:rsid w:val="003B4D28"/>
    <w:rsid w:val="003B5085"/>
    <w:rsid w:val="003B595E"/>
    <w:rsid w:val="003B5C91"/>
    <w:rsid w:val="003B62D3"/>
    <w:rsid w:val="003B710F"/>
    <w:rsid w:val="003B71CA"/>
    <w:rsid w:val="003B7826"/>
    <w:rsid w:val="003C087F"/>
    <w:rsid w:val="003C0CEB"/>
    <w:rsid w:val="003C0F31"/>
    <w:rsid w:val="003C132F"/>
    <w:rsid w:val="003C18BF"/>
    <w:rsid w:val="003C1C54"/>
    <w:rsid w:val="003C1CD7"/>
    <w:rsid w:val="003C1E0F"/>
    <w:rsid w:val="003C2A4E"/>
    <w:rsid w:val="003C2DEE"/>
    <w:rsid w:val="003C2E26"/>
    <w:rsid w:val="003C2F71"/>
    <w:rsid w:val="003C3B3A"/>
    <w:rsid w:val="003C431D"/>
    <w:rsid w:val="003C4DB5"/>
    <w:rsid w:val="003C5106"/>
    <w:rsid w:val="003C6077"/>
    <w:rsid w:val="003C613A"/>
    <w:rsid w:val="003C78E5"/>
    <w:rsid w:val="003D0338"/>
    <w:rsid w:val="003D0EF9"/>
    <w:rsid w:val="003D1309"/>
    <w:rsid w:val="003D1482"/>
    <w:rsid w:val="003D20CD"/>
    <w:rsid w:val="003D2BA3"/>
    <w:rsid w:val="003D34B9"/>
    <w:rsid w:val="003D3CFF"/>
    <w:rsid w:val="003D4EAF"/>
    <w:rsid w:val="003D52B7"/>
    <w:rsid w:val="003D592F"/>
    <w:rsid w:val="003D5B74"/>
    <w:rsid w:val="003D63BD"/>
    <w:rsid w:val="003D6EC5"/>
    <w:rsid w:val="003D79B5"/>
    <w:rsid w:val="003D7C8E"/>
    <w:rsid w:val="003E0357"/>
    <w:rsid w:val="003E06A8"/>
    <w:rsid w:val="003E171E"/>
    <w:rsid w:val="003E187C"/>
    <w:rsid w:val="003E2446"/>
    <w:rsid w:val="003E3151"/>
    <w:rsid w:val="003E3EEF"/>
    <w:rsid w:val="003E436D"/>
    <w:rsid w:val="003E4D5D"/>
    <w:rsid w:val="003E50D4"/>
    <w:rsid w:val="003E5CF3"/>
    <w:rsid w:val="003E5F9D"/>
    <w:rsid w:val="003E62BE"/>
    <w:rsid w:val="003E646A"/>
    <w:rsid w:val="003E67C6"/>
    <w:rsid w:val="003E6832"/>
    <w:rsid w:val="003E71E2"/>
    <w:rsid w:val="003E791F"/>
    <w:rsid w:val="003E7DEF"/>
    <w:rsid w:val="003F0707"/>
    <w:rsid w:val="003F0A59"/>
    <w:rsid w:val="003F0F19"/>
    <w:rsid w:val="003F10DF"/>
    <w:rsid w:val="003F1A4C"/>
    <w:rsid w:val="003F1BBC"/>
    <w:rsid w:val="003F2C98"/>
    <w:rsid w:val="003F2F12"/>
    <w:rsid w:val="003F3459"/>
    <w:rsid w:val="003F381A"/>
    <w:rsid w:val="003F3C40"/>
    <w:rsid w:val="003F4A07"/>
    <w:rsid w:val="003F4CCD"/>
    <w:rsid w:val="003F52CC"/>
    <w:rsid w:val="003F54F6"/>
    <w:rsid w:val="003F5697"/>
    <w:rsid w:val="003F5DE8"/>
    <w:rsid w:val="003F5F34"/>
    <w:rsid w:val="003F6534"/>
    <w:rsid w:val="003F6763"/>
    <w:rsid w:val="003F70D6"/>
    <w:rsid w:val="0040139A"/>
    <w:rsid w:val="00402BCF"/>
    <w:rsid w:val="00402DE8"/>
    <w:rsid w:val="004034E1"/>
    <w:rsid w:val="0040406B"/>
    <w:rsid w:val="0040633D"/>
    <w:rsid w:val="00407968"/>
    <w:rsid w:val="00407E1E"/>
    <w:rsid w:val="00407FB1"/>
    <w:rsid w:val="00410282"/>
    <w:rsid w:val="00410285"/>
    <w:rsid w:val="004113D8"/>
    <w:rsid w:val="00411529"/>
    <w:rsid w:val="004128AB"/>
    <w:rsid w:val="00412CAB"/>
    <w:rsid w:val="00413C31"/>
    <w:rsid w:val="004145FA"/>
    <w:rsid w:val="00414B5C"/>
    <w:rsid w:val="0041555E"/>
    <w:rsid w:val="00416421"/>
    <w:rsid w:val="00416A4D"/>
    <w:rsid w:val="00416BF6"/>
    <w:rsid w:val="00417076"/>
    <w:rsid w:val="004176F9"/>
    <w:rsid w:val="00417FC6"/>
    <w:rsid w:val="00420358"/>
    <w:rsid w:val="00420A3C"/>
    <w:rsid w:val="00420E54"/>
    <w:rsid w:val="004221DF"/>
    <w:rsid w:val="00423174"/>
    <w:rsid w:val="00423487"/>
    <w:rsid w:val="00423580"/>
    <w:rsid w:val="004242E4"/>
    <w:rsid w:val="00425EFE"/>
    <w:rsid w:val="00426299"/>
    <w:rsid w:val="00426633"/>
    <w:rsid w:val="00426885"/>
    <w:rsid w:val="004275CA"/>
    <w:rsid w:val="00427EA4"/>
    <w:rsid w:val="00430370"/>
    <w:rsid w:val="004311C4"/>
    <w:rsid w:val="004321A9"/>
    <w:rsid w:val="004325E7"/>
    <w:rsid w:val="0043272E"/>
    <w:rsid w:val="004334D9"/>
    <w:rsid w:val="00433B8A"/>
    <w:rsid w:val="00433C53"/>
    <w:rsid w:val="004343C5"/>
    <w:rsid w:val="00435783"/>
    <w:rsid w:val="00435E6C"/>
    <w:rsid w:val="00436890"/>
    <w:rsid w:val="0043712A"/>
    <w:rsid w:val="00437E42"/>
    <w:rsid w:val="00440375"/>
    <w:rsid w:val="00440C90"/>
    <w:rsid w:val="00440DE6"/>
    <w:rsid w:val="004416BC"/>
    <w:rsid w:val="00441AE2"/>
    <w:rsid w:val="00442FFC"/>
    <w:rsid w:val="004453BD"/>
    <w:rsid w:val="00445C33"/>
    <w:rsid w:val="00445D9D"/>
    <w:rsid w:val="00446C21"/>
    <w:rsid w:val="00450744"/>
    <w:rsid w:val="00450E40"/>
    <w:rsid w:val="004511CA"/>
    <w:rsid w:val="00452DCC"/>
    <w:rsid w:val="00453716"/>
    <w:rsid w:val="004542E7"/>
    <w:rsid w:val="00456E9F"/>
    <w:rsid w:val="00463354"/>
    <w:rsid w:val="004636B3"/>
    <w:rsid w:val="0046418D"/>
    <w:rsid w:val="004646B8"/>
    <w:rsid w:val="00465004"/>
    <w:rsid w:val="00465411"/>
    <w:rsid w:val="0047163C"/>
    <w:rsid w:val="00471A67"/>
    <w:rsid w:val="0047209D"/>
    <w:rsid w:val="004724ED"/>
    <w:rsid w:val="00472B0B"/>
    <w:rsid w:val="0047312E"/>
    <w:rsid w:val="004732BD"/>
    <w:rsid w:val="00473565"/>
    <w:rsid w:val="0047390D"/>
    <w:rsid w:val="00473AFA"/>
    <w:rsid w:val="004749A9"/>
    <w:rsid w:val="00474EEA"/>
    <w:rsid w:val="004751BF"/>
    <w:rsid w:val="0047540E"/>
    <w:rsid w:val="004757C7"/>
    <w:rsid w:val="0048004E"/>
    <w:rsid w:val="00480E20"/>
    <w:rsid w:val="00481981"/>
    <w:rsid w:val="00482729"/>
    <w:rsid w:val="004829B0"/>
    <w:rsid w:val="004831F5"/>
    <w:rsid w:val="00483483"/>
    <w:rsid w:val="004843E9"/>
    <w:rsid w:val="00484FA6"/>
    <w:rsid w:val="004850B0"/>
    <w:rsid w:val="00485496"/>
    <w:rsid w:val="0048582C"/>
    <w:rsid w:val="00486980"/>
    <w:rsid w:val="00487F13"/>
    <w:rsid w:val="0049030D"/>
    <w:rsid w:val="00490444"/>
    <w:rsid w:val="00490552"/>
    <w:rsid w:val="0049183A"/>
    <w:rsid w:val="004921E5"/>
    <w:rsid w:val="00492C16"/>
    <w:rsid w:val="004939EB"/>
    <w:rsid w:val="00494488"/>
    <w:rsid w:val="00494552"/>
    <w:rsid w:val="00494564"/>
    <w:rsid w:val="004959BB"/>
    <w:rsid w:val="00497B5D"/>
    <w:rsid w:val="00497B66"/>
    <w:rsid w:val="004A0121"/>
    <w:rsid w:val="004A0933"/>
    <w:rsid w:val="004A0C7A"/>
    <w:rsid w:val="004A0F50"/>
    <w:rsid w:val="004A1ED9"/>
    <w:rsid w:val="004A2399"/>
    <w:rsid w:val="004A2463"/>
    <w:rsid w:val="004A487A"/>
    <w:rsid w:val="004A4908"/>
    <w:rsid w:val="004A4C6D"/>
    <w:rsid w:val="004A4F02"/>
    <w:rsid w:val="004A4F76"/>
    <w:rsid w:val="004A5140"/>
    <w:rsid w:val="004A56E9"/>
    <w:rsid w:val="004A7F75"/>
    <w:rsid w:val="004B11BB"/>
    <w:rsid w:val="004B1B8F"/>
    <w:rsid w:val="004B1DEB"/>
    <w:rsid w:val="004B2310"/>
    <w:rsid w:val="004B353A"/>
    <w:rsid w:val="004B3E55"/>
    <w:rsid w:val="004B4927"/>
    <w:rsid w:val="004B4981"/>
    <w:rsid w:val="004B500C"/>
    <w:rsid w:val="004B5ECD"/>
    <w:rsid w:val="004B5FDE"/>
    <w:rsid w:val="004B6648"/>
    <w:rsid w:val="004C0034"/>
    <w:rsid w:val="004C0224"/>
    <w:rsid w:val="004C09B1"/>
    <w:rsid w:val="004C0A3C"/>
    <w:rsid w:val="004C16AB"/>
    <w:rsid w:val="004C1E57"/>
    <w:rsid w:val="004C1FFE"/>
    <w:rsid w:val="004C225B"/>
    <w:rsid w:val="004C26E4"/>
    <w:rsid w:val="004C3C3F"/>
    <w:rsid w:val="004C4E78"/>
    <w:rsid w:val="004C6780"/>
    <w:rsid w:val="004C772E"/>
    <w:rsid w:val="004C7799"/>
    <w:rsid w:val="004D0076"/>
    <w:rsid w:val="004D0547"/>
    <w:rsid w:val="004D196B"/>
    <w:rsid w:val="004D1BCB"/>
    <w:rsid w:val="004D24D5"/>
    <w:rsid w:val="004D42BD"/>
    <w:rsid w:val="004D4333"/>
    <w:rsid w:val="004D4B6E"/>
    <w:rsid w:val="004D529B"/>
    <w:rsid w:val="004D5849"/>
    <w:rsid w:val="004D643D"/>
    <w:rsid w:val="004D6F30"/>
    <w:rsid w:val="004D70A5"/>
    <w:rsid w:val="004D76DE"/>
    <w:rsid w:val="004E2BE8"/>
    <w:rsid w:val="004E38AF"/>
    <w:rsid w:val="004E5113"/>
    <w:rsid w:val="004E5648"/>
    <w:rsid w:val="004E624F"/>
    <w:rsid w:val="004E72E7"/>
    <w:rsid w:val="004E7493"/>
    <w:rsid w:val="004E77F5"/>
    <w:rsid w:val="004E7CA3"/>
    <w:rsid w:val="004F0686"/>
    <w:rsid w:val="004F28DC"/>
    <w:rsid w:val="004F2CEB"/>
    <w:rsid w:val="004F30DD"/>
    <w:rsid w:val="004F46B8"/>
    <w:rsid w:val="004F4F7F"/>
    <w:rsid w:val="004F52E5"/>
    <w:rsid w:val="004F5542"/>
    <w:rsid w:val="004F68FC"/>
    <w:rsid w:val="004F6902"/>
    <w:rsid w:val="004F6A2C"/>
    <w:rsid w:val="004F6C3B"/>
    <w:rsid w:val="004F77C7"/>
    <w:rsid w:val="00500F92"/>
    <w:rsid w:val="005017C9"/>
    <w:rsid w:val="005019A4"/>
    <w:rsid w:val="00502620"/>
    <w:rsid w:val="00503299"/>
    <w:rsid w:val="00503BA9"/>
    <w:rsid w:val="0050453E"/>
    <w:rsid w:val="00505A1E"/>
    <w:rsid w:val="00505CBC"/>
    <w:rsid w:val="00505D78"/>
    <w:rsid w:val="00505E2F"/>
    <w:rsid w:val="0050663F"/>
    <w:rsid w:val="00506751"/>
    <w:rsid w:val="005073F4"/>
    <w:rsid w:val="00510CF9"/>
    <w:rsid w:val="005122A8"/>
    <w:rsid w:val="005127C2"/>
    <w:rsid w:val="00513B4C"/>
    <w:rsid w:val="005143DE"/>
    <w:rsid w:val="00514D74"/>
    <w:rsid w:val="00515B89"/>
    <w:rsid w:val="00516BBD"/>
    <w:rsid w:val="00516EF2"/>
    <w:rsid w:val="00516F97"/>
    <w:rsid w:val="0051769F"/>
    <w:rsid w:val="00517D48"/>
    <w:rsid w:val="005201DD"/>
    <w:rsid w:val="00520574"/>
    <w:rsid w:val="00521392"/>
    <w:rsid w:val="00521399"/>
    <w:rsid w:val="00522C1A"/>
    <w:rsid w:val="0052318A"/>
    <w:rsid w:val="005235BA"/>
    <w:rsid w:val="005236E5"/>
    <w:rsid w:val="00524C3A"/>
    <w:rsid w:val="0052631F"/>
    <w:rsid w:val="005278E8"/>
    <w:rsid w:val="00530905"/>
    <w:rsid w:val="00530EA5"/>
    <w:rsid w:val="0053127D"/>
    <w:rsid w:val="00531A6C"/>
    <w:rsid w:val="00532207"/>
    <w:rsid w:val="00532584"/>
    <w:rsid w:val="00532DC4"/>
    <w:rsid w:val="00533E6E"/>
    <w:rsid w:val="00534309"/>
    <w:rsid w:val="00534B24"/>
    <w:rsid w:val="00535A16"/>
    <w:rsid w:val="00535BBC"/>
    <w:rsid w:val="00537102"/>
    <w:rsid w:val="005403ED"/>
    <w:rsid w:val="00540410"/>
    <w:rsid w:val="0054077E"/>
    <w:rsid w:val="00541493"/>
    <w:rsid w:val="005419A0"/>
    <w:rsid w:val="005435C4"/>
    <w:rsid w:val="00543646"/>
    <w:rsid w:val="00544C84"/>
    <w:rsid w:val="0054532E"/>
    <w:rsid w:val="005455F8"/>
    <w:rsid w:val="005500A1"/>
    <w:rsid w:val="00550CA4"/>
    <w:rsid w:val="00551422"/>
    <w:rsid w:val="00551A21"/>
    <w:rsid w:val="00553DC4"/>
    <w:rsid w:val="005543D2"/>
    <w:rsid w:val="00554A6B"/>
    <w:rsid w:val="00554C57"/>
    <w:rsid w:val="00556720"/>
    <w:rsid w:val="00556BAD"/>
    <w:rsid w:val="00557157"/>
    <w:rsid w:val="005574EA"/>
    <w:rsid w:val="00557E12"/>
    <w:rsid w:val="00560013"/>
    <w:rsid w:val="00560157"/>
    <w:rsid w:val="00560DC2"/>
    <w:rsid w:val="0056199E"/>
    <w:rsid w:val="00561F5C"/>
    <w:rsid w:val="0056211F"/>
    <w:rsid w:val="00563A60"/>
    <w:rsid w:val="00563FC4"/>
    <w:rsid w:val="00564B0A"/>
    <w:rsid w:val="005651F5"/>
    <w:rsid w:val="005654FB"/>
    <w:rsid w:val="00565F68"/>
    <w:rsid w:val="00567205"/>
    <w:rsid w:val="00567293"/>
    <w:rsid w:val="00567D61"/>
    <w:rsid w:val="00567F86"/>
    <w:rsid w:val="005710DB"/>
    <w:rsid w:val="00571E92"/>
    <w:rsid w:val="00572322"/>
    <w:rsid w:val="00573035"/>
    <w:rsid w:val="005731F3"/>
    <w:rsid w:val="0057499E"/>
    <w:rsid w:val="00575510"/>
    <w:rsid w:val="00575FB1"/>
    <w:rsid w:val="00576F34"/>
    <w:rsid w:val="00577E28"/>
    <w:rsid w:val="005804D8"/>
    <w:rsid w:val="00580529"/>
    <w:rsid w:val="0058064F"/>
    <w:rsid w:val="005809CA"/>
    <w:rsid w:val="0058130B"/>
    <w:rsid w:val="005818D6"/>
    <w:rsid w:val="00583269"/>
    <w:rsid w:val="00583D33"/>
    <w:rsid w:val="00583D56"/>
    <w:rsid w:val="005849B6"/>
    <w:rsid w:val="00584E9C"/>
    <w:rsid w:val="00584FB3"/>
    <w:rsid w:val="00585668"/>
    <w:rsid w:val="00585A2E"/>
    <w:rsid w:val="00585C7B"/>
    <w:rsid w:val="00586D2A"/>
    <w:rsid w:val="00590170"/>
    <w:rsid w:val="00590F3A"/>
    <w:rsid w:val="00591BD0"/>
    <w:rsid w:val="00591E9D"/>
    <w:rsid w:val="005940EB"/>
    <w:rsid w:val="00595D1E"/>
    <w:rsid w:val="00596E18"/>
    <w:rsid w:val="005972BF"/>
    <w:rsid w:val="00597410"/>
    <w:rsid w:val="00597A99"/>
    <w:rsid w:val="00597CE0"/>
    <w:rsid w:val="005A00EF"/>
    <w:rsid w:val="005A0ACD"/>
    <w:rsid w:val="005A0B33"/>
    <w:rsid w:val="005A0D27"/>
    <w:rsid w:val="005A0EBC"/>
    <w:rsid w:val="005A0F5A"/>
    <w:rsid w:val="005A1BA8"/>
    <w:rsid w:val="005A1FD3"/>
    <w:rsid w:val="005A219F"/>
    <w:rsid w:val="005A28AA"/>
    <w:rsid w:val="005A2BE5"/>
    <w:rsid w:val="005A3449"/>
    <w:rsid w:val="005A3C24"/>
    <w:rsid w:val="005A4497"/>
    <w:rsid w:val="005A4B15"/>
    <w:rsid w:val="005A611C"/>
    <w:rsid w:val="005A6A75"/>
    <w:rsid w:val="005A730E"/>
    <w:rsid w:val="005A73BF"/>
    <w:rsid w:val="005A77E4"/>
    <w:rsid w:val="005A790A"/>
    <w:rsid w:val="005A7FFE"/>
    <w:rsid w:val="005B197F"/>
    <w:rsid w:val="005B28EE"/>
    <w:rsid w:val="005B2B8B"/>
    <w:rsid w:val="005B2F90"/>
    <w:rsid w:val="005B370A"/>
    <w:rsid w:val="005B3AF5"/>
    <w:rsid w:val="005B3CBD"/>
    <w:rsid w:val="005B43E2"/>
    <w:rsid w:val="005B46E0"/>
    <w:rsid w:val="005B4735"/>
    <w:rsid w:val="005B51B6"/>
    <w:rsid w:val="005C061D"/>
    <w:rsid w:val="005C0949"/>
    <w:rsid w:val="005C1113"/>
    <w:rsid w:val="005C19C6"/>
    <w:rsid w:val="005C1E83"/>
    <w:rsid w:val="005C2141"/>
    <w:rsid w:val="005C258E"/>
    <w:rsid w:val="005C2D4C"/>
    <w:rsid w:val="005C2F14"/>
    <w:rsid w:val="005C37A7"/>
    <w:rsid w:val="005C5C76"/>
    <w:rsid w:val="005C6186"/>
    <w:rsid w:val="005C67FD"/>
    <w:rsid w:val="005C69EC"/>
    <w:rsid w:val="005C7D42"/>
    <w:rsid w:val="005D0486"/>
    <w:rsid w:val="005D22C1"/>
    <w:rsid w:val="005D74A9"/>
    <w:rsid w:val="005D76E6"/>
    <w:rsid w:val="005E00AB"/>
    <w:rsid w:val="005E34EF"/>
    <w:rsid w:val="005E3D65"/>
    <w:rsid w:val="005E4654"/>
    <w:rsid w:val="005E470B"/>
    <w:rsid w:val="005E4DD6"/>
    <w:rsid w:val="005E5198"/>
    <w:rsid w:val="005F0C80"/>
    <w:rsid w:val="005F2D35"/>
    <w:rsid w:val="005F316A"/>
    <w:rsid w:val="005F39E2"/>
    <w:rsid w:val="005F43D3"/>
    <w:rsid w:val="005F4EF9"/>
    <w:rsid w:val="005F597A"/>
    <w:rsid w:val="005F5B18"/>
    <w:rsid w:val="005F6889"/>
    <w:rsid w:val="00600D92"/>
    <w:rsid w:val="0060119B"/>
    <w:rsid w:val="006019A3"/>
    <w:rsid w:val="006019EA"/>
    <w:rsid w:val="00602735"/>
    <w:rsid w:val="0060277A"/>
    <w:rsid w:val="00602E2E"/>
    <w:rsid w:val="00603950"/>
    <w:rsid w:val="00604780"/>
    <w:rsid w:val="0060515D"/>
    <w:rsid w:val="00605820"/>
    <w:rsid w:val="00605F89"/>
    <w:rsid w:val="0060613B"/>
    <w:rsid w:val="00606941"/>
    <w:rsid w:val="00606F39"/>
    <w:rsid w:val="00607258"/>
    <w:rsid w:val="006076D1"/>
    <w:rsid w:val="00607826"/>
    <w:rsid w:val="00607B26"/>
    <w:rsid w:val="00607EED"/>
    <w:rsid w:val="00610315"/>
    <w:rsid w:val="0061052A"/>
    <w:rsid w:val="00610CFD"/>
    <w:rsid w:val="0061126A"/>
    <w:rsid w:val="006121C3"/>
    <w:rsid w:val="006123D0"/>
    <w:rsid w:val="00612676"/>
    <w:rsid w:val="006128AC"/>
    <w:rsid w:val="00613513"/>
    <w:rsid w:val="006143EE"/>
    <w:rsid w:val="00614A7C"/>
    <w:rsid w:val="00614E8D"/>
    <w:rsid w:val="006154A0"/>
    <w:rsid w:val="00615FB6"/>
    <w:rsid w:val="006163BD"/>
    <w:rsid w:val="00616B89"/>
    <w:rsid w:val="00616F3A"/>
    <w:rsid w:val="00617B2C"/>
    <w:rsid w:val="00617B89"/>
    <w:rsid w:val="00617D84"/>
    <w:rsid w:val="00620B73"/>
    <w:rsid w:val="006211A8"/>
    <w:rsid w:val="0062143F"/>
    <w:rsid w:val="00622F42"/>
    <w:rsid w:val="00623CA5"/>
    <w:rsid w:val="00623D1A"/>
    <w:rsid w:val="0062461E"/>
    <w:rsid w:val="0062515E"/>
    <w:rsid w:val="00625A1F"/>
    <w:rsid w:val="00626697"/>
    <w:rsid w:val="00626BF4"/>
    <w:rsid w:val="0062773F"/>
    <w:rsid w:val="006300AF"/>
    <w:rsid w:val="006308D4"/>
    <w:rsid w:val="00630C6E"/>
    <w:rsid w:val="00630CE2"/>
    <w:rsid w:val="00631193"/>
    <w:rsid w:val="006315BB"/>
    <w:rsid w:val="0063237D"/>
    <w:rsid w:val="006329AC"/>
    <w:rsid w:val="00632D28"/>
    <w:rsid w:val="00633AFB"/>
    <w:rsid w:val="0063432A"/>
    <w:rsid w:val="0063444B"/>
    <w:rsid w:val="00634839"/>
    <w:rsid w:val="00634FD1"/>
    <w:rsid w:val="006356A6"/>
    <w:rsid w:val="00636037"/>
    <w:rsid w:val="00636911"/>
    <w:rsid w:val="00636BFF"/>
    <w:rsid w:val="006377BF"/>
    <w:rsid w:val="00640DEE"/>
    <w:rsid w:val="006414B4"/>
    <w:rsid w:val="00641EAE"/>
    <w:rsid w:val="006422F4"/>
    <w:rsid w:val="006424E9"/>
    <w:rsid w:val="006437FE"/>
    <w:rsid w:val="0064406B"/>
    <w:rsid w:val="00644C57"/>
    <w:rsid w:val="00644F4F"/>
    <w:rsid w:val="006451F8"/>
    <w:rsid w:val="00646DB1"/>
    <w:rsid w:val="00646E7C"/>
    <w:rsid w:val="00647CA7"/>
    <w:rsid w:val="00647D15"/>
    <w:rsid w:val="0065179F"/>
    <w:rsid w:val="00653519"/>
    <w:rsid w:val="0065394F"/>
    <w:rsid w:val="00655285"/>
    <w:rsid w:val="0065541D"/>
    <w:rsid w:val="00655788"/>
    <w:rsid w:val="00660B7F"/>
    <w:rsid w:val="00661F88"/>
    <w:rsid w:val="006621FA"/>
    <w:rsid w:val="006626C4"/>
    <w:rsid w:val="00662A4F"/>
    <w:rsid w:val="0066354A"/>
    <w:rsid w:val="00663EB4"/>
    <w:rsid w:val="00664D59"/>
    <w:rsid w:val="00664D85"/>
    <w:rsid w:val="00664FE7"/>
    <w:rsid w:val="00666B87"/>
    <w:rsid w:val="006672AB"/>
    <w:rsid w:val="0066746D"/>
    <w:rsid w:val="00670558"/>
    <w:rsid w:val="00670D10"/>
    <w:rsid w:val="0067191C"/>
    <w:rsid w:val="0067330C"/>
    <w:rsid w:val="006747BF"/>
    <w:rsid w:val="006748A7"/>
    <w:rsid w:val="00676248"/>
    <w:rsid w:val="006771C1"/>
    <w:rsid w:val="0068048A"/>
    <w:rsid w:val="00681695"/>
    <w:rsid w:val="00682400"/>
    <w:rsid w:val="00682D16"/>
    <w:rsid w:val="00682E7F"/>
    <w:rsid w:val="0068362C"/>
    <w:rsid w:val="00684485"/>
    <w:rsid w:val="00685795"/>
    <w:rsid w:val="006904BF"/>
    <w:rsid w:val="00690F7A"/>
    <w:rsid w:val="006915C5"/>
    <w:rsid w:val="00692E91"/>
    <w:rsid w:val="00693026"/>
    <w:rsid w:val="006935B3"/>
    <w:rsid w:val="00693830"/>
    <w:rsid w:val="00694A6B"/>
    <w:rsid w:val="00694D8D"/>
    <w:rsid w:val="00695264"/>
    <w:rsid w:val="00696159"/>
    <w:rsid w:val="00697524"/>
    <w:rsid w:val="006A009E"/>
    <w:rsid w:val="006A02BB"/>
    <w:rsid w:val="006A062D"/>
    <w:rsid w:val="006A06F2"/>
    <w:rsid w:val="006A1701"/>
    <w:rsid w:val="006A1A39"/>
    <w:rsid w:val="006A223A"/>
    <w:rsid w:val="006A2CC9"/>
    <w:rsid w:val="006A2D66"/>
    <w:rsid w:val="006A516C"/>
    <w:rsid w:val="006A5914"/>
    <w:rsid w:val="006A6460"/>
    <w:rsid w:val="006A7E76"/>
    <w:rsid w:val="006B0654"/>
    <w:rsid w:val="006B0908"/>
    <w:rsid w:val="006B0AE1"/>
    <w:rsid w:val="006B11C1"/>
    <w:rsid w:val="006B18ED"/>
    <w:rsid w:val="006B1EC0"/>
    <w:rsid w:val="006B2498"/>
    <w:rsid w:val="006B32D3"/>
    <w:rsid w:val="006B367A"/>
    <w:rsid w:val="006B3F9B"/>
    <w:rsid w:val="006B4264"/>
    <w:rsid w:val="006B42E1"/>
    <w:rsid w:val="006B498B"/>
    <w:rsid w:val="006B4FB2"/>
    <w:rsid w:val="006B5070"/>
    <w:rsid w:val="006B59ED"/>
    <w:rsid w:val="006B66F8"/>
    <w:rsid w:val="006B7314"/>
    <w:rsid w:val="006B7404"/>
    <w:rsid w:val="006B7491"/>
    <w:rsid w:val="006C066E"/>
    <w:rsid w:val="006C0ED5"/>
    <w:rsid w:val="006C10B1"/>
    <w:rsid w:val="006C24D7"/>
    <w:rsid w:val="006C262B"/>
    <w:rsid w:val="006C29B0"/>
    <w:rsid w:val="006C3182"/>
    <w:rsid w:val="006C3DD7"/>
    <w:rsid w:val="006C3E8B"/>
    <w:rsid w:val="006C4422"/>
    <w:rsid w:val="006C474E"/>
    <w:rsid w:val="006C4781"/>
    <w:rsid w:val="006C4C76"/>
    <w:rsid w:val="006C5261"/>
    <w:rsid w:val="006C5263"/>
    <w:rsid w:val="006C5B48"/>
    <w:rsid w:val="006C76B5"/>
    <w:rsid w:val="006C772B"/>
    <w:rsid w:val="006C7CF7"/>
    <w:rsid w:val="006D07BB"/>
    <w:rsid w:val="006D1D5A"/>
    <w:rsid w:val="006D231D"/>
    <w:rsid w:val="006D3159"/>
    <w:rsid w:val="006D4E6C"/>
    <w:rsid w:val="006D5C2A"/>
    <w:rsid w:val="006D6CD2"/>
    <w:rsid w:val="006D7B82"/>
    <w:rsid w:val="006E032D"/>
    <w:rsid w:val="006E0D83"/>
    <w:rsid w:val="006E0DD0"/>
    <w:rsid w:val="006E2204"/>
    <w:rsid w:val="006E2849"/>
    <w:rsid w:val="006E2DA2"/>
    <w:rsid w:val="006E4019"/>
    <w:rsid w:val="006E4195"/>
    <w:rsid w:val="006E4DBF"/>
    <w:rsid w:val="006E554B"/>
    <w:rsid w:val="006E586B"/>
    <w:rsid w:val="006E6F71"/>
    <w:rsid w:val="006E7430"/>
    <w:rsid w:val="006E7CAA"/>
    <w:rsid w:val="006F021B"/>
    <w:rsid w:val="006F05E8"/>
    <w:rsid w:val="006F104D"/>
    <w:rsid w:val="006F18BA"/>
    <w:rsid w:val="006F1FD5"/>
    <w:rsid w:val="006F2E08"/>
    <w:rsid w:val="006F3D60"/>
    <w:rsid w:val="006F4741"/>
    <w:rsid w:val="006F5232"/>
    <w:rsid w:val="006F572A"/>
    <w:rsid w:val="006F5F62"/>
    <w:rsid w:val="006F6B17"/>
    <w:rsid w:val="006F6EFD"/>
    <w:rsid w:val="006F7CEA"/>
    <w:rsid w:val="00700CD6"/>
    <w:rsid w:val="00701558"/>
    <w:rsid w:val="007017F6"/>
    <w:rsid w:val="007038B1"/>
    <w:rsid w:val="0070405B"/>
    <w:rsid w:val="00705AE3"/>
    <w:rsid w:val="00706AFF"/>
    <w:rsid w:val="00710000"/>
    <w:rsid w:val="00710A41"/>
    <w:rsid w:val="00710CC4"/>
    <w:rsid w:val="00711698"/>
    <w:rsid w:val="00711E79"/>
    <w:rsid w:val="007123BE"/>
    <w:rsid w:val="007129F8"/>
    <w:rsid w:val="00712B12"/>
    <w:rsid w:val="00712E09"/>
    <w:rsid w:val="00713355"/>
    <w:rsid w:val="00713C8F"/>
    <w:rsid w:val="00715204"/>
    <w:rsid w:val="00715687"/>
    <w:rsid w:val="007166B4"/>
    <w:rsid w:val="007168AB"/>
    <w:rsid w:val="00716CE6"/>
    <w:rsid w:val="007170C4"/>
    <w:rsid w:val="00717FDD"/>
    <w:rsid w:val="007219B9"/>
    <w:rsid w:val="00721D03"/>
    <w:rsid w:val="00721FF9"/>
    <w:rsid w:val="00722ED1"/>
    <w:rsid w:val="00722F66"/>
    <w:rsid w:val="0072320C"/>
    <w:rsid w:val="007232D5"/>
    <w:rsid w:val="00726B92"/>
    <w:rsid w:val="0073026A"/>
    <w:rsid w:val="00730F22"/>
    <w:rsid w:val="00731276"/>
    <w:rsid w:val="00731AF2"/>
    <w:rsid w:val="00733290"/>
    <w:rsid w:val="00733C57"/>
    <w:rsid w:val="00735FE5"/>
    <w:rsid w:val="00737C6E"/>
    <w:rsid w:val="00740826"/>
    <w:rsid w:val="007415BE"/>
    <w:rsid w:val="00743817"/>
    <w:rsid w:val="00744260"/>
    <w:rsid w:val="0074477C"/>
    <w:rsid w:val="0074622D"/>
    <w:rsid w:val="00746527"/>
    <w:rsid w:val="00747269"/>
    <w:rsid w:val="007477B8"/>
    <w:rsid w:val="00750668"/>
    <w:rsid w:val="00750A9E"/>
    <w:rsid w:val="00750DD2"/>
    <w:rsid w:val="00750E97"/>
    <w:rsid w:val="007515B2"/>
    <w:rsid w:val="00752628"/>
    <w:rsid w:val="007529D0"/>
    <w:rsid w:val="00753617"/>
    <w:rsid w:val="00753A9E"/>
    <w:rsid w:val="00754695"/>
    <w:rsid w:val="00756C2D"/>
    <w:rsid w:val="0076196C"/>
    <w:rsid w:val="007623C8"/>
    <w:rsid w:val="0076255C"/>
    <w:rsid w:val="0076399F"/>
    <w:rsid w:val="00763CEC"/>
    <w:rsid w:val="00765580"/>
    <w:rsid w:val="00765831"/>
    <w:rsid w:val="00765FB0"/>
    <w:rsid w:val="00766361"/>
    <w:rsid w:val="00766E3B"/>
    <w:rsid w:val="00767237"/>
    <w:rsid w:val="007673CC"/>
    <w:rsid w:val="00767729"/>
    <w:rsid w:val="00770679"/>
    <w:rsid w:val="00771DA0"/>
    <w:rsid w:val="00772AF0"/>
    <w:rsid w:val="00773571"/>
    <w:rsid w:val="00773A0F"/>
    <w:rsid w:val="00774D6C"/>
    <w:rsid w:val="00775A69"/>
    <w:rsid w:val="00777365"/>
    <w:rsid w:val="007779CC"/>
    <w:rsid w:val="007813CB"/>
    <w:rsid w:val="0078183C"/>
    <w:rsid w:val="007818B0"/>
    <w:rsid w:val="00781AB7"/>
    <w:rsid w:val="00781E70"/>
    <w:rsid w:val="00782FAA"/>
    <w:rsid w:val="00783736"/>
    <w:rsid w:val="007848B4"/>
    <w:rsid w:val="00785519"/>
    <w:rsid w:val="00785E3C"/>
    <w:rsid w:val="00786F85"/>
    <w:rsid w:val="00787455"/>
    <w:rsid w:val="007908A3"/>
    <w:rsid w:val="00790BD2"/>
    <w:rsid w:val="00790F22"/>
    <w:rsid w:val="007936F8"/>
    <w:rsid w:val="007937FA"/>
    <w:rsid w:val="00794976"/>
    <w:rsid w:val="00794B69"/>
    <w:rsid w:val="00795E2D"/>
    <w:rsid w:val="00796A23"/>
    <w:rsid w:val="007A0457"/>
    <w:rsid w:val="007A2A30"/>
    <w:rsid w:val="007A2FC0"/>
    <w:rsid w:val="007A3001"/>
    <w:rsid w:val="007A4EB3"/>
    <w:rsid w:val="007A50DD"/>
    <w:rsid w:val="007A5886"/>
    <w:rsid w:val="007A599C"/>
    <w:rsid w:val="007A6C06"/>
    <w:rsid w:val="007B149F"/>
    <w:rsid w:val="007B1F44"/>
    <w:rsid w:val="007B2057"/>
    <w:rsid w:val="007B322B"/>
    <w:rsid w:val="007B49A2"/>
    <w:rsid w:val="007B4E34"/>
    <w:rsid w:val="007B56ED"/>
    <w:rsid w:val="007B5822"/>
    <w:rsid w:val="007B659C"/>
    <w:rsid w:val="007B68E5"/>
    <w:rsid w:val="007B6ED1"/>
    <w:rsid w:val="007B7233"/>
    <w:rsid w:val="007C22DE"/>
    <w:rsid w:val="007C2789"/>
    <w:rsid w:val="007C2C17"/>
    <w:rsid w:val="007C37AF"/>
    <w:rsid w:val="007C3F67"/>
    <w:rsid w:val="007C5658"/>
    <w:rsid w:val="007C576C"/>
    <w:rsid w:val="007C6F52"/>
    <w:rsid w:val="007C770C"/>
    <w:rsid w:val="007C7D58"/>
    <w:rsid w:val="007D03B7"/>
    <w:rsid w:val="007D0673"/>
    <w:rsid w:val="007D0D71"/>
    <w:rsid w:val="007D3FC2"/>
    <w:rsid w:val="007D4226"/>
    <w:rsid w:val="007D43FB"/>
    <w:rsid w:val="007D46C7"/>
    <w:rsid w:val="007D5A40"/>
    <w:rsid w:val="007D5A8A"/>
    <w:rsid w:val="007D605E"/>
    <w:rsid w:val="007D6111"/>
    <w:rsid w:val="007D63F8"/>
    <w:rsid w:val="007D6463"/>
    <w:rsid w:val="007D6472"/>
    <w:rsid w:val="007D663D"/>
    <w:rsid w:val="007D6769"/>
    <w:rsid w:val="007D744D"/>
    <w:rsid w:val="007E0681"/>
    <w:rsid w:val="007E1030"/>
    <w:rsid w:val="007E169D"/>
    <w:rsid w:val="007E1760"/>
    <w:rsid w:val="007E405B"/>
    <w:rsid w:val="007E4ADD"/>
    <w:rsid w:val="007E5629"/>
    <w:rsid w:val="007E5737"/>
    <w:rsid w:val="007E5BEE"/>
    <w:rsid w:val="007E6AC5"/>
    <w:rsid w:val="007E6B7E"/>
    <w:rsid w:val="007E7073"/>
    <w:rsid w:val="007E70C2"/>
    <w:rsid w:val="007F0030"/>
    <w:rsid w:val="007F012D"/>
    <w:rsid w:val="007F147C"/>
    <w:rsid w:val="007F1915"/>
    <w:rsid w:val="007F1B3C"/>
    <w:rsid w:val="007F1FE3"/>
    <w:rsid w:val="007F2765"/>
    <w:rsid w:val="007F3104"/>
    <w:rsid w:val="007F3263"/>
    <w:rsid w:val="007F4354"/>
    <w:rsid w:val="007F64B1"/>
    <w:rsid w:val="007F7003"/>
    <w:rsid w:val="007F748B"/>
    <w:rsid w:val="007F7781"/>
    <w:rsid w:val="00802044"/>
    <w:rsid w:val="00802DAE"/>
    <w:rsid w:val="0080346F"/>
    <w:rsid w:val="00803A8B"/>
    <w:rsid w:val="008042E8"/>
    <w:rsid w:val="0080435B"/>
    <w:rsid w:val="00804C3A"/>
    <w:rsid w:val="00806D2A"/>
    <w:rsid w:val="00807227"/>
    <w:rsid w:val="00807C29"/>
    <w:rsid w:val="00807F16"/>
    <w:rsid w:val="0081059E"/>
    <w:rsid w:val="00812421"/>
    <w:rsid w:val="008132F5"/>
    <w:rsid w:val="008136CA"/>
    <w:rsid w:val="00814B82"/>
    <w:rsid w:val="008157C1"/>
    <w:rsid w:val="00816711"/>
    <w:rsid w:val="008171E3"/>
    <w:rsid w:val="008209F5"/>
    <w:rsid w:val="00820B98"/>
    <w:rsid w:val="00822B37"/>
    <w:rsid w:val="0082530C"/>
    <w:rsid w:val="00825412"/>
    <w:rsid w:val="0082665E"/>
    <w:rsid w:val="00826707"/>
    <w:rsid w:val="00826A8B"/>
    <w:rsid w:val="0082746F"/>
    <w:rsid w:val="0083097A"/>
    <w:rsid w:val="00831AD7"/>
    <w:rsid w:val="00833EA4"/>
    <w:rsid w:val="00833F91"/>
    <w:rsid w:val="00834322"/>
    <w:rsid w:val="00834643"/>
    <w:rsid w:val="00834AEC"/>
    <w:rsid w:val="00834D95"/>
    <w:rsid w:val="00834F7E"/>
    <w:rsid w:val="0083510D"/>
    <w:rsid w:val="00835857"/>
    <w:rsid w:val="008360DF"/>
    <w:rsid w:val="008362BE"/>
    <w:rsid w:val="008362C7"/>
    <w:rsid w:val="0083637D"/>
    <w:rsid w:val="0083678B"/>
    <w:rsid w:val="00836A62"/>
    <w:rsid w:val="00836DBB"/>
    <w:rsid w:val="00837963"/>
    <w:rsid w:val="00837DF6"/>
    <w:rsid w:val="00840149"/>
    <w:rsid w:val="0084065F"/>
    <w:rsid w:val="00841CA6"/>
    <w:rsid w:val="00843791"/>
    <w:rsid w:val="00843795"/>
    <w:rsid w:val="00844064"/>
    <w:rsid w:val="00844CD4"/>
    <w:rsid w:val="0084549B"/>
    <w:rsid w:val="008457FE"/>
    <w:rsid w:val="00846E95"/>
    <w:rsid w:val="008500A5"/>
    <w:rsid w:val="00850194"/>
    <w:rsid w:val="00851242"/>
    <w:rsid w:val="008514CE"/>
    <w:rsid w:val="00851E90"/>
    <w:rsid w:val="008520D1"/>
    <w:rsid w:val="00852381"/>
    <w:rsid w:val="008524F3"/>
    <w:rsid w:val="00852746"/>
    <w:rsid w:val="008528D9"/>
    <w:rsid w:val="00852E73"/>
    <w:rsid w:val="008531E0"/>
    <w:rsid w:val="00853849"/>
    <w:rsid w:val="00856F27"/>
    <w:rsid w:val="00857EBA"/>
    <w:rsid w:val="00860362"/>
    <w:rsid w:val="00861E54"/>
    <w:rsid w:val="00862566"/>
    <w:rsid w:val="00862CBF"/>
    <w:rsid w:val="008632FA"/>
    <w:rsid w:val="00863D9B"/>
    <w:rsid w:val="00865CB1"/>
    <w:rsid w:val="00865E89"/>
    <w:rsid w:val="00870C55"/>
    <w:rsid w:val="00870E71"/>
    <w:rsid w:val="0087102B"/>
    <w:rsid w:val="00871373"/>
    <w:rsid w:val="008717E9"/>
    <w:rsid w:val="00871CAD"/>
    <w:rsid w:val="008728DC"/>
    <w:rsid w:val="00872D08"/>
    <w:rsid w:val="008745BE"/>
    <w:rsid w:val="00875D04"/>
    <w:rsid w:val="008764AC"/>
    <w:rsid w:val="00877503"/>
    <w:rsid w:val="008800EA"/>
    <w:rsid w:val="0088129A"/>
    <w:rsid w:val="008816BF"/>
    <w:rsid w:val="008822BE"/>
    <w:rsid w:val="008828C6"/>
    <w:rsid w:val="00882FE0"/>
    <w:rsid w:val="00885E0F"/>
    <w:rsid w:val="00886A61"/>
    <w:rsid w:val="00890370"/>
    <w:rsid w:val="00890CED"/>
    <w:rsid w:val="00890DDC"/>
    <w:rsid w:val="00892542"/>
    <w:rsid w:val="008925EF"/>
    <w:rsid w:val="00892789"/>
    <w:rsid w:val="00892C18"/>
    <w:rsid w:val="008930D8"/>
    <w:rsid w:val="00893986"/>
    <w:rsid w:val="00894E20"/>
    <w:rsid w:val="008952C3"/>
    <w:rsid w:val="008961CA"/>
    <w:rsid w:val="008972C5"/>
    <w:rsid w:val="008A0D11"/>
    <w:rsid w:val="008A0F42"/>
    <w:rsid w:val="008A1BE7"/>
    <w:rsid w:val="008A2622"/>
    <w:rsid w:val="008A302C"/>
    <w:rsid w:val="008A3750"/>
    <w:rsid w:val="008A39E4"/>
    <w:rsid w:val="008A4974"/>
    <w:rsid w:val="008A5325"/>
    <w:rsid w:val="008A549C"/>
    <w:rsid w:val="008A5D49"/>
    <w:rsid w:val="008A6793"/>
    <w:rsid w:val="008A6F56"/>
    <w:rsid w:val="008A7918"/>
    <w:rsid w:val="008B0A96"/>
    <w:rsid w:val="008B16E8"/>
    <w:rsid w:val="008B4F70"/>
    <w:rsid w:val="008B68CF"/>
    <w:rsid w:val="008C080B"/>
    <w:rsid w:val="008C0DD4"/>
    <w:rsid w:val="008C1191"/>
    <w:rsid w:val="008C30A4"/>
    <w:rsid w:val="008C3B4F"/>
    <w:rsid w:val="008C4271"/>
    <w:rsid w:val="008C4BA6"/>
    <w:rsid w:val="008C6145"/>
    <w:rsid w:val="008D1A3E"/>
    <w:rsid w:val="008D311E"/>
    <w:rsid w:val="008D4806"/>
    <w:rsid w:val="008D59DB"/>
    <w:rsid w:val="008D6307"/>
    <w:rsid w:val="008D6C4B"/>
    <w:rsid w:val="008D7122"/>
    <w:rsid w:val="008E121A"/>
    <w:rsid w:val="008E1405"/>
    <w:rsid w:val="008E2EAB"/>
    <w:rsid w:val="008E3C60"/>
    <w:rsid w:val="008E3E83"/>
    <w:rsid w:val="008E41FF"/>
    <w:rsid w:val="008E48A0"/>
    <w:rsid w:val="008E5133"/>
    <w:rsid w:val="008E5542"/>
    <w:rsid w:val="008E556B"/>
    <w:rsid w:val="008E5BEB"/>
    <w:rsid w:val="008E6C95"/>
    <w:rsid w:val="008F034A"/>
    <w:rsid w:val="008F0D69"/>
    <w:rsid w:val="008F0DC4"/>
    <w:rsid w:val="008F0F72"/>
    <w:rsid w:val="008F1BEA"/>
    <w:rsid w:val="008F2782"/>
    <w:rsid w:val="008F3D36"/>
    <w:rsid w:val="008F47C7"/>
    <w:rsid w:val="008F4ECE"/>
    <w:rsid w:val="008F55A5"/>
    <w:rsid w:val="008F5B3E"/>
    <w:rsid w:val="008F66EB"/>
    <w:rsid w:val="008F7701"/>
    <w:rsid w:val="008F77E4"/>
    <w:rsid w:val="009000D5"/>
    <w:rsid w:val="00900B2B"/>
    <w:rsid w:val="0090154D"/>
    <w:rsid w:val="00901E7B"/>
    <w:rsid w:val="00902ECE"/>
    <w:rsid w:val="00903BC2"/>
    <w:rsid w:val="009040AF"/>
    <w:rsid w:val="00904F06"/>
    <w:rsid w:val="00905038"/>
    <w:rsid w:val="009053A5"/>
    <w:rsid w:val="00905758"/>
    <w:rsid w:val="009076C1"/>
    <w:rsid w:val="00907B2D"/>
    <w:rsid w:val="00910BE2"/>
    <w:rsid w:val="00910E57"/>
    <w:rsid w:val="00910EF1"/>
    <w:rsid w:val="0091112C"/>
    <w:rsid w:val="009113A1"/>
    <w:rsid w:val="009121E0"/>
    <w:rsid w:val="0091268B"/>
    <w:rsid w:val="00912923"/>
    <w:rsid w:val="00912E64"/>
    <w:rsid w:val="00913914"/>
    <w:rsid w:val="00914907"/>
    <w:rsid w:val="00915606"/>
    <w:rsid w:val="00916748"/>
    <w:rsid w:val="00916BB5"/>
    <w:rsid w:val="00917419"/>
    <w:rsid w:val="0091753D"/>
    <w:rsid w:val="00917970"/>
    <w:rsid w:val="00917B0C"/>
    <w:rsid w:val="00917FEB"/>
    <w:rsid w:val="00920244"/>
    <w:rsid w:val="00920898"/>
    <w:rsid w:val="00921406"/>
    <w:rsid w:val="00921851"/>
    <w:rsid w:val="009225AD"/>
    <w:rsid w:val="00922B59"/>
    <w:rsid w:val="00922B82"/>
    <w:rsid w:val="00922BB7"/>
    <w:rsid w:val="009233E6"/>
    <w:rsid w:val="00923E54"/>
    <w:rsid w:val="009254E9"/>
    <w:rsid w:val="009279C3"/>
    <w:rsid w:val="0093261F"/>
    <w:rsid w:val="00932AEB"/>
    <w:rsid w:val="009332E1"/>
    <w:rsid w:val="0093343F"/>
    <w:rsid w:val="00933F50"/>
    <w:rsid w:val="00935824"/>
    <w:rsid w:val="00935FD7"/>
    <w:rsid w:val="00936487"/>
    <w:rsid w:val="00937041"/>
    <w:rsid w:val="009370CE"/>
    <w:rsid w:val="009404F8"/>
    <w:rsid w:val="009413B7"/>
    <w:rsid w:val="009421AC"/>
    <w:rsid w:val="00942B1E"/>
    <w:rsid w:val="00942E34"/>
    <w:rsid w:val="00943281"/>
    <w:rsid w:val="00944B6F"/>
    <w:rsid w:val="00946112"/>
    <w:rsid w:val="00946E20"/>
    <w:rsid w:val="0095025E"/>
    <w:rsid w:val="00951D58"/>
    <w:rsid w:val="0095230D"/>
    <w:rsid w:val="009523C9"/>
    <w:rsid w:val="009525F4"/>
    <w:rsid w:val="00952697"/>
    <w:rsid w:val="00953627"/>
    <w:rsid w:val="0095365B"/>
    <w:rsid w:val="009536A4"/>
    <w:rsid w:val="009539FC"/>
    <w:rsid w:val="009547C8"/>
    <w:rsid w:val="00954F3D"/>
    <w:rsid w:val="00955311"/>
    <w:rsid w:val="0095540A"/>
    <w:rsid w:val="009561FE"/>
    <w:rsid w:val="009570C5"/>
    <w:rsid w:val="00957862"/>
    <w:rsid w:val="009579B7"/>
    <w:rsid w:val="00957D7B"/>
    <w:rsid w:val="00957EA1"/>
    <w:rsid w:val="0096025B"/>
    <w:rsid w:val="00960925"/>
    <w:rsid w:val="00961622"/>
    <w:rsid w:val="00961835"/>
    <w:rsid w:val="00962B9D"/>
    <w:rsid w:val="00962DB8"/>
    <w:rsid w:val="00962E9E"/>
    <w:rsid w:val="009635F3"/>
    <w:rsid w:val="00963DEB"/>
    <w:rsid w:val="00963FD1"/>
    <w:rsid w:val="009648B3"/>
    <w:rsid w:val="00964C69"/>
    <w:rsid w:val="00964EED"/>
    <w:rsid w:val="00966AA8"/>
    <w:rsid w:val="00966BEF"/>
    <w:rsid w:val="00966D4F"/>
    <w:rsid w:val="00966DCB"/>
    <w:rsid w:val="00967D90"/>
    <w:rsid w:val="009703D4"/>
    <w:rsid w:val="00971878"/>
    <w:rsid w:val="0097578E"/>
    <w:rsid w:val="009757B2"/>
    <w:rsid w:val="0097638E"/>
    <w:rsid w:val="009767FA"/>
    <w:rsid w:val="009768FC"/>
    <w:rsid w:val="00980A9D"/>
    <w:rsid w:val="0098196E"/>
    <w:rsid w:val="009829EE"/>
    <w:rsid w:val="00982A7F"/>
    <w:rsid w:val="00983083"/>
    <w:rsid w:val="00984612"/>
    <w:rsid w:val="009849F4"/>
    <w:rsid w:val="00984A61"/>
    <w:rsid w:val="009854E7"/>
    <w:rsid w:val="00986ADD"/>
    <w:rsid w:val="009871F0"/>
    <w:rsid w:val="00990B4E"/>
    <w:rsid w:val="0099171B"/>
    <w:rsid w:val="009926D0"/>
    <w:rsid w:val="00992932"/>
    <w:rsid w:val="00994E56"/>
    <w:rsid w:val="00995498"/>
    <w:rsid w:val="00995854"/>
    <w:rsid w:val="00995CF3"/>
    <w:rsid w:val="00996038"/>
    <w:rsid w:val="00996AB7"/>
    <w:rsid w:val="009972C8"/>
    <w:rsid w:val="009978C6"/>
    <w:rsid w:val="009A09B0"/>
    <w:rsid w:val="009A15F6"/>
    <w:rsid w:val="009A3A9C"/>
    <w:rsid w:val="009A3BAF"/>
    <w:rsid w:val="009A4674"/>
    <w:rsid w:val="009A47DA"/>
    <w:rsid w:val="009A5500"/>
    <w:rsid w:val="009A5A3F"/>
    <w:rsid w:val="009A5FE0"/>
    <w:rsid w:val="009A6201"/>
    <w:rsid w:val="009A63D3"/>
    <w:rsid w:val="009A6C75"/>
    <w:rsid w:val="009A79DD"/>
    <w:rsid w:val="009A7C87"/>
    <w:rsid w:val="009A7D91"/>
    <w:rsid w:val="009A7E49"/>
    <w:rsid w:val="009B022A"/>
    <w:rsid w:val="009B04E0"/>
    <w:rsid w:val="009B151C"/>
    <w:rsid w:val="009B1C1B"/>
    <w:rsid w:val="009B1FC7"/>
    <w:rsid w:val="009B35C6"/>
    <w:rsid w:val="009B58B8"/>
    <w:rsid w:val="009B5C45"/>
    <w:rsid w:val="009B664A"/>
    <w:rsid w:val="009B680B"/>
    <w:rsid w:val="009B6BE7"/>
    <w:rsid w:val="009B71A4"/>
    <w:rsid w:val="009B72CD"/>
    <w:rsid w:val="009B79CC"/>
    <w:rsid w:val="009C02ED"/>
    <w:rsid w:val="009C068B"/>
    <w:rsid w:val="009C0749"/>
    <w:rsid w:val="009C0E74"/>
    <w:rsid w:val="009C0FE4"/>
    <w:rsid w:val="009C213B"/>
    <w:rsid w:val="009C32B0"/>
    <w:rsid w:val="009C5DF0"/>
    <w:rsid w:val="009C5FA5"/>
    <w:rsid w:val="009C6EEB"/>
    <w:rsid w:val="009D03C7"/>
    <w:rsid w:val="009D0BE4"/>
    <w:rsid w:val="009D0C78"/>
    <w:rsid w:val="009D1876"/>
    <w:rsid w:val="009D1948"/>
    <w:rsid w:val="009D3062"/>
    <w:rsid w:val="009D3D2C"/>
    <w:rsid w:val="009D48AC"/>
    <w:rsid w:val="009D5440"/>
    <w:rsid w:val="009D6FC9"/>
    <w:rsid w:val="009D7A73"/>
    <w:rsid w:val="009E04CB"/>
    <w:rsid w:val="009E09CB"/>
    <w:rsid w:val="009E0E1E"/>
    <w:rsid w:val="009E0F14"/>
    <w:rsid w:val="009E14AE"/>
    <w:rsid w:val="009E160B"/>
    <w:rsid w:val="009E2089"/>
    <w:rsid w:val="009E27FE"/>
    <w:rsid w:val="009E3277"/>
    <w:rsid w:val="009E3AAC"/>
    <w:rsid w:val="009E41F9"/>
    <w:rsid w:val="009E45E2"/>
    <w:rsid w:val="009E4DE7"/>
    <w:rsid w:val="009E562A"/>
    <w:rsid w:val="009E5D60"/>
    <w:rsid w:val="009E65F7"/>
    <w:rsid w:val="009E6606"/>
    <w:rsid w:val="009E7661"/>
    <w:rsid w:val="009F25BA"/>
    <w:rsid w:val="009F25D2"/>
    <w:rsid w:val="009F276F"/>
    <w:rsid w:val="009F2C91"/>
    <w:rsid w:val="009F32EB"/>
    <w:rsid w:val="009F35C2"/>
    <w:rsid w:val="009F4E02"/>
    <w:rsid w:val="009F555A"/>
    <w:rsid w:val="009F6BF8"/>
    <w:rsid w:val="009F703F"/>
    <w:rsid w:val="009F75DB"/>
    <w:rsid w:val="009F764B"/>
    <w:rsid w:val="00A00472"/>
    <w:rsid w:val="00A00623"/>
    <w:rsid w:val="00A01146"/>
    <w:rsid w:val="00A0171C"/>
    <w:rsid w:val="00A01BD1"/>
    <w:rsid w:val="00A01DBC"/>
    <w:rsid w:val="00A01F0B"/>
    <w:rsid w:val="00A02125"/>
    <w:rsid w:val="00A023EB"/>
    <w:rsid w:val="00A024C4"/>
    <w:rsid w:val="00A027AA"/>
    <w:rsid w:val="00A02A05"/>
    <w:rsid w:val="00A04558"/>
    <w:rsid w:val="00A052AA"/>
    <w:rsid w:val="00A0581B"/>
    <w:rsid w:val="00A0737D"/>
    <w:rsid w:val="00A0770D"/>
    <w:rsid w:val="00A106A9"/>
    <w:rsid w:val="00A115D9"/>
    <w:rsid w:val="00A11A81"/>
    <w:rsid w:val="00A11E94"/>
    <w:rsid w:val="00A1377D"/>
    <w:rsid w:val="00A13814"/>
    <w:rsid w:val="00A14333"/>
    <w:rsid w:val="00A14461"/>
    <w:rsid w:val="00A159A7"/>
    <w:rsid w:val="00A17911"/>
    <w:rsid w:val="00A17ADD"/>
    <w:rsid w:val="00A17C86"/>
    <w:rsid w:val="00A209F8"/>
    <w:rsid w:val="00A21246"/>
    <w:rsid w:val="00A22000"/>
    <w:rsid w:val="00A2299D"/>
    <w:rsid w:val="00A229EE"/>
    <w:rsid w:val="00A235DF"/>
    <w:rsid w:val="00A244E2"/>
    <w:rsid w:val="00A25EDE"/>
    <w:rsid w:val="00A26342"/>
    <w:rsid w:val="00A26580"/>
    <w:rsid w:val="00A26591"/>
    <w:rsid w:val="00A266A9"/>
    <w:rsid w:val="00A27041"/>
    <w:rsid w:val="00A27EAF"/>
    <w:rsid w:val="00A30B20"/>
    <w:rsid w:val="00A31A69"/>
    <w:rsid w:val="00A3363A"/>
    <w:rsid w:val="00A33EE2"/>
    <w:rsid w:val="00A35155"/>
    <w:rsid w:val="00A3536D"/>
    <w:rsid w:val="00A3568F"/>
    <w:rsid w:val="00A358BA"/>
    <w:rsid w:val="00A36C2A"/>
    <w:rsid w:val="00A36D5E"/>
    <w:rsid w:val="00A36F97"/>
    <w:rsid w:val="00A376C3"/>
    <w:rsid w:val="00A378B6"/>
    <w:rsid w:val="00A40887"/>
    <w:rsid w:val="00A41100"/>
    <w:rsid w:val="00A414D1"/>
    <w:rsid w:val="00A42040"/>
    <w:rsid w:val="00A42715"/>
    <w:rsid w:val="00A436E4"/>
    <w:rsid w:val="00A439CB"/>
    <w:rsid w:val="00A4467D"/>
    <w:rsid w:val="00A45319"/>
    <w:rsid w:val="00A455DF"/>
    <w:rsid w:val="00A456C5"/>
    <w:rsid w:val="00A45E0F"/>
    <w:rsid w:val="00A45EB7"/>
    <w:rsid w:val="00A45ED0"/>
    <w:rsid w:val="00A475A3"/>
    <w:rsid w:val="00A47F9B"/>
    <w:rsid w:val="00A51AD6"/>
    <w:rsid w:val="00A51CEA"/>
    <w:rsid w:val="00A52E2B"/>
    <w:rsid w:val="00A53A82"/>
    <w:rsid w:val="00A54210"/>
    <w:rsid w:val="00A54415"/>
    <w:rsid w:val="00A55606"/>
    <w:rsid w:val="00A55D94"/>
    <w:rsid w:val="00A5604F"/>
    <w:rsid w:val="00A60792"/>
    <w:rsid w:val="00A617FF"/>
    <w:rsid w:val="00A62B00"/>
    <w:rsid w:val="00A63969"/>
    <w:rsid w:val="00A65E27"/>
    <w:rsid w:val="00A661D5"/>
    <w:rsid w:val="00A665BB"/>
    <w:rsid w:val="00A66F78"/>
    <w:rsid w:val="00A67B3B"/>
    <w:rsid w:val="00A70AC3"/>
    <w:rsid w:val="00A712ED"/>
    <w:rsid w:val="00A71E6F"/>
    <w:rsid w:val="00A72117"/>
    <w:rsid w:val="00A721B6"/>
    <w:rsid w:val="00A722B1"/>
    <w:rsid w:val="00A727BF"/>
    <w:rsid w:val="00A734B1"/>
    <w:rsid w:val="00A73BA3"/>
    <w:rsid w:val="00A73DAC"/>
    <w:rsid w:val="00A740DB"/>
    <w:rsid w:val="00A750F3"/>
    <w:rsid w:val="00A75173"/>
    <w:rsid w:val="00A755F6"/>
    <w:rsid w:val="00A75E6A"/>
    <w:rsid w:val="00A76704"/>
    <w:rsid w:val="00A769FE"/>
    <w:rsid w:val="00A7700C"/>
    <w:rsid w:val="00A77957"/>
    <w:rsid w:val="00A77B52"/>
    <w:rsid w:val="00A8036F"/>
    <w:rsid w:val="00A808D9"/>
    <w:rsid w:val="00A81025"/>
    <w:rsid w:val="00A81576"/>
    <w:rsid w:val="00A81A93"/>
    <w:rsid w:val="00A833BF"/>
    <w:rsid w:val="00A83FB5"/>
    <w:rsid w:val="00A846EF"/>
    <w:rsid w:val="00A85AA3"/>
    <w:rsid w:val="00A878FC"/>
    <w:rsid w:val="00A90A75"/>
    <w:rsid w:val="00A91061"/>
    <w:rsid w:val="00A9164D"/>
    <w:rsid w:val="00A9185D"/>
    <w:rsid w:val="00A91FCC"/>
    <w:rsid w:val="00A925BF"/>
    <w:rsid w:val="00A93400"/>
    <w:rsid w:val="00A955A6"/>
    <w:rsid w:val="00A97029"/>
    <w:rsid w:val="00A97E44"/>
    <w:rsid w:val="00AA1752"/>
    <w:rsid w:val="00AA3B3C"/>
    <w:rsid w:val="00AA448B"/>
    <w:rsid w:val="00AA5628"/>
    <w:rsid w:val="00AA63E4"/>
    <w:rsid w:val="00AA6952"/>
    <w:rsid w:val="00AA7BB8"/>
    <w:rsid w:val="00AB0C43"/>
    <w:rsid w:val="00AB24E9"/>
    <w:rsid w:val="00AB2CB4"/>
    <w:rsid w:val="00AB2CF5"/>
    <w:rsid w:val="00AB2DFD"/>
    <w:rsid w:val="00AB3FE9"/>
    <w:rsid w:val="00AB486A"/>
    <w:rsid w:val="00AB5472"/>
    <w:rsid w:val="00AB60C9"/>
    <w:rsid w:val="00AB6A1E"/>
    <w:rsid w:val="00AC06B4"/>
    <w:rsid w:val="00AC0891"/>
    <w:rsid w:val="00AC165F"/>
    <w:rsid w:val="00AC1C56"/>
    <w:rsid w:val="00AC1D69"/>
    <w:rsid w:val="00AC4C40"/>
    <w:rsid w:val="00AC619D"/>
    <w:rsid w:val="00AC63A6"/>
    <w:rsid w:val="00AC6F6C"/>
    <w:rsid w:val="00AC7B3D"/>
    <w:rsid w:val="00AD12C0"/>
    <w:rsid w:val="00AD3F60"/>
    <w:rsid w:val="00AD4078"/>
    <w:rsid w:val="00AD4107"/>
    <w:rsid w:val="00AD4587"/>
    <w:rsid w:val="00AD622E"/>
    <w:rsid w:val="00AD6414"/>
    <w:rsid w:val="00AD69B0"/>
    <w:rsid w:val="00AD720C"/>
    <w:rsid w:val="00AD77DF"/>
    <w:rsid w:val="00AE0245"/>
    <w:rsid w:val="00AE0952"/>
    <w:rsid w:val="00AE1690"/>
    <w:rsid w:val="00AE1706"/>
    <w:rsid w:val="00AE258F"/>
    <w:rsid w:val="00AE2C85"/>
    <w:rsid w:val="00AE347C"/>
    <w:rsid w:val="00AE43A6"/>
    <w:rsid w:val="00AE47BA"/>
    <w:rsid w:val="00AE4B52"/>
    <w:rsid w:val="00AE5BE9"/>
    <w:rsid w:val="00AE5C36"/>
    <w:rsid w:val="00AE5D87"/>
    <w:rsid w:val="00AE5E2C"/>
    <w:rsid w:val="00AE642E"/>
    <w:rsid w:val="00AE6635"/>
    <w:rsid w:val="00AE6CF3"/>
    <w:rsid w:val="00AE7650"/>
    <w:rsid w:val="00AF267B"/>
    <w:rsid w:val="00AF27FA"/>
    <w:rsid w:val="00AF32D9"/>
    <w:rsid w:val="00AF33EF"/>
    <w:rsid w:val="00AF3612"/>
    <w:rsid w:val="00AF4ACB"/>
    <w:rsid w:val="00AF61A8"/>
    <w:rsid w:val="00AF69D2"/>
    <w:rsid w:val="00AF7025"/>
    <w:rsid w:val="00B01751"/>
    <w:rsid w:val="00B022DD"/>
    <w:rsid w:val="00B024AC"/>
    <w:rsid w:val="00B032D1"/>
    <w:rsid w:val="00B03B9E"/>
    <w:rsid w:val="00B044BD"/>
    <w:rsid w:val="00B04B52"/>
    <w:rsid w:val="00B052DF"/>
    <w:rsid w:val="00B055D5"/>
    <w:rsid w:val="00B06471"/>
    <w:rsid w:val="00B07033"/>
    <w:rsid w:val="00B10116"/>
    <w:rsid w:val="00B10997"/>
    <w:rsid w:val="00B10AD6"/>
    <w:rsid w:val="00B10E42"/>
    <w:rsid w:val="00B11B97"/>
    <w:rsid w:val="00B1277C"/>
    <w:rsid w:val="00B12C33"/>
    <w:rsid w:val="00B13015"/>
    <w:rsid w:val="00B13711"/>
    <w:rsid w:val="00B138E7"/>
    <w:rsid w:val="00B13BF2"/>
    <w:rsid w:val="00B14139"/>
    <w:rsid w:val="00B15144"/>
    <w:rsid w:val="00B153DA"/>
    <w:rsid w:val="00B169E0"/>
    <w:rsid w:val="00B217DE"/>
    <w:rsid w:val="00B21E58"/>
    <w:rsid w:val="00B22318"/>
    <w:rsid w:val="00B225CA"/>
    <w:rsid w:val="00B23363"/>
    <w:rsid w:val="00B23849"/>
    <w:rsid w:val="00B23E05"/>
    <w:rsid w:val="00B248AA"/>
    <w:rsid w:val="00B256B4"/>
    <w:rsid w:val="00B26DBC"/>
    <w:rsid w:val="00B27424"/>
    <w:rsid w:val="00B27B52"/>
    <w:rsid w:val="00B306FA"/>
    <w:rsid w:val="00B307F7"/>
    <w:rsid w:val="00B3113C"/>
    <w:rsid w:val="00B31A74"/>
    <w:rsid w:val="00B31CF4"/>
    <w:rsid w:val="00B31DE0"/>
    <w:rsid w:val="00B3311B"/>
    <w:rsid w:val="00B343D2"/>
    <w:rsid w:val="00B35AF2"/>
    <w:rsid w:val="00B365C0"/>
    <w:rsid w:val="00B36C8B"/>
    <w:rsid w:val="00B37404"/>
    <w:rsid w:val="00B41044"/>
    <w:rsid w:val="00B415F9"/>
    <w:rsid w:val="00B41943"/>
    <w:rsid w:val="00B427D9"/>
    <w:rsid w:val="00B42841"/>
    <w:rsid w:val="00B42F1E"/>
    <w:rsid w:val="00B44A93"/>
    <w:rsid w:val="00B456E1"/>
    <w:rsid w:val="00B45CD6"/>
    <w:rsid w:val="00B4733F"/>
    <w:rsid w:val="00B4774C"/>
    <w:rsid w:val="00B479F7"/>
    <w:rsid w:val="00B5041C"/>
    <w:rsid w:val="00B51C18"/>
    <w:rsid w:val="00B52476"/>
    <w:rsid w:val="00B52F2B"/>
    <w:rsid w:val="00B5373B"/>
    <w:rsid w:val="00B53C5E"/>
    <w:rsid w:val="00B5445F"/>
    <w:rsid w:val="00B544E3"/>
    <w:rsid w:val="00B55194"/>
    <w:rsid w:val="00B554B0"/>
    <w:rsid w:val="00B56DBE"/>
    <w:rsid w:val="00B607C3"/>
    <w:rsid w:val="00B60A30"/>
    <w:rsid w:val="00B61271"/>
    <w:rsid w:val="00B63AAF"/>
    <w:rsid w:val="00B643B5"/>
    <w:rsid w:val="00B64F67"/>
    <w:rsid w:val="00B65C92"/>
    <w:rsid w:val="00B663B9"/>
    <w:rsid w:val="00B666CC"/>
    <w:rsid w:val="00B66B0F"/>
    <w:rsid w:val="00B70B1D"/>
    <w:rsid w:val="00B71130"/>
    <w:rsid w:val="00B711FF"/>
    <w:rsid w:val="00B7210D"/>
    <w:rsid w:val="00B72863"/>
    <w:rsid w:val="00B72A11"/>
    <w:rsid w:val="00B72B65"/>
    <w:rsid w:val="00B73386"/>
    <w:rsid w:val="00B75369"/>
    <w:rsid w:val="00B75995"/>
    <w:rsid w:val="00B76763"/>
    <w:rsid w:val="00B76CCC"/>
    <w:rsid w:val="00B77F43"/>
    <w:rsid w:val="00B80A7B"/>
    <w:rsid w:val="00B80E76"/>
    <w:rsid w:val="00B81198"/>
    <w:rsid w:val="00B842D0"/>
    <w:rsid w:val="00B84675"/>
    <w:rsid w:val="00B846B3"/>
    <w:rsid w:val="00B84BDE"/>
    <w:rsid w:val="00B8594B"/>
    <w:rsid w:val="00B85C3A"/>
    <w:rsid w:val="00B8787E"/>
    <w:rsid w:val="00B91961"/>
    <w:rsid w:val="00B91AE0"/>
    <w:rsid w:val="00B91C08"/>
    <w:rsid w:val="00B92395"/>
    <w:rsid w:val="00B92A33"/>
    <w:rsid w:val="00B92E52"/>
    <w:rsid w:val="00B9366E"/>
    <w:rsid w:val="00B93C54"/>
    <w:rsid w:val="00B945D4"/>
    <w:rsid w:val="00B95445"/>
    <w:rsid w:val="00B96989"/>
    <w:rsid w:val="00B96D35"/>
    <w:rsid w:val="00B97A07"/>
    <w:rsid w:val="00B97B17"/>
    <w:rsid w:val="00BA0777"/>
    <w:rsid w:val="00BA1777"/>
    <w:rsid w:val="00BA1CF0"/>
    <w:rsid w:val="00BA2195"/>
    <w:rsid w:val="00BA2BF3"/>
    <w:rsid w:val="00BA49AA"/>
    <w:rsid w:val="00BA56B3"/>
    <w:rsid w:val="00BA5E2B"/>
    <w:rsid w:val="00BA5F2D"/>
    <w:rsid w:val="00BA6DEA"/>
    <w:rsid w:val="00BB01E3"/>
    <w:rsid w:val="00BB041D"/>
    <w:rsid w:val="00BB10CA"/>
    <w:rsid w:val="00BB1CF5"/>
    <w:rsid w:val="00BB1F06"/>
    <w:rsid w:val="00BB21D3"/>
    <w:rsid w:val="00BB35A0"/>
    <w:rsid w:val="00BB4982"/>
    <w:rsid w:val="00BB4E78"/>
    <w:rsid w:val="00BB5BC3"/>
    <w:rsid w:val="00BB6DC2"/>
    <w:rsid w:val="00BB7575"/>
    <w:rsid w:val="00BC1323"/>
    <w:rsid w:val="00BC14CD"/>
    <w:rsid w:val="00BC218A"/>
    <w:rsid w:val="00BC39C1"/>
    <w:rsid w:val="00BC3D0B"/>
    <w:rsid w:val="00BC439E"/>
    <w:rsid w:val="00BC5417"/>
    <w:rsid w:val="00BD23C6"/>
    <w:rsid w:val="00BD2541"/>
    <w:rsid w:val="00BD3204"/>
    <w:rsid w:val="00BD37DC"/>
    <w:rsid w:val="00BD3EBD"/>
    <w:rsid w:val="00BD575C"/>
    <w:rsid w:val="00BD6C05"/>
    <w:rsid w:val="00BD7077"/>
    <w:rsid w:val="00BD7626"/>
    <w:rsid w:val="00BE092E"/>
    <w:rsid w:val="00BE0DB0"/>
    <w:rsid w:val="00BE1527"/>
    <w:rsid w:val="00BE1BEA"/>
    <w:rsid w:val="00BE2F8A"/>
    <w:rsid w:val="00BE36A9"/>
    <w:rsid w:val="00BE571A"/>
    <w:rsid w:val="00BE5769"/>
    <w:rsid w:val="00BE5A37"/>
    <w:rsid w:val="00BE6B07"/>
    <w:rsid w:val="00BE6F0A"/>
    <w:rsid w:val="00BE762E"/>
    <w:rsid w:val="00BE77D8"/>
    <w:rsid w:val="00BE7BA9"/>
    <w:rsid w:val="00BF019B"/>
    <w:rsid w:val="00BF1141"/>
    <w:rsid w:val="00BF2029"/>
    <w:rsid w:val="00BF2488"/>
    <w:rsid w:val="00BF24EE"/>
    <w:rsid w:val="00BF27D9"/>
    <w:rsid w:val="00BF2AE8"/>
    <w:rsid w:val="00BF39C4"/>
    <w:rsid w:val="00BF471E"/>
    <w:rsid w:val="00BF4AED"/>
    <w:rsid w:val="00BF55F8"/>
    <w:rsid w:val="00BF5886"/>
    <w:rsid w:val="00BF5A65"/>
    <w:rsid w:val="00BF787A"/>
    <w:rsid w:val="00C0070F"/>
    <w:rsid w:val="00C01287"/>
    <w:rsid w:val="00C02B25"/>
    <w:rsid w:val="00C0427A"/>
    <w:rsid w:val="00C04990"/>
    <w:rsid w:val="00C04BD6"/>
    <w:rsid w:val="00C04DFF"/>
    <w:rsid w:val="00C06021"/>
    <w:rsid w:val="00C063AF"/>
    <w:rsid w:val="00C07BCF"/>
    <w:rsid w:val="00C07E26"/>
    <w:rsid w:val="00C07E2F"/>
    <w:rsid w:val="00C12705"/>
    <w:rsid w:val="00C13013"/>
    <w:rsid w:val="00C14460"/>
    <w:rsid w:val="00C144EC"/>
    <w:rsid w:val="00C15745"/>
    <w:rsid w:val="00C15D8E"/>
    <w:rsid w:val="00C1650F"/>
    <w:rsid w:val="00C16733"/>
    <w:rsid w:val="00C16BC3"/>
    <w:rsid w:val="00C1760C"/>
    <w:rsid w:val="00C208CF"/>
    <w:rsid w:val="00C21FEB"/>
    <w:rsid w:val="00C22C19"/>
    <w:rsid w:val="00C22C37"/>
    <w:rsid w:val="00C23107"/>
    <w:rsid w:val="00C23B83"/>
    <w:rsid w:val="00C23D97"/>
    <w:rsid w:val="00C23F0E"/>
    <w:rsid w:val="00C24643"/>
    <w:rsid w:val="00C24F37"/>
    <w:rsid w:val="00C254C1"/>
    <w:rsid w:val="00C25622"/>
    <w:rsid w:val="00C25FEF"/>
    <w:rsid w:val="00C25FFA"/>
    <w:rsid w:val="00C26FD6"/>
    <w:rsid w:val="00C30B64"/>
    <w:rsid w:val="00C31FB2"/>
    <w:rsid w:val="00C320F2"/>
    <w:rsid w:val="00C32216"/>
    <w:rsid w:val="00C33860"/>
    <w:rsid w:val="00C343AA"/>
    <w:rsid w:val="00C34E73"/>
    <w:rsid w:val="00C35C21"/>
    <w:rsid w:val="00C363F6"/>
    <w:rsid w:val="00C36B1D"/>
    <w:rsid w:val="00C37B78"/>
    <w:rsid w:val="00C40308"/>
    <w:rsid w:val="00C408DE"/>
    <w:rsid w:val="00C40C26"/>
    <w:rsid w:val="00C40F3D"/>
    <w:rsid w:val="00C41441"/>
    <w:rsid w:val="00C41965"/>
    <w:rsid w:val="00C41F9E"/>
    <w:rsid w:val="00C42127"/>
    <w:rsid w:val="00C42537"/>
    <w:rsid w:val="00C4282C"/>
    <w:rsid w:val="00C428E3"/>
    <w:rsid w:val="00C43711"/>
    <w:rsid w:val="00C446F3"/>
    <w:rsid w:val="00C4486B"/>
    <w:rsid w:val="00C45073"/>
    <w:rsid w:val="00C453FB"/>
    <w:rsid w:val="00C45479"/>
    <w:rsid w:val="00C45A2B"/>
    <w:rsid w:val="00C4694B"/>
    <w:rsid w:val="00C47AEC"/>
    <w:rsid w:val="00C505A8"/>
    <w:rsid w:val="00C50804"/>
    <w:rsid w:val="00C50E52"/>
    <w:rsid w:val="00C516CB"/>
    <w:rsid w:val="00C51C23"/>
    <w:rsid w:val="00C53380"/>
    <w:rsid w:val="00C53CA9"/>
    <w:rsid w:val="00C54FB9"/>
    <w:rsid w:val="00C55783"/>
    <w:rsid w:val="00C56328"/>
    <w:rsid w:val="00C56345"/>
    <w:rsid w:val="00C564F7"/>
    <w:rsid w:val="00C57A05"/>
    <w:rsid w:val="00C6047D"/>
    <w:rsid w:val="00C60AFE"/>
    <w:rsid w:val="00C61355"/>
    <w:rsid w:val="00C62007"/>
    <w:rsid w:val="00C62F7F"/>
    <w:rsid w:val="00C63047"/>
    <w:rsid w:val="00C6326A"/>
    <w:rsid w:val="00C65B48"/>
    <w:rsid w:val="00C65B6F"/>
    <w:rsid w:val="00C6649F"/>
    <w:rsid w:val="00C6664B"/>
    <w:rsid w:val="00C66827"/>
    <w:rsid w:val="00C67366"/>
    <w:rsid w:val="00C70058"/>
    <w:rsid w:val="00C700DE"/>
    <w:rsid w:val="00C713E4"/>
    <w:rsid w:val="00C7265E"/>
    <w:rsid w:val="00C7297F"/>
    <w:rsid w:val="00C74BAE"/>
    <w:rsid w:val="00C74C44"/>
    <w:rsid w:val="00C7602F"/>
    <w:rsid w:val="00C763CA"/>
    <w:rsid w:val="00C773BD"/>
    <w:rsid w:val="00C80418"/>
    <w:rsid w:val="00C827B2"/>
    <w:rsid w:val="00C82FD8"/>
    <w:rsid w:val="00C83B6D"/>
    <w:rsid w:val="00C850EF"/>
    <w:rsid w:val="00C85C6E"/>
    <w:rsid w:val="00C86A2E"/>
    <w:rsid w:val="00C86B49"/>
    <w:rsid w:val="00C8783A"/>
    <w:rsid w:val="00C878B5"/>
    <w:rsid w:val="00C87DEC"/>
    <w:rsid w:val="00C90558"/>
    <w:rsid w:val="00C92F24"/>
    <w:rsid w:val="00C93F3C"/>
    <w:rsid w:val="00C95D9B"/>
    <w:rsid w:val="00C9679A"/>
    <w:rsid w:val="00C96C34"/>
    <w:rsid w:val="00CA0E1C"/>
    <w:rsid w:val="00CA1331"/>
    <w:rsid w:val="00CA1647"/>
    <w:rsid w:val="00CA2DE3"/>
    <w:rsid w:val="00CA4081"/>
    <w:rsid w:val="00CA5153"/>
    <w:rsid w:val="00CA5403"/>
    <w:rsid w:val="00CA551D"/>
    <w:rsid w:val="00CA7638"/>
    <w:rsid w:val="00CB0D8A"/>
    <w:rsid w:val="00CB0E44"/>
    <w:rsid w:val="00CB1AF8"/>
    <w:rsid w:val="00CB1F91"/>
    <w:rsid w:val="00CB2C20"/>
    <w:rsid w:val="00CB2FEC"/>
    <w:rsid w:val="00CB4A80"/>
    <w:rsid w:val="00CB4D88"/>
    <w:rsid w:val="00CB4FF6"/>
    <w:rsid w:val="00CB6074"/>
    <w:rsid w:val="00CB6CBA"/>
    <w:rsid w:val="00CB6F5A"/>
    <w:rsid w:val="00CC0143"/>
    <w:rsid w:val="00CC0619"/>
    <w:rsid w:val="00CC0A4A"/>
    <w:rsid w:val="00CC149B"/>
    <w:rsid w:val="00CC1D69"/>
    <w:rsid w:val="00CC239D"/>
    <w:rsid w:val="00CC25F1"/>
    <w:rsid w:val="00CC2BBE"/>
    <w:rsid w:val="00CC3EF0"/>
    <w:rsid w:val="00CC4578"/>
    <w:rsid w:val="00CC4F8B"/>
    <w:rsid w:val="00CC6126"/>
    <w:rsid w:val="00CC6C6E"/>
    <w:rsid w:val="00CC6D5A"/>
    <w:rsid w:val="00CD0101"/>
    <w:rsid w:val="00CD0C4B"/>
    <w:rsid w:val="00CD12B9"/>
    <w:rsid w:val="00CD16B8"/>
    <w:rsid w:val="00CD2B9F"/>
    <w:rsid w:val="00CD2C15"/>
    <w:rsid w:val="00CD41DD"/>
    <w:rsid w:val="00CD4DFD"/>
    <w:rsid w:val="00CD542A"/>
    <w:rsid w:val="00CD58F3"/>
    <w:rsid w:val="00CD7F3A"/>
    <w:rsid w:val="00CE002B"/>
    <w:rsid w:val="00CE0C18"/>
    <w:rsid w:val="00CE1719"/>
    <w:rsid w:val="00CE1F14"/>
    <w:rsid w:val="00CE301C"/>
    <w:rsid w:val="00CE4580"/>
    <w:rsid w:val="00CE58C9"/>
    <w:rsid w:val="00CE5FF5"/>
    <w:rsid w:val="00CE71BE"/>
    <w:rsid w:val="00CE770F"/>
    <w:rsid w:val="00CF2896"/>
    <w:rsid w:val="00CF33F0"/>
    <w:rsid w:val="00CF3D78"/>
    <w:rsid w:val="00CF56E4"/>
    <w:rsid w:val="00CF5884"/>
    <w:rsid w:val="00CF5A2D"/>
    <w:rsid w:val="00CF6311"/>
    <w:rsid w:val="00CF6C32"/>
    <w:rsid w:val="00CF6CD9"/>
    <w:rsid w:val="00CF7255"/>
    <w:rsid w:val="00CF74B4"/>
    <w:rsid w:val="00D00242"/>
    <w:rsid w:val="00D004E4"/>
    <w:rsid w:val="00D0115F"/>
    <w:rsid w:val="00D013AC"/>
    <w:rsid w:val="00D0177B"/>
    <w:rsid w:val="00D0277E"/>
    <w:rsid w:val="00D02995"/>
    <w:rsid w:val="00D04168"/>
    <w:rsid w:val="00D0495B"/>
    <w:rsid w:val="00D0679F"/>
    <w:rsid w:val="00D10EAB"/>
    <w:rsid w:val="00D11C50"/>
    <w:rsid w:val="00D12D84"/>
    <w:rsid w:val="00D13941"/>
    <w:rsid w:val="00D13943"/>
    <w:rsid w:val="00D13D35"/>
    <w:rsid w:val="00D144AF"/>
    <w:rsid w:val="00D15C7B"/>
    <w:rsid w:val="00D1618B"/>
    <w:rsid w:val="00D166C6"/>
    <w:rsid w:val="00D16912"/>
    <w:rsid w:val="00D16D13"/>
    <w:rsid w:val="00D17029"/>
    <w:rsid w:val="00D171D9"/>
    <w:rsid w:val="00D17636"/>
    <w:rsid w:val="00D17ADE"/>
    <w:rsid w:val="00D20078"/>
    <w:rsid w:val="00D202E3"/>
    <w:rsid w:val="00D214A0"/>
    <w:rsid w:val="00D225D9"/>
    <w:rsid w:val="00D23310"/>
    <w:rsid w:val="00D271F6"/>
    <w:rsid w:val="00D27913"/>
    <w:rsid w:val="00D27A70"/>
    <w:rsid w:val="00D30926"/>
    <w:rsid w:val="00D30E69"/>
    <w:rsid w:val="00D31E1B"/>
    <w:rsid w:val="00D3328B"/>
    <w:rsid w:val="00D346FD"/>
    <w:rsid w:val="00D3574A"/>
    <w:rsid w:val="00D370A7"/>
    <w:rsid w:val="00D40931"/>
    <w:rsid w:val="00D40A29"/>
    <w:rsid w:val="00D40E72"/>
    <w:rsid w:val="00D42182"/>
    <w:rsid w:val="00D43A61"/>
    <w:rsid w:val="00D446BF"/>
    <w:rsid w:val="00D447AD"/>
    <w:rsid w:val="00D455CB"/>
    <w:rsid w:val="00D45C08"/>
    <w:rsid w:val="00D45E70"/>
    <w:rsid w:val="00D45F44"/>
    <w:rsid w:val="00D46027"/>
    <w:rsid w:val="00D468D4"/>
    <w:rsid w:val="00D51DEC"/>
    <w:rsid w:val="00D51FCB"/>
    <w:rsid w:val="00D52385"/>
    <w:rsid w:val="00D5332F"/>
    <w:rsid w:val="00D534BE"/>
    <w:rsid w:val="00D544F9"/>
    <w:rsid w:val="00D54A11"/>
    <w:rsid w:val="00D54CA8"/>
    <w:rsid w:val="00D54FA4"/>
    <w:rsid w:val="00D556A1"/>
    <w:rsid w:val="00D5577C"/>
    <w:rsid w:val="00D55967"/>
    <w:rsid w:val="00D55B67"/>
    <w:rsid w:val="00D56DF1"/>
    <w:rsid w:val="00D57155"/>
    <w:rsid w:val="00D615F8"/>
    <w:rsid w:val="00D62D27"/>
    <w:rsid w:val="00D62D8F"/>
    <w:rsid w:val="00D65565"/>
    <w:rsid w:val="00D659E3"/>
    <w:rsid w:val="00D65C8A"/>
    <w:rsid w:val="00D6662A"/>
    <w:rsid w:val="00D668F3"/>
    <w:rsid w:val="00D66AD5"/>
    <w:rsid w:val="00D701C5"/>
    <w:rsid w:val="00D70A13"/>
    <w:rsid w:val="00D7103F"/>
    <w:rsid w:val="00D71243"/>
    <w:rsid w:val="00D71983"/>
    <w:rsid w:val="00D71DFD"/>
    <w:rsid w:val="00D72C58"/>
    <w:rsid w:val="00D732BC"/>
    <w:rsid w:val="00D73578"/>
    <w:rsid w:val="00D73D46"/>
    <w:rsid w:val="00D73F1F"/>
    <w:rsid w:val="00D74E2D"/>
    <w:rsid w:val="00D74E9A"/>
    <w:rsid w:val="00D74EA6"/>
    <w:rsid w:val="00D756B5"/>
    <w:rsid w:val="00D76685"/>
    <w:rsid w:val="00D76DE0"/>
    <w:rsid w:val="00D77A0A"/>
    <w:rsid w:val="00D804D9"/>
    <w:rsid w:val="00D80772"/>
    <w:rsid w:val="00D813E7"/>
    <w:rsid w:val="00D8188C"/>
    <w:rsid w:val="00D82222"/>
    <w:rsid w:val="00D82687"/>
    <w:rsid w:val="00D8557C"/>
    <w:rsid w:val="00D900EA"/>
    <w:rsid w:val="00D9073D"/>
    <w:rsid w:val="00D90BE1"/>
    <w:rsid w:val="00D91142"/>
    <w:rsid w:val="00D92995"/>
    <w:rsid w:val="00D9451E"/>
    <w:rsid w:val="00D94BF2"/>
    <w:rsid w:val="00D94BFC"/>
    <w:rsid w:val="00D95BDE"/>
    <w:rsid w:val="00D9602A"/>
    <w:rsid w:val="00D97283"/>
    <w:rsid w:val="00D97374"/>
    <w:rsid w:val="00D97A02"/>
    <w:rsid w:val="00DA1472"/>
    <w:rsid w:val="00DA221D"/>
    <w:rsid w:val="00DA2A6F"/>
    <w:rsid w:val="00DA3173"/>
    <w:rsid w:val="00DA39F2"/>
    <w:rsid w:val="00DA3F2B"/>
    <w:rsid w:val="00DA5349"/>
    <w:rsid w:val="00DA61A3"/>
    <w:rsid w:val="00DA63D8"/>
    <w:rsid w:val="00DA6D67"/>
    <w:rsid w:val="00DA77FD"/>
    <w:rsid w:val="00DA7A1D"/>
    <w:rsid w:val="00DB0D74"/>
    <w:rsid w:val="00DB1966"/>
    <w:rsid w:val="00DB24EE"/>
    <w:rsid w:val="00DB250C"/>
    <w:rsid w:val="00DB4C4B"/>
    <w:rsid w:val="00DB4C9F"/>
    <w:rsid w:val="00DB6350"/>
    <w:rsid w:val="00DB6919"/>
    <w:rsid w:val="00DB6B5D"/>
    <w:rsid w:val="00DB6CDE"/>
    <w:rsid w:val="00DB6D7B"/>
    <w:rsid w:val="00DB73C7"/>
    <w:rsid w:val="00DB774B"/>
    <w:rsid w:val="00DB7890"/>
    <w:rsid w:val="00DB78FC"/>
    <w:rsid w:val="00DB7999"/>
    <w:rsid w:val="00DC0CF1"/>
    <w:rsid w:val="00DC162B"/>
    <w:rsid w:val="00DC1D15"/>
    <w:rsid w:val="00DC1D65"/>
    <w:rsid w:val="00DC2556"/>
    <w:rsid w:val="00DC2B9E"/>
    <w:rsid w:val="00DC4E41"/>
    <w:rsid w:val="00DC5432"/>
    <w:rsid w:val="00DC6941"/>
    <w:rsid w:val="00DC6E3E"/>
    <w:rsid w:val="00DC702A"/>
    <w:rsid w:val="00DC760F"/>
    <w:rsid w:val="00DC779D"/>
    <w:rsid w:val="00DC7DEA"/>
    <w:rsid w:val="00DD057B"/>
    <w:rsid w:val="00DD1B9C"/>
    <w:rsid w:val="00DD1E46"/>
    <w:rsid w:val="00DD284F"/>
    <w:rsid w:val="00DD36A8"/>
    <w:rsid w:val="00DD4090"/>
    <w:rsid w:val="00DD4EE5"/>
    <w:rsid w:val="00DD68EE"/>
    <w:rsid w:val="00DD6C41"/>
    <w:rsid w:val="00DE01AD"/>
    <w:rsid w:val="00DE0627"/>
    <w:rsid w:val="00DE08F4"/>
    <w:rsid w:val="00DE1F7C"/>
    <w:rsid w:val="00DE30F8"/>
    <w:rsid w:val="00DE3A90"/>
    <w:rsid w:val="00DE3BA5"/>
    <w:rsid w:val="00DE4179"/>
    <w:rsid w:val="00DE41CF"/>
    <w:rsid w:val="00DE4600"/>
    <w:rsid w:val="00DE525B"/>
    <w:rsid w:val="00DE6B16"/>
    <w:rsid w:val="00DE7018"/>
    <w:rsid w:val="00DE7804"/>
    <w:rsid w:val="00DE7C19"/>
    <w:rsid w:val="00DE7E00"/>
    <w:rsid w:val="00DF04FE"/>
    <w:rsid w:val="00DF089B"/>
    <w:rsid w:val="00DF18F4"/>
    <w:rsid w:val="00DF21B3"/>
    <w:rsid w:val="00DF30D8"/>
    <w:rsid w:val="00DF3290"/>
    <w:rsid w:val="00DF3821"/>
    <w:rsid w:val="00DF3D15"/>
    <w:rsid w:val="00DF5C71"/>
    <w:rsid w:val="00DF6275"/>
    <w:rsid w:val="00DF66A5"/>
    <w:rsid w:val="00DF6F59"/>
    <w:rsid w:val="00E00B62"/>
    <w:rsid w:val="00E01074"/>
    <w:rsid w:val="00E0293C"/>
    <w:rsid w:val="00E0642B"/>
    <w:rsid w:val="00E065BD"/>
    <w:rsid w:val="00E06743"/>
    <w:rsid w:val="00E06AA5"/>
    <w:rsid w:val="00E06B38"/>
    <w:rsid w:val="00E06ECD"/>
    <w:rsid w:val="00E10865"/>
    <w:rsid w:val="00E11E55"/>
    <w:rsid w:val="00E1211F"/>
    <w:rsid w:val="00E124DD"/>
    <w:rsid w:val="00E12A8B"/>
    <w:rsid w:val="00E12B69"/>
    <w:rsid w:val="00E12EC1"/>
    <w:rsid w:val="00E13304"/>
    <w:rsid w:val="00E13FC4"/>
    <w:rsid w:val="00E1482F"/>
    <w:rsid w:val="00E153BF"/>
    <w:rsid w:val="00E156C2"/>
    <w:rsid w:val="00E1575A"/>
    <w:rsid w:val="00E15C23"/>
    <w:rsid w:val="00E16834"/>
    <w:rsid w:val="00E17155"/>
    <w:rsid w:val="00E17944"/>
    <w:rsid w:val="00E17A91"/>
    <w:rsid w:val="00E20DD3"/>
    <w:rsid w:val="00E21ACC"/>
    <w:rsid w:val="00E2246F"/>
    <w:rsid w:val="00E23F79"/>
    <w:rsid w:val="00E24846"/>
    <w:rsid w:val="00E248FC"/>
    <w:rsid w:val="00E24ADD"/>
    <w:rsid w:val="00E26660"/>
    <w:rsid w:val="00E26985"/>
    <w:rsid w:val="00E27EDC"/>
    <w:rsid w:val="00E307DA"/>
    <w:rsid w:val="00E3080A"/>
    <w:rsid w:val="00E317D6"/>
    <w:rsid w:val="00E321EB"/>
    <w:rsid w:val="00E32637"/>
    <w:rsid w:val="00E32D9F"/>
    <w:rsid w:val="00E337B0"/>
    <w:rsid w:val="00E365E6"/>
    <w:rsid w:val="00E369AD"/>
    <w:rsid w:val="00E40156"/>
    <w:rsid w:val="00E40227"/>
    <w:rsid w:val="00E40781"/>
    <w:rsid w:val="00E40D84"/>
    <w:rsid w:val="00E41436"/>
    <w:rsid w:val="00E41A4C"/>
    <w:rsid w:val="00E42996"/>
    <w:rsid w:val="00E42D04"/>
    <w:rsid w:val="00E43239"/>
    <w:rsid w:val="00E44155"/>
    <w:rsid w:val="00E4473C"/>
    <w:rsid w:val="00E44B18"/>
    <w:rsid w:val="00E4590E"/>
    <w:rsid w:val="00E469BE"/>
    <w:rsid w:val="00E526AA"/>
    <w:rsid w:val="00E52756"/>
    <w:rsid w:val="00E52C99"/>
    <w:rsid w:val="00E54796"/>
    <w:rsid w:val="00E55798"/>
    <w:rsid w:val="00E566C5"/>
    <w:rsid w:val="00E56B25"/>
    <w:rsid w:val="00E57001"/>
    <w:rsid w:val="00E57387"/>
    <w:rsid w:val="00E57AFC"/>
    <w:rsid w:val="00E57BBE"/>
    <w:rsid w:val="00E60C8F"/>
    <w:rsid w:val="00E60E34"/>
    <w:rsid w:val="00E60E51"/>
    <w:rsid w:val="00E610AA"/>
    <w:rsid w:val="00E6193A"/>
    <w:rsid w:val="00E6323A"/>
    <w:rsid w:val="00E6348B"/>
    <w:rsid w:val="00E64B65"/>
    <w:rsid w:val="00E64FE3"/>
    <w:rsid w:val="00E65D83"/>
    <w:rsid w:val="00E66992"/>
    <w:rsid w:val="00E6717C"/>
    <w:rsid w:val="00E7158C"/>
    <w:rsid w:val="00E71B2C"/>
    <w:rsid w:val="00E73215"/>
    <w:rsid w:val="00E73287"/>
    <w:rsid w:val="00E77288"/>
    <w:rsid w:val="00E778F6"/>
    <w:rsid w:val="00E77A93"/>
    <w:rsid w:val="00E813C6"/>
    <w:rsid w:val="00E82221"/>
    <w:rsid w:val="00E822E1"/>
    <w:rsid w:val="00E829B6"/>
    <w:rsid w:val="00E82F64"/>
    <w:rsid w:val="00E83DCD"/>
    <w:rsid w:val="00E83F19"/>
    <w:rsid w:val="00E840E1"/>
    <w:rsid w:val="00E845AA"/>
    <w:rsid w:val="00E84A6D"/>
    <w:rsid w:val="00E84D23"/>
    <w:rsid w:val="00E85158"/>
    <w:rsid w:val="00E865AC"/>
    <w:rsid w:val="00E86DC9"/>
    <w:rsid w:val="00E879AA"/>
    <w:rsid w:val="00E87FD4"/>
    <w:rsid w:val="00E90719"/>
    <w:rsid w:val="00E909C8"/>
    <w:rsid w:val="00E90DBA"/>
    <w:rsid w:val="00E91228"/>
    <w:rsid w:val="00E91400"/>
    <w:rsid w:val="00E917F3"/>
    <w:rsid w:val="00E92663"/>
    <w:rsid w:val="00E9283E"/>
    <w:rsid w:val="00E94616"/>
    <w:rsid w:val="00E94C38"/>
    <w:rsid w:val="00E94FCA"/>
    <w:rsid w:val="00E95CAA"/>
    <w:rsid w:val="00EA0903"/>
    <w:rsid w:val="00EA1880"/>
    <w:rsid w:val="00EA18F5"/>
    <w:rsid w:val="00EA1DAB"/>
    <w:rsid w:val="00EA245B"/>
    <w:rsid w:val="00EA3138"/>
    <w:rsid w:val="00EA3674"/>
    <w:rsid w:val="00EA3A5D"/>
    <w:rsid w:val="00EA3C5B"/>
    <w:rsid w:val="00EA3E27"/>
    <w:rsid w:val="00EA4CFC"/>
    <w:rsid w:val="00EA509B"/>
    <w:rsid w:val="00EA678B"/>
    <w:rsid w:val="00EA7147"/>
    <w:rsid w:val="00EB0542"/>
    <w:rsid w:val="00EB089A"/>
    <w:rsid w:val="00EB0CC9"/>
    <w:rsid w:val="00EB0DA5"/>
    <w:rsid w:val="00EB2C78"/>
    <w:rsid w:val="00EB357A"/>
    <w:rsid w:val="00EB3C89"/>
    <w:rsid w:val="00EB4F4D"/>
    <w:rsid w:val="00EB594C"/>
    <w:rsid w:val="00EB67AC"/>
    <w:rsid w:val="00EB71BB"/>
    <w:rsid w:val="00EB7E66"/>
    <w:rsid w:val="00EC04C6"/>
    <w:rsid w:val="00EC16C0"/>
    <w:rsid w:val="00EC2927"/>
    <w:rsid w:val="00EC423B"/>
    <w:rsid w:val="00EC5DCC"/>
    <w:rsid w:val="00EC7129"/>
    <w:rsid w:val="00ED0AC6"/>
    <w:rsid w:val="00ED0B5B"/>
    <w:rsid w:val="00ED0BC5"/>
    <w:rsid w:val="00ED125D"/>
    <w:rsid w:val="00ED22EE"/>
    <w:rsid w:val="00ED2B9F"/>
    <w:rsid w:val="00ED30AF"/>
    <w:rsid w:val="00ED3115"/>
    <w:rsid w:val="00ED4260"/>
    <w:rsid w:val="00ED4B8D"/>
    <w:rsid w:val="00ED5CF3"/>
    <w:rsid w:val="00ED64B4"/>
    <w:rsid w:val="00ED68EB"/>
    <w:rsid w:val="00ED6CAB"/>
    <w:rsid w:val="00ED711B"/>
    <w:rsid w:val="00ED7F07"/>
    <w:rsid w:val="00EE00FD"/>
    <w:rsid w:val="00EE02EA"/>
    <w:rsid w:val="00EE03EB"/>
    <w:rsid w:val="00EE1AE9"/>
    <w:rsid w:val="00EE1B1E"/>
    <w:rsid w:val="00EE1FAC"/>
    <w:rsid w:val="00EE26D3"/>
    <w:rsid w:val="00EE2825"/>
    <w:rsid w:val="00EE3811"/>
    <w:rsid w:val="00EE4413"/>
    <w:rsid w:val="00EE5042"/>
    <w:rsid w:val="00EE6DF7"/>
    <w:rsid w:val="00EE6F7C"/>
    <w:rsid w:val="00EE7374"/>
    <w:rsid w:val="00EE7FA1"/>
    <w:rsid w:val="00EE7FF0"/>
    <w:rsid w:val="00EF0895"/>
    <w:rsid w:val="00EF0E7E"/>
    <w:rsid w:val="00EF30FF"/>
    <w:rsid w:val="00EF3451"/>
    <w:rsid w:val="00EF3631"/>
    <w:rsid w:val="00EF3EAD"/>
    <w:rsid w:val="00EF5212"/>
    <w:rsid w:val="00EF53CF"/>
    <w:rsid w:val="00EF59FE"/>
    <w:rsid w:val="00EF6659"/>
    <w:rsid w:val="00EF6682"/>
    <w:rsid w:val="00EF6D34"/>
    <w:rsid w:val="00EF70F9"/>
    <w:rsid w:val="00EF7998"/>
    <w:rsid w:val="00EF79C7"/>
    <w:rsid w:val="00F0204A"/>
    <w:rsid w:val="00F023EE"/>
    <w:rsid w:val="00F02E4D"/>
    <w:rsid w:val="00F0301C"/>
    <w:rsid w:val="00F03021"/>
    <w:rsid w:val="00F035FB"/>
    <w:rsid w:val="00F03628"/>
    <w:rsid w:val="00F04C40"/>
    <w:rsid w:val="00F04D31"/>
    <w:rsid w:val="00F057FC"/>
    <w:rsid w:val="00F05B63"/>
    <w:rsid w:val="00F06088"/>
    <w:rsid w:val="00F0680D"/>
    <w:rsid w:val="00F07539"/>
    <w:rsid w:val="00F0790B"/>
    <w:rsid w:val="00F07DEA"/>
    <w:rsid w:val="00F118D3"/>
    <w:rsid w:val="00F12421"/>
    <w:rsid w:val="00F132BF"/>
    <w:rsid w:val="00F14965"/>
    <w:rsid w:val="00F14DEE"/>
    <w:rsid w:val="00F14E23"/>
    <w:rsid w:val="00F15229"/>
    <w:rsid w:val="00F15ADE"/>
    <w:rsid w:val="00F208B7"/>
    <w:rsid w:val="00F21E14"/>
    <w:rsid w:val="00F21EBA"/>
    <w:rsid w:val="00F221DA"/>
    <w:rsid w:val="00F226D8"/>
    <w:rsid w:val="00F23416"/>
    <w:rsid w:val="00F23AB3"/>
    <w:rsid w:val="00F241F1"/>
    <w:rsid w:val="00F24404"/>
    <w:rsid w:val="00F24B85"/>
    <w:rsid w:val="00F24E1B"/>
    <w:rsid w:val="00F25503"/>
    <w:rsid w:val="00F25F84"/>
    <w:rsid w:val="00F26D4C"/>
    <w:rsid w:val="00F2716C"/>
    <w:rsid w:val="00F277AE"/>
    <w:rsid w:val="00F27814"/>
    <w:rsid w:val="00F27D83"/>
    <w:rsid w:val="00F3082A"/>
    <w:rsid w:val="00F31391"/>
    <w:rsid w:val="00F3232D"/>
    <w:rsid w:val="00F32566"/>
    <w:rsid w:val="00F3288D"/>
    <w:rsid w:val="00F32D07"/>
    <w:rsid w:val="00F33235"/>
    <w:rsid w:val="00F338ED"/>
    <w:rsid w:val="00F33A53"/>
    <w:rsid w:val="00F33C73"/>
    <w:rsid w:val="00F34100"/>
    <w:rsid w:val="00F343A6"/>
    <w:rsid w:val="00F344F0"/>
    <w:rsid w:val="00F34BDC"/>
    <w:rsid w:val="00F34BE7"/>
    <w:rsid w:val="00F35C38"/>
    <w:rsid w:val="00F35D9B"/>
    <w:rsid w:val="00F360E6"/>
    <w:rsid w:val="00F36403"/>
    <w:rsid w:val="00F36CC7"/>
    <w:rsid w:val="00F36FE3"/>
    <w:rsid w:val="00F37960"/>
    <w:rsid w:val="00F37F22"/>
    <w:rsid w:val="00F410C1"/>
    <w:rsid w:val="00F4206E"/>
    <w:rsid w:val="00F4322E"/>
    <w:rsid w:val="00F43BA2"/>
    <w:rsid w:val="00F44233"/>
    <w:rsid w:val="00F446DD"/>
    <w:rsid w:val="00F4563E"/>
    <w:rsid w:val="00F46055"/>
    <w:rsid w:val="00F46B8B"/>
    <w:rsid w:val="00F46C51"/>
    <w:rsid w:val="00F47768"/>
    <w:rsid w:val="00F47DCB"/>
    <w:rsid w:val="00F51148"/>
    <w:rsid w:val="00F51CB8"/>
    <w:rsid w:val="00F5226C"/>
    <w:rsid w:val="00F52C65"/>
    <w:rsid w:val="00F52E2A"/>
    <w:rsid w:val="00F53F0F"/>
    <w:rsid w:val="00F5490F"/>
    <w:rsid w:val="00F54E1D"/>
    <w:rsid w:val="00F5520C"/>
    <w:rsid w:val="00F5531A"/>
    <w:rsid w:val="00F55834"/>
    <w:rsid w:val="00F55842"/>
    <w:rsid w:val="00F56046"/>
    <w:rsid w:val="00F56668"/>
    <w:rsid w:val="00F56769"/>
    <w:rsid w:val="00F56C83"/>
    <w:rsid w:val="00F5796B"/>
    <w:rsid w:val="00F60B04"/>
    <w:rsid w:val="00F6135D"/>
    <w:rsid w:val="00F61D4D"/>
    <w:rsid w:val="00F61F7F"/>
    <w:rsid w:val="00F630A5"/>
    <w:rsid w:val="00F64889"/>
    <w:rsid w:val="00F64CA3"/>
    <w:rsid w:val="00F655C6"/>
    <w:rsid w:val="00F6650F"/>
    <w:rsid w:val="00F666E5"/>
    <w:rsid w:val="00F669CB"/>
    <w:rsid w:val="00F67063"/>
    <w:rsid w:val="00F67591"/>
    <w:rsid w:val="00F6784E"/>
    <w:rsid w:val="00F71284"/>
    <w:rsid w:val="00F7181B"/>
    <w:rsid w:val="00F71C61"/>
    <w:rsid w:val="00F71CDC"/>
    <w:rsid w:val="00F71F00"/>
    <w:rsid w:val="00F72A47"/>
    <w:rsid w:val="00F739D4"/>
    <w:rsid w:val="00F7481E"/>
    <w:rsid w:val="00F75A2F"/>
    <w:rsid w:val="00F7658D"/>
    <w:rsid w:val="00F765F2"/>
    <w:rsid w:val="00F76A88"/>
    <w:rsid w:val="00F76BCA"/>
    <w:rsid w:val="00F76EF8"/>
    <w:rsid w:val="00F77552"/>
    <w:rsid w:val="00F800B4"/>
    <w:rsid w:val="00F80E58"/>
    <w:rsid w:val="00F81883"/>
    <w:rsid w:val="00F81A17"/>
    <w:rsid w:val="00F82171"/>
    <w:rsid w:val="00F8218D"/>
    <w:rsid w:val="00F82225"/>
    <w:rsid w:val="00F82F34"/>
    <w:rsid w:val="00F82F9E"/>
    <w:rsid w:val="00F83B13"/>
    <w:rsid w:val="00F8422A"/>
    <w:rsid w:val="00F84965"/>
    <w:rsid w:val="00F84AE9"/>
    <w:rsid w:val="00F85D2B"/>
    <w:rsid w:val="00F86E64"/>
    <w:rsid w:val="00F87B8E"/>
    <w:rsid w:val="00F91AB7"/>
    <w:rsid w:val="00F926BA"/>
    <w:rsid w:val="00F92EAB"/>
    <w:rsid w:val="00F93165"/>
    <w:rsid w:val="00F939FA"/>
    <w:rsid w:val="00F93A38"/>
    <w:rsid w:val="00F9419D"/>
    <w:rsid w:val="00F95D44"/>
    <w:rsid w:val="00F95DDD"/>
    <w:rsid w:val="00F960DF"/>
    <w:rsid w:val="00F9627F"/>
    <w:rsid w:val="00F964F9"/>
    <w:rsid w:val="00F9680F"/>
    <w:rsid w:val="00F976CC"/>
    <w:rsid w:val="00F979AA"/>
    <w:rsid w:val="00FA08C0"/>
    <w:rsid w:val="00FA13C4"/>
    <w:rsid w:val="00FA1EF0"/>
    <w:rsid w:val="00FA22E7"/>
    <w:rsid w:val="00FA4730"/>
    <w:rsid w:val="00FA54B8"/>
    <w:rsid w:val="00FA5B58"/>
    <w:rsid w:val="00FA5D12"/>
    <w:rsid w:val="00FA5D46"/>
    <w:rsid w:val="00FA6555"/>
    <w:rsid w:val="00FA667B"/>
    <w:rsid w:val="00FA6AB5"/>
    <w:rsid w:val="00FA6BD8"/>
    <w:rsid w:val="00FA6E08"/>
    <w:rsid w:val="00FA7D8D"/>
    <w:rsid w:val="00FB01CF"/>
    <w:rsid w:val="00FB1F3A"/>
    <w:rsid w:val="00FB29B7"/>
    <w:rsid w:val="00FB5913"/>
    <w:rsid w:val="00FB5916"/>
    <w:rsid w:val="00FB743C"/>
    <w:rsid w:val="00FB74BE"/>
    <w:rsid w:val="00FC0514"/>
    <w:rsid w:val="00FC0A08"/>
    <w:rsid w:val="00FC1070"/>
    <w:rsid w:val="00FC2270"/>
    <w:rsid w:val="00FC2346"/>
    <w:rsid w:val="00FC2646"/>
    <w:rsid w:val="00FC2F1C"/>
    <w:rsid w:val="00FC42C6"/>
    <w:rsid w:val="00FC4E3E"/>
    <w:rsid w:val="00FC50C6"/>
    <w:rsid w:val="00FC5D61"/>
    <w:rsid w:val="00FC6691"/>
    <w:rsid w:val="00FC6BFB"/>
    <w:rsid w:val="00FC7965"/>
    <w:rsid w:val="00FC79D7"/>
    <w:rsid w:val="00FC7F99"/>
    <w:rsid w:val="00FD02B0"/>
    <w:rsid w:val="00FD0578"/>
    <w:rsid w:val="00FD1A33"/>
    <w:rsid w:val="00FD2686"/>
    <w:rsid w:val="00FD3440"/>
    <w:rsid w:val="00FD3E05"/>
    <w:rsid w:val="00FD41CC"/>
    <w:rsid w:val="00FD7C1B"/>
    <w:rsid w:val="00FE0770"/>
    <w:rsid w:val="00FE13D7"/>
    <w:rsid w:val="00FE14CC"/>
    <w:rsid w:val="00FE2045"/>
    <w:rsid w:val="00FE2FF7"/>
    <w:rsid w:val="00FE3165"/>
    <w:rsid w:val="00FE378E"/>
    <w:rsid w:val="00FE4FDD"/>
    <w:rsid w:val="00FE5E68"/>
    <w:rsid w:val="00FE69BC"/>
    <w:rsid w:val="00FE7313"/>
    <w:rsid w:val="00FF0602"/>
    <w:rsid w:val="00FF0A11"/>
    <w:rsid w:val="00FF0CC9"/>
    <w:rsid w:val="00FF1614"/>
    <w:rsid w:val="00FF1844"/>
    <w:rsid w:val="00FF266D"/>
    <w:rsid w:val="00FF31B7"/>
    <w:rsid w:val="00FF38A9"/>
    <w:rsid w:val="00FF4215"/>
    <w:rsid w:val="00FF46A0"/>
    <w:rsid w:val="00FF4B87"/>
    <w:rsid w:val="00FF7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7B5A87ED"/>
  <w15:chartTrackingRefBased/>
  <w15:docId w15:val="{5412B7EF-49B3-4CD9-9DC0-05AA93541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3407A"/>
    <w:pPr>
      <w:widowControl w:val="0"/>
      <w:wordWrap w:val="0"/>
      <w:autoSpaceDE w:val="0"/>
      <w:autoSpaceDN w:val="0"/>
      <w:jc w:val="both"/>
    </w:pPr>
    <w:rPr>
      <w:rFonts w:ascii="바탕" w:eastAsia="맑은 고딕"/>
      <w:kern w:val="2"/>
      <w:szCs w:val="24"/>
    </w:rPr>
  </w:style>
  <w:style w:type="paragraph" w:styleId="1">
    <w:name w:val="heading 1"/>
    <w:basedOn w:val="a"/>
    <w:next w:val="a"/>
    <w:link w:val="1Char"/>
    <w:autoRedefine/>
    <w:rsid w:val="004221DF"/>
    <w:pPr>
      <w:keepNext/>
      <w:numPr>
        <w:numId w:val="1"/>
      </w:numPr>
      <w:outlineLvl w:val="0"/>
    </w:pPr>
    <w:rPr>
      <w:rFonts w:ascii="HY헤드라인M" w:eastAsia="HY헤드라인M" w:hAnsi="Arial"/>
      <w:sz w:val="28"/>
      <w:szCs w:val="28"/>
    </w:rPr>
  </w:style>
  <w:style w:type="paragraph" w:styleId="2">
    <w:name w:val="heading 2"/>
    <w:basedOn w:val="a"/>
    <w:next w:val="a"/>
    <w:link w:val="2Char"/>
    <w:autoRedefine/>
    <w:qFormat/>
    <w:rsid w:val="00233FC0"/>
    <w:pPr>
      <w:keepNext/>
      <w:numPr>
        <w:ilvl w:val="1"/>
        <w:numId w:val="1"/>
      </w:numPr>
      <w:outlineLvl w:val="1"/>
    </w:pPr>
    <w:rPr>
      <w:rFonts w:ascii="HY헤드라인M" w:eastAsia="HY헤드라인M" w:hAnsi="Arial"/>
      <w:sz w:val="24"/>
      <w:szCs w:val="20"/>
    </w:rPr>
  </w:style>
  <w:style w:type="paragraph" w:styleId="3">
    <w:name w:val="heading 3"/>
    <w:basedOn w:val="a"/>
    <w:next w:val="a"/>
    <w:link w:val="3Char"/>
    <w:autoRedefine/>
    <w:qFormat/>
    <w:rsid w:val="003C1E0F"/>
    <w:pPr>
      <w:keepNext/>
      <w:numPr>
        <w:ilvl w:val="2"/>
        <w:numId w:val="1"/>
      </w:numPr>
      <w:outlineLvl w:val="2"/>
    </w:pPr>
    <w:rPr>
      <w:rFonts w:ascii="HY헤드라인M" w:eastAsia="HY헤드라인M" w:hAnsi="HY헤드라인M"/>
      <w:sz w:val="22"/>
      <w:szCs w:val="20"/>
    </w:rPr>
  </w:style>
  <w:style w:type="paragraph" w:styleId="4">
    <w:name w:val="heading 4"/>
    <w:basedOn w:val="a"/>
    <w:next w:val="a"/>
    <w:link w:val="4Char"/>
    <w:autoRedefine/>
    <w:qFormat/>
    <w:rsid w:val="00012F0F"/>
    <w:pPr>
      <w:keepNext/>
      <w:numPr>
        <w:ilvl w:val="3"/>
        <w:numId w:val="1"/>
      </w:numPr>
      <w:outlineLvl w:val="3"/>
    </w:pPr>
    <w:rPr>
      <w:rFonts w:ascii="HY헤드라인M" w:eastAsia="HY헤드라인M" w:hAnsi="Arial"/>
      <w:bCs/>
      <w:szCs w:val="20"/>
    </w:rPr>
  </w:style>
  <w:style w:type="paragraph" w:styleId="5">
    <w:name w:val="heading 5"/>
    <w:basedOn w:val="a"/>
    <w:next w:val="a"/>
    <w:link w:val="5Char"/>
    <w:autoRedefine/>
    <w:qFormat/>
    <w:rsid w:val="006935B3"/>
    <w:pPr>
      <w:keepNext/>
      <w:ind w:leftChars="180" w:left="360"/>
      <w:outlineLvl w:val="4"/>
    </w:pPr>
    <w:rPr>
      <w:rFonts w:ascii="HY헤드라인M" w:eastAsia="HY헤드라인M" w:hAnsi="Arial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link w:val="1"/>
    <w:rsid w:val="004221DF"/>
    <w:rPr>
      <w:rFonts w:ascii="HY헤드라인M" w:eastAsia="HY헤드라인M" w:hAnsi="Arial"/>
      <w:kern w:val="2"/>
      <w:sz w:val="28"/>
      <w:szCs w:val="28"/>
    </w:rPr>
  </w:style>
  <w:style w:type="character" w:customStyle="1" w:styleId="2Char">
    <w:name w:val="제목 2 Char"/>
    <w:link w:val="2"/>
    <w:rsid w:val="00233FC0"/>
    <w:rPr>
      <w:rFonts w:ascii="HY헤드라인M" w:eastAsia="HY헤드라인M" w:hAnsi="Arial"/>
      <w:kern w:val="2"/>
      <w:sz w:val="24"/>
      <w:lang w:val="en-US" w:eastAsia="ko-KR" w:bidi="ar-SA"/>
    </w:rPr>
  </w:style>
  <w:style w:type="paragraph" w:styleId="a3">
    <w:name w:val="Document Map"/>
    <w:basedOn w:val="a"/>
    <w:link w:val="Char"/>
    <w:semiHidden/>
    <w:rsid w:val="00FF4B87"/>
    <w:pPr>
      <w:shd w:val="clear" w:color="auto" w:fill="000080"/>
    </w:pPr>
    <w:rPr>
      <w:rFonts w:ascii="Arial" w:eastAsia="돋움" w:hAnsi="Arial"/>
    </w:rPr>
  </w:style>
  <w:style w:type="paragraph" w:customStyle="1" w:styleId="a4">
    <w:name w:val="목차 제목"/>
    <w:basedOn w:val="a"/>
    <w:rsid w:val="00D668F3"/>
    <w:pPr>
      <w:widowControl/>
      <w:wordWrap/>
      <w:autoSpaceDE/>
      <w:autoSpaceDN/>
      <w:spacing w:beforeAutospacing="1" w:afterAutospacing="1" w:line="384" w:lineRule="auto"/>
      <w:jc w:val="center"/>
    </w:pPr>
    <w:rPr>
      <w:rFonts w:ascii="HY견고딕" w:eastAsia="HY견고딕" w:hAnsi="돋움" w:cs="바탕"/>
      <w:kern w:val="0"/>
      <w:sz w:val="40"/>
      <w:szCs w:val="20"/>
    </w:rPr>
  </w:style>
  <w:style w:type="paragraph" w:styleId="a5">
    <w:name w:val="table of figures"/>
    <w:basedOn w:val="a"/>
    <w:next w:val="a"/>
    <w:semiHidden/>
    <w:rsid w:val="007E4ADD"/>
    <w:pPr>
      <w:ind w:left="200" w:hangingChars="200" w:hanging="200"/>
    </w:pPr>
  </w:style>
  <w:style w:type="paragraph" w:styleId="a6">
    <w:name w:val="header"/>
    <w:basedOn w:val="a"/>
    <w:link w:val="Char0"/>
    <w:rsid w:val="00E917F3"/>
    <w:pPr>
      <w:tabs>
        <w:tab w:val="center" w:pos="4513"/>
        <w:tab w:val="right" w:pos="9026"/>
      </w:tabs>
      <w:snapToGrid w:val="0"/>
    </w:pPr>
  </w:style>
  <w:style w:type="paragraph" w:styleId="a7">
    <w:name w:val="Balloon Text"/>
    <w:basedOn w:val="a"/>
    <w:link w:val="Char1"/>
    <w:semiHidden/>
    <w:rsid w:val="00FF4B87"/>
    <w:rPr>
      <w:rFonts w:ascii="Arial" w:eastAsia="돋움" w:hAnsi="Arial"/>
      <w:sz w:val="18"/>
      <w:szCs w:val="18"/>
    </w:rPr>
  </w:style>
  <w:style w:type="character" w:customStyle="1" w:styleId="Char0">
    <w:name w:val="머리글 Char"/>
    <w:link w:val="a6"/>
    <w:rsid w:val="00E917F3"/>
    <w:rPr>
      <w:rFonts w:ascii="바탕"/>
      <w:kern w:val="2"/>
      <w:szCs w:val="24"/>
    </w:rPr>
  </w:style>
  <w:style w:type="paragraph" w:styleId="a8">
    <w:name w:val="footer"/>
    <w:basedOn w:val="a"/>
    <w:link w:val="Char2"/>
    <w:rsid w:val="00E917F3"/>
    <w:pPr>
      <w:tabs>
        <w:tab w:val="center" w:pos="4513"/>
        <w:tab w:val="right" w:pos="9026"/>
      </w:tabs>
      <w:snapToGrid w:val="0"/>
    </w:pPr>
  </w:style>
  <w:style w:type="table" w:styleId="a9">
    <w:name w:val="Table Grid"/>
    <w:basedOn w:val="a1"/>
    <w:rsid w:val="00FF4B87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0">
    <w:name w:val="toc 1"/>
    <w:basedOn w:val="a"/>
    <w:next w:val="a"/>
    <w:autoRedefine/>
    <w:uiPriority w:val="39"/>
    <w:rsid w:val="008A302C"/>
    <w:pPr>
      <w:tabs>
        <w:tab w:val="left" w:pos="600"/>
        <w:tab w:val="right" w:leader="dot" w:pos="8494"/>
      </w:tabs>
      <w:jc w:val="left"/>
    </w:pPr>
    <w:rPr>
      <w:rFonts w:ascii="Times New Roman"/>
      <w:b/>
      <w:bCs/>
      <w:caps/>
      <w:szCs w:val="20"/>
    </w:rPr>
  </w:style>
  <w:style w:type="paragraph" w:styleId="20">
    <w:name w:val="toc 2"/>
    <w:basedOn w:val="a"/>
    <w:next w:val="a"/>
    <w:autoRedefine/>
    <w:uiPriority w:val="39"/>
    <w:rsid w:val="00FF4B87"/>
    <w:pPr>
      <w:ind w:left="200"/>
      <w:jc w:val="left"/>
    </w:pPr>
    <w:rPr>
      <w:rFonts w:ascii="Times New Roman"/>
      <w:smallCaps/>
      <w:szCs w:val="20"/>
    </w:rPr>
  </w:style>
  <w:style w:type="paragraph" w:styleId="30">
    <w:name w:val="toc 3"/>
    <w:basedOn w:val="a"/>
    <w:next w:val="a"/>
    <w:autoRedefine/>
    <w:uiPriority w:val="39"/>
    <w:rsid w:val="00EB0542"/>
    <w:pPr>
      <w:ind w:left="400"/>
      <w:jc w:val="left"/>
    </w:pPr>
    <w:rPr>
      <w:rFonts w:ascii="Times New Roman"/>
      <w:iCs/>
      <w:szCs w:val="20"/>
    </w:rPr>
  </w:style>
  <w:style w:type="paragraph" w:styleId="40">
    <w:name w:val="toc 4"/>
    <w:basedOn w:val="a"/>
    <w:next w:val="a"/>
    <w:autoRedefine/>
    <w:semiHidden/>
    <w:rsid w:val="00FF4B87"/>
    <w:pPr>
      <w:ind w:left="600"/>
      <w:jc w:val="left"/>
    </w:pPr>
    <w:rPr>
      <w:rFonts w:asci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D701C5"/>
    <w:pPr>
      <w:ind w:left="800"/>
      <w:jc w:val="left"/>
    </w:pPr>
    <w:rPr>
      <w:rFonts w:ascii="Times New Roman"/>
      <w:sz w:val="18"/>
      <w:szCs w:val="18"/>
    </w:rPr>
  </w:style>
  <w:style w:type="paragraph" w:styleId="6">
    <w:name w:val="toc 6"/>
    <w:basedOn w:val="a"/>
    <w:next w:val="a"/>
    <w:autoRedefine/>
    <w:semiHidden/>
    <w:rsid w:val="00D701C5"/>
    <w:pPr>
      <w:ind w:left="1000"/>
      <w:jc w:val="left"/>
    </w:pPr>
    <w:rPr>
      <w:rFonts w:ascii="Times New Roman"/>
      <w:sz w:val="18"/>
      <w:szCs w:val="18"/>
    </w:rPr>
  </w:style>
  <w:style w:type="paragraph" w:styleId="7">
    <w:name w:val="toc 7"/>
    <w:basedOn w:val="a"/>
    <w:next w:val="a"/>
    <w:autoRedefine/>
    <w:semiHidden/>
    <w:rsid w:val="00D701C5"/>
    <w:pPr>
      <w:ind w:left="1200"/>
      <w:jc w:val="left"/>
    </w:pPr>
    <w:rPr>
      <w:rFonts w:ascii="Times New Roman"/>
      <w:sz w:val="18"/>
      <w:szCs w:val="18"/>
    </w:rPr>
  </w:style>
  <w:style w:type="paragraph" w:styleId="8">
    <w:name w:val="toc 8"/>
    <w:basedOn w:val="a"/>
    <w:next w:val="a"/>
    <w:autoRedefine/>
    <w:semiHidden/>
    <w:rsid w:val="00D701C5"/>
    <w:pPr>
      <w:ind w:left="1400"/>
      <w:jc w:val="left"/>
    </w:pPr>
    <w:rPr>
      <w:rFonts w:ascii="Times New Roman"/>
      <w:sz w:val="18"/>
      <w:szCs w:val="18"/>
    </w:rPr>
  </w:style>
  <w:style w:type="paragraph" w:styleId="9">
    <w:name w:val="toc 9"/>
    <w:basedOn w:val="a"/>
    <w:next w:val="a"/>
    <w:autoRedefine/>
    <w:semiHidden/>
    <w:rsid w:val="00D701C5"/>
    <w:pPr>
      <w:ind w:left="1600"/>
      <w:jc w:val="left"/>
    </w:pPr>
    <w:rPr>
      <w:rFonts w:ascii="Times New Roman"/>
      <w:sz w:val="18"/>
      <w:szCs w:val="18"/>
    </w:rPr>
  </w:style>
  <w:style w:type="character" w:styleId="aa">
    <w:name w:val="annotation reference"/>
    <w:semiHidden/>
    <w:rsid w:val="004A0933"/>
    <w:rPr>
      <w:sz w:val="18"/>
      <w:szCs w:val="18"/>
    </w:rPr>
  </w:style>
  <w:style w:type="paragraph" w:styleId="ab">
    <w:name w:val="annotation text"/>
    <w:basedOn w:val="a"/>
    <w:link w:val="Char3"/>
    <w:semiHidden/>
    <w:rsid w:val="004A0933"/>
    <w:pPr>
      <w:jc w:val="left"/>
    </w:pPr>
  </w:style>
  <w:style w:type="paragraph" w:styleId="ac">
    <w:name w:val="annotation subject"/>
    <w:basedOn w:val="ab"/>
    <w:next w:val="ab"/>
    <w:link w:val="Char4"/>
    <w:semiHidden/>
    <w:rsid w:val="004A0933"/>
    <w:rPr>
      <w:b/>
      <w:bCs/>
    </w:rPr>
  </w:style>
  <w:style w:type="paragraph" w:customStyle="1" w:styleId="ad">
    <w:name w:val="문서 제목"/>
    <w:basedOn w:val="a"/>
    <w:rsid w:val="00C24643"/>
    <w:pPr>
      <w:jc w:val="right"/>
    </w:pPr>
    <w:rPr>
      <w:rFonts w:ascii="HY헤드라인M" w:eastAsia="HY헤드라인M"/>
      <w:b/>
      <w:sz w:val="40"/>
      <w:szCs w:val="40"/>
    </w:rPr>
  </w:style>
  <w:style w:type="character" w:customStyle="1" w:styleId="Char2">
    <w:name w:val="바닥글 Char"/>
    <w:link w:val="a8"/>
    <w:rsid w:val="00E917F3"/>
    <w:rPr>
      <w:rFonts w:ascii="바탕"/>
      <w:kern w:val="2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EE00FD"/>
    <w:pPr>
      <w:keepLines/>
      <w:widowControl/>
      <w:numPr>
        <w:numId w:val="0"/>
      </w:numPr>
      <w:wordWrap/>
      <w:autoSpaceDE/>
      <w:autoSpaceDN/>
      <w:spacing w:before="480" w:line="276" w:lineRule="auto"/>
      <w:jc w:val="left"/>
      <w:outlineLvl w:val="9"/>
    </w:pPr>
    <w:rPr>
      <w:rFonts w:ascii="맑은 고딕" w:eastAsia="맑은 고딕" w:hAnsi="맑은 고딕"/>
      <w:b/>
      <w:bCs/>
      <w:color w:val="365F91"/>
      <w:kern w:val="0"/>
    </w:rPr>
  </w:style>
  <w:style w:type="character" w:customStyle="1" w:styleId="ae">
    <w:name w:val="주석"/>
    <w:rsid w:val="005127C2"/>
    <w:rPr>
      <w:color w:val="C00000"/>
    </w:rPr>
  </w:style>
  <w:style w:type="paragraph" w:customStyle="1" w:styleId="af">
    <w:name w:val="표 항목"/>
    <w:basedOn w:val="a"/>
    <w:rsid w:val="005A4497"/>
    <w:pPr>
      <w:jc w:val="center"/>
    </w:pPr>
    <w:rPr>
      <w:rFonts w:ascii="돋움" w:eastAsia="돋움" w:hAnsi="돋움" w:cs="바탕"/>
      <w:b/>
      <w:szCs w:val="20"/>
    </w:rPr>
  </w:style>
  <w:style w:type="paragraph" w:customStyle="1" w:styleId="af0">
    <w:name w:val="표 제목"/>
    <w:basedOn w:val="a"/>
    <w:rsid w:val="008A302C"/>
    <w:pPr>
      <w:jc w:val="center"/>
    </w:pPr>
    <w:rPr>
      <w:rFonts w:ascii="돋움" w:eastAsia="돋움" w:hAnsi="돋움" w:cs="바탕"/>
      <w:b/>
      <w:bCs/>
      <w:kern w:val="0"/>
      <w:szCs w:val="20"/>
    </w:rPr>
  </w:style>
  <w:style w:type="paragraph" w:customStyle="1" w:styleId="af1">
    <w:name w:val="팀명"/>
    <w:basedOn w:val="a"/>
    <w:rsid w:val="008A302C"/>
    <w:pPr>
      <w:jc w:val="right"/>
    </w:pPr>
    <w:rPr>
      <w:rFonts w:ascii="돋움" w:eastAsia="돋움" w:hAnsi="돋움" w:cs="바탕"/>
      <w:sz w:val="48"/>
      <w:szCs w:val="20"/>
    </w:rPr>
  </w:style>
  <w:style w:type="paragraph" w:styleId="af2">
    <w:name w:val="Normal (Web)"/>
    <w:basedOn w:val="a"/>
    <w:uiPriority w:val="99"/>
    <w:unhideWhenUsed/>
    <w:rsid w:val="007D46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3Char">
    <w:name w:val="제목 3 Char"/>
    <w:link w:val="3"/>
    <w:rsid w:val="007A5886"/>
    <w:rPr>
      <w:rFonts w:ascii="HY헤드라인M" w:eastAsia="HY헤드라인M" w:hAnsi="HY헤드라인M"/>
      <w:kern w:val="2"/>
      <w:sz w:val="22"/>
    </w:rPr>
  </w:style>
  <w:style w:type="character" w:customStyle="1" w:styleId="4Char">
    <w:name w:val="제목 4 Char"/>
    <w:link w:val="4"/>
    <w:rsid w:val="007A5886"/>
    <w:rPr>
      <w:rFonts w:ascii="HY헤드라인M" w:eastAsia="HY헤드라인M" w:hAnsi="Arial"/>
      <w:bCs/>
      <w:kern w:val="2"/>
    </w:rPr>
  </w:style>
  <w:style w:type="character" w:customStyle="1" w:styleId="5Char">
    <w:name w:val="제목 5 Char"/>
    <w:link w:val="5"/>
    <w:rsid w:val="007A5886"/>
    <w:rPr>
      <w:rFonts w:ascii="HY헤드라인M" w:eastAsia="HY헤드라인M" w:hAnsi="Arial"/>
      <w:kern w:val="2"/>
    </w:rPr>
  </w:style>
  <w:style w:type="character" w:styleId="af3">
    <w:name w:val="Hyperlink"/>
    <w:uiPriority w:val="99"/>
    <w:rsid w:val="00DD36A8"/>
    <w:rPr>
      <w:color w:val="0000FF"/>
      <w:u w:val="single"/>
    </w:rPr>
  </w:style>
  <w:style w:type="character" w:customStyle="1" w:styleId="Char">
    <w:name w:val="문서 구조 Char"/>
    <w:link w:val="a3"/>
    <w:semiHidden/>
    <w:rsid w:val="007A5886"/>
    <w:rPr>
      <w:rFonts w:ascii="Arial" w:eastAsia="돋움" w:hAnsi="Arial"/>
      <w:kern w:val="2"/>
      <w:szCs w:val="24"/>
      <w:shd w:val="clear" w:color="auto" w:fill="000080"/>
    </w:rPr>
  </w:style>
  <w:style w:type="character" w:customStyle="1" w:styleId="Char1">
    <w:name w:val="풍선 도움말 텍스트 Char"/>
    <w:link w:val="a7"/>
    <w:semiHidden/>
    <w:rsid w:val="007A5886"/>
    <w:rPr>
      <w:rFonts w:ascii="Arial" w:eastAsia="돋움" w:hAnsi="Arial"/>
      <w:kern w:val="2"/>
      <w:sz w:val="18"/>
      <w:szCs w:val="18"/>
    </w:rPr>
  </w:style>
  <w:style w:type="character" w:customStyle="1" w:styleId="Char3">
    <w:name w:val="메모 텍스트 Char"/>
    <w:link w:val="ab"/>
    <w:semiHidden/>
    <w:rsid w:val="007A5886"/>
    <w:rPr>
      <w:rFonts w:ascii="바탕" w:eastAsia="맑은 고딕"/>
      <w:kern w:val="2"/>
      <w:szCs w:val="24"/>
    </w:rPr>
  </w:style>
  <w:style w:type="character" w:customStyle="1" w:styleId="Char4">
    <w:name w:val="메모 주제 Char"/>
    <w:link w:val="ac"/>
    <w:semiHidden/>
    <w:rsid w:val="007A5886"/>
    <w:rPr>
      <w:rFonts w:ascii="바탕" w:eastAsia="맑은 고딕"/>
      <w:b/>
      <w:bCs/>
      <w:kern w:val="2"/>
      <w:szCs w:val="24"/>
    </w:rPr>
  </w:style>
  <w:style w:type="character" w:styleId="af4">
    <w:name w:val="FollowedHyperlink"/>
    <w:uiPriority w:val="99"/>
    <w:unhideWhenUsed/>
    <w:rsid w:val="007A5886"/>
    <w:rPr>
      <w:color w:val="954F72"/>
      <w:u w:val="single"/>
    </w:rPr>
  </w:style>
  <w:style w:type="numbering" w:styleId="111111">
    <w:name w:val="Outline List 2"/>
    <w:basedOn w:val="a2"/>
    <w:rsid w:val="00070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6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6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2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8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97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3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1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8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9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1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3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8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9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0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2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4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4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88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1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5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1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9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96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9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2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7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67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1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5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1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5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0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63320">
          <w:marLeft w:val="119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4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93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40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55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3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9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3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9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9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98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8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6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93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44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8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75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2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8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4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21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9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9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4.png"/><Relationship Id="rId2" Type="http://schemas.openxmlformats.org/officeDocument/2006/relationships/customXml" Target="../customXml/item1.xml"/><Relationship Id="rId16" Type="http://schemas.openxmlformats.org/officeDocument/2006/relationships/footer" Target="footer3.xml"/><Relationship Id="rId20" Type="http://schemas.openxmlformats.org/officeDocument/2006/relationships/image" Target="media/image7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hangho%20Yoo\My%20Documents\01%20&#47928;&#49436;%20&#53596;&#54540;&#47551;\&#51648;&#52840;&#49436;&#53596;&#54540;&#47551;_Snowdrop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E745D5-5652-4504-A214-73B6D2CD1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지침서템플릿_Snowdrop.dot</Template>
  <TotalTime>231</TotalTime>
  <Pages>32</Pages>
  <Words>2507</Words>
  <Characters>14293</Characters>
  <Application>Microsoft Office Word</Application>
  <DocSecurity>0</DocSecurity>
  <Lines>119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16767</CharactersWithSpaces>
  <SharedDoc>false</SharedDoc>
  <HLinks>
    <vt:vector size="78" baseType="variant">
      <vt:variant>
        <vt:i4>1638451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_Toc447209014</vt:lpwstr>
      </vt:variant>
      <vt:variant>
        <vt:i4>1638451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_Toc447209013</vt:lpwstr>
      </vt:variant>
      <vt:variant>
        <vt:i4>1638451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_Toc447209012</vt:lpwstr>
      </vt:variant>
      <vt:variant>
        <vt:i4>1638451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_Toc447209011</vt:lpwstr>
      </vt:variant>
      <vt:variant>
        <vt:i4>1638451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_Toc447209010</vt:lpwstr>
      </vt:variant>
      <vt:variant>
        <vt:i4>1572915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_Toc447209009</vt:lpwstr>
      </vt:variant>
      <vt:variant>
        <vt:i4>1572915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_Toc447209008</vt:lpwstr>
      </vt:variant>
      <vt:variant>
        <vt:i4>1572915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_Toc447209007</vt:lpwstr>
      </vt:variant>
      <vt:variant>
        <vt:i4>1572915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_Toc447209006</vt:lpwstr>
      </vt:variant>
      <vt:variant>
        <vt:i4>1572915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_Toc447209005</vt:lpwstr>
      </vt:variant>
      <vt:variant>
        <vt:i4>1572915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_Toc447209004</vt:lpwstr>
      </vt:variant>
      <vt:variant>
        <vt:i4>1572915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_Toc447209003</vt:lpwstr>
      </vt:variant>
      <vt:variant>
        <vt:i4>1572915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_Toc447209002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박현빈</dc:creator>
  <cp:keywords/>
  <cp:lastModifiedBy>배은기</cp:lastModifiedBy>
  <cp:revision>19</cp:revision>
  <cp:lastPrinted>2008-01-26T04:17:00Z</cp:lastPrinted>
  <dcterms:created xsi:type="dcterms:W3CDTF">2022-04-28T06:56:00Z</dcterms:created>
  <dcterms:modified xsi:type="dcterms:W3CDTF">2022-04-28T15:10:00Z</dcterms:modified>
</cp:coreProperties>
</file>