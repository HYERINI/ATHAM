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130A" w14:textId="77777777" w:rsidR="00A358BA" w:rsidRDefault="00A358BA" w:rsidP="000C1C63"/>
    <w:p w14:paraId="564B4B2F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21904123" w14:textId="3D2B76F8" w:rsidR="00BF2488" w:rsidRPr="00137DCF" w:rsidRDefault="000413D1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2D9225E6" wp14:editId="188B904C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A0284DA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" fillcolor="#903" stroked="f" strokecolor="blue"/>
                <w10:anchorlock/>
              </v:group>
            </w:pict>
          </mc:Fallback>
        </mc:AlternateContent>
      </w:r>
    </w:p>
    <w:p w14:paraId="361FA73E" w14:textId="77777777" w:rsidR="00BF2488" w:rsidRPr="00137DCF" w:rsidRDefault="00BF2488" w:rsidP="00BF2488"/>
    <w:p w14:paraId="775FD2F5" w14:textId="77777777" w:rsidR="00BF2488" w:rsidRPr="00137DCF" w:rsidRDefault="00BF2488" w:rsidP="00BF2488"/>
    <w:p w14:paraId="322CEE40" w14:textId="77777777" w:rsidR="00BF2488" w:rsidRPr="00137DCF" w:rsidRDefault="00BF2488" w:rsidP="00BF2488"/>
    <w:p w14:paraId="00BCE0CD" w14:textId="77777777" w:rsidR="00BF2488" w:rsidRPr="00137DCF" w:rsidRDefault="00BF2488" w:rsidP="00BF2488"/>
    <w:p w14:paraId="6908B9E3" w14:textId="77777777" w:rsidR="00BF2488" w:rsidRPr="00137DCF" w:rsidRDefault="00BF2488" w:rsidP="00BF2488"/>
    <w:p w14:paraId="0ED03A1F" w14:textId="77777777" w:rsidR="00BF2488" w:rsidRPr="00137DCF" w:rsidRDefault="00BF2488" w:rsidP="00BF2488"/>
    <w:p w14:paraId="6552717B" w14:textId="77777777" w:rsidR="00BF2488" w:rsidRPr="00137DCF" w:rsidRDefault="00BF2488" w:rsidP="00BF2488"/>
    <w:p w14:paraId="26D85AB2" w14:textId="77777777" w:rsidR="00BF2488" w:rsidRPr="00137DCF" w:rsidRDefault="00BF2488" w:rsidP="00BF2488"/>
    <w:p w14:paraId="551C1E6D" w14:textId="77777777" w:rsidR="00BF2488" w:rsidRPr="00137DCF" w:rsidRDefault="00BF2488" w:rsidP="00BF2488"/>
    <w:p w14:paraId="32C82B8B" w14:textId="77777777" w:rsidR="005A0F5A" w:rsidRDefault="005A0F5A" w:rsidP="00BF2488"/>
    <w:p w14:paraId="443B3535" w14:textId="77777777" w:rsidR="005A0F5A" w:rsidRDefault="005A0F5A" w:rsidP="00BF2488"/>
    <w:p w14:paraId="2E75178F" w14:textId="77777777" w:rsidR="005A0F5A" w:rsidRDefault="005A0F5A" w:rsidP="00BF2488"/>
    <w:p w14:paraId="5D15929A" w14:textId="77777777" w:rsidR="005A0F5A" w:rsidRDefault="005A0F5A" w:rsidP="00BF2488"/>
    <w:p w14:paraId="1FA60CFE" w14:textId="77777777" w:rsidR="005A0F5A" w:rsidRDefault="005A0F5A" w:rsidP="00BF2488"/>
    <w:p w14:paraId="404D2718" w14:textId="77777777" w:rsidR="005A0F5A" w:rsidRPr="00137DCF" w:rsidRDefault="005A0F5A" w:rsidP="00BF2488"/>
    <w:p w14:paraId="6AE18DBF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E87FD4">
        <w:rPr>
          <w:rFonts w:hint="eastAsia"/>
        </w:rPr>
        <w:t>A</w:t>
      </w:r>
      <w:r w:rsidR="00E87FD4">
        <w:t>THAM</w:t>
      </w:r>
      <w:r w:rsidRPr="002C1DC5">
        <w:rPr>
          <w:rFonts w:hint="eastAsia"/>
        </w:rPr>
        <w:t>&gt;</w:t>
      </w:r>
    </w:p>
    <w:p w14:paraId="6A07C3E8" w14:textId="77777777" w:rsidR="00BF2488" w:rsidRPr="00137DCF" w:rsidRDefault="00BF2488" w:rsidP="00BF2488"/>
    <w:p w14:paraId="46F38E4C" w14:textId="77777777" w:rsidR="00BF2488" w:rsidRPr="00137DCF" w:rsidRDefault="00BF2488" w:rsidP="00BF2488"/>
    <w:p w14:paraId="08A6CC7C" w14:textId="082B2274" w:rsidR="00E26985" w:rsidRDefault="00E26985" w:rsidP="00D668F3">
      <w:bookmarkStart w:id="0" w:name="[문서의_처음]"/>
      <w:bookmarkEnd w:id="0"/>
    </w:p>
    <w:p w14:paraId="79D57528" w14:textId="0CFC8881" w:rsidR="00D76DE0" w:rsidRDefault="00D76DE0" w:rsidP="00D668F3"/>
    <w:p w14:paraId="4F0D71D6" w14:textId="51D508B1" w:rsidR="00D76DE0" w:rsidRDefault="00D76DE0" w:rsidP="00D668F3"/>
    <w:p w14:paraId="74BB41FE" w14:textId="4EDFA95B" w:rsidR="00D76DE0" w:rsidRDefault="00D76DE0" w:rsidP="00D668F3"/>
    <w:p w14:paraId="7570DA1A" w14:textId="056C13AE" w:rsidR="00D76DE0" w:rsidRDefault="00D76DE0" w:rsidP="00D668F3"/>
    <w:p w14:paraId="1E3BB3FC" w14:textId="73747FBE" w:rsidR="00D76DE0" w:rsidRDefault="00D76DE0" w:rsidP="00D668F3"/>
    <w:p w14:paraId="57559AE0" w14:textId="0A237126" w:rsidR="00D76DE0" w:rsidRDefault="00D76DE0" w:rsidP="00D668F3"/>
    <w:p w14:paraId="0CB87641" w14:textId="1B9D5EFA" w:rsidR="00D76DE0" w:rsidRDefault="00D76DE0" w:rsidP="00D668F3"/>
    <w:p w14:paraId="7F515B9B" w14:textId="6F3451C0" w:rsidR="00D76DE0" w:rsidRDefault="00D76DE0" w:rsidP="00D668F3"/>
    <w:p w14:paraId="45312A1C" w14:textId="0A295BA7" w:rsidR="00D76DE0" w:rsidRDefault="00D76DE0" w:rsidP="00D668F3"/>
    <w:p w14:paraId="6FADC339" w14:textId="78274C54" w:rsidR="00D76DE0" w:rsidRDefault="00D76DE0" w:rsidP="00D668F3"/>
    <w:p w14:paraId="16A81EA4" w14:textId="77777777" w:rsidR="00D76DE0" w:rsidRDefault="00D76DE0" w:rsidP="00D668F3"/>
    <w:p w14:paraId="01FF607B" w14:textId="77777777" w:rsidR="0051769F" w:rsidRDefault="0051769F" w:rsidP="00D668F3"/>
    <w:p w14:paraId="3D250156" w14:textId="77777777" w:rsidR="000F729C" w:rsidRDefault="000F729C" w:rsidP="00D668F3"/>
    <w:p w14:paraId="4FB111FE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70C0E45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0819CFE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8C5479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914C8C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F325F3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A7C92D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6D16460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947DA" w14:textId="77777777" w:rsidR="000F729C" w:rsidRPr="00BA2195" w:rsidRDefault="006E4DB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650DC" w14:textId="77777777" w:rsidR="000F729C" w:rsidRPr="00BA2195" w:rsidRDefault="006E4DB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8D985" w14:textId="77777777" w:rsidR="000F729C" w:rsidRPr="00BA2195" w:rsidRDefault="006E4DB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명세서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D95BD" w14:textId="77777777" w:rsidR="000F729C" w:rsidRPr="004D74F0" w:rsidRDefault="006E4DBF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박현빈,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김가은,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김유정,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배은기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이혜린</w:t>
            </w:r>
            <w:proofErr w:type="spellEnd"/>
          </w:p>
        </w:tc>
      </w:tr>
      <w:tr w:rsidR="005B197F" w:rsidRPr="00BA2195" w14:paraId="2792325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8861C" w14:textId="77777777" w:rsidR="005B197F" w:rsidRPr="00BA2195" w:rsidRDefault="005B197F" w:rsidP="005B19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D8975" w14:textId="77777777" w:rsidR="005B197F" w:rsidRPr="00BA2195" w:rsidRDefault="005B197F" w:rsidP="005B19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F2A90" w14:textId="77777777" w:rsidR="005B197F" w:rsidRPr="00BA2195" w:rsidRDefault="005B197F" w:rsidP="005B19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시스템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사용자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분석</w:t>
            </w:r>
            <w:r>
              <w:rPr>
                <w:rFonts w:hint="eastAsia"/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고객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기능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화면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인터페이스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0C714" w14:textId="77777777" w:rsidR="005B197F" w:rsidRPr="004D74F0" w:rsidRDefault="005B197F" w:rsidP="005B197F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박현빈,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김가은,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김유정,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배은기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이혜린</w:t>
            </w:r>
            <w:proofErr w:type="spellEnd"/>
          </w:p>
        </w:tc>
      </w:tr>
      <w:tr w:rsidR="005B197F" w:rsidRPr="00BA2195" w14:paraId="736ADE39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18E9" w14:textId="31B201AD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t>2022.04.27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26C4D" w14:textId="1796D774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18EA7" w14:textId="27070811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t xml:space="preserve">3.3.2 </w:t>
            </w:r>
            <w:r w:rsidR="009000D5">
              <w:rPr>
                <w:rFonts w:hint="eastAsia"/>
              </w:rPr>
              <w:t>화면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기술</w:t>
            </w:r>
            <w:r w:rsidR="009000D5">
              <w:rPr>
                <w:rFonts w:hint="eastAsia"/>
              </w:rPr>
              <w:t xml:space="preserve"> </w:t>
            </w:r>
            <w:r w:rsidR="009000D5">
              <w:t xml:space="preserve">UI </w:t>
            </w:r>
            <w:r w:rsidR="009000D5">
              <w:rPr>
                <w:rFonts w:hint="eastAsia"/>
              </w:rPr>
              <w:t>일부</w:t>
            </w:r>
            <w:r w:rsidR="009000D5">
              <w:rPr>
                <w:rFonts w:hint="eastAsia"/>
              </w:rPr>
              <w:t>,</w:t>
            </w:r>
            <w:r w:rsidR="009000D5">
              <w:t xml:space="preserve"> 4. </w:t>
            </w:r>
            <w:proofErr w:type="spellStart"/>
            <w:r w:rsidR="009000D5">
              <w:rPr>
                <w:rFonts w:hint="eastAsia"/>
              </w:rPr>
              <w:t>비기능</w:t>
            </w:r>
            <w:proofErr w:type="spellEnd"/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요구사항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외의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모든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요구사항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명세서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작성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완료</w:t>
            </w:r>
            <w:r w:rsidR="009000D5">
              <w:rPr>
                <w:rFonts w:hint="eastAsia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A7DDA" w14:textId="02E3E769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박현빈,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김가은,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김유정,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배은기</w:t>
            </w:r>
            <w:proofErr w:type="spellEnd"/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이혜린</w:t>
            </w:r>
            <w:proofErr w:type="spellEnd"/>
          </w:p>
        </w:tc>
      </w:tr>
      <w:tr w:rsidR="005B197F" w:rsidRPr="00BA2195" w14:paraId="284A1A4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C1C3A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3D016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2AEDE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B2A13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  <w:tr w:rsidR="005B197F" w:rsidRPr="00BA2195" w14:paraId="40D4010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F0DE7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53747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668E5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30BB0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  <w:tr w:rsidR="005B197F" w:rsidRPr="00BA2195" w14:paraId="709636E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85C2F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54D78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9B8A0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CCFA1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  <w:tr w:rsidR="005B197F" w:rsidRPr="00BA2195" w14:paraId="3E7FB033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5B0A2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619FC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F97F0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49F4A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</w:tbl>
    <w:p w14:paraId="439777F5" w14:textId="77777777" w:rsidR="00D668F3" w:rsidRDefault="000F729C" w:rsidP="00D668F3">
      <w:r>
        <w:br w:type="page"/>
      </w:r>
    </w:p>
    <w:p w14:paraId="24E1CD45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058C8CB0" w14:textId="10DCEBC8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3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시스템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BFDED63" w14:textId="7CB535F4" w:rsidR="000C2157" w:rsidRPr="005019A4" w:rsidRDefault="00BF588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3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5788EAAC" w14:textId="5507B30C" w:rsidR="000C2157" w:rsidRPr="005019A4" w:rsidRDefault="00BF58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3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A9F9E21" w14:textId="2FF8E67A" w:rsidR="000C2157" w:rsidRPr="005019A4" w:rsidRDefault="00BF58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3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18822312" w14:textId="124B58E6" w:rsidR="000C2157" w:rsidRPr="005019A4" w:rsidRDefault="00BF588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3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요구사항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53881D2A" w14:textId="018EBAD9" w:rsidR="000C2157" w:rsidRPr="005019A4" w:rsidRDefault="00BF58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3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고객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27D3B3DE" w14:textId="26BC2D34" w:rsidR="000C2157" w:rsidRPr="005019A4" w:rsidRDefault="00BF58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3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FA81CCB" w14:textId="4938F57D" w:rsidR="000C2157" w:rsidRPr="005019A4" w:rsidRDefault="00BF58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3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- 10 -</w:t>
        </w:r>
        <w:r w:rsidR="000C2157">
          <w:rPr>
            <w:noProof/>
            <w:webHidden/>
          </w:rPr>
          <w:fldChar w:fldCharType="end"/>
        </w:r>
      </w:hyperlink>
    </w:p>
    <w:p w14:paraId="6F658D15" w14:textId="682EE10F" w:rsidR="000C2157" w:rsidRPr="005019A4" w:rsidRDefault="00BF58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3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- 11 -</w:t>
        </w:r>
        <w:r w:rsidR="000C2157">
          <w:rPr>
            <w:noProof/>
            <w:webHidden/>
          </w:rPr>
          <w:fldChar w:fldCharType="end"/>
        </w:r>
      </w:hyperlink>
    </w:p>
    <w:p w14:paraId="25E249DA" w14:textId="53390F83" w:rsidR="000C2157" w:rsidRPr="005019A4" w:rsidRDefault="00BF58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3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인터페이스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5380756" w14:textId="68F99EBF" w:rsidR="000C2157" w:rsidRPr="005019A4" w:rsidRDefault="00BF58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3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17E519A" w14:textId="375A6DC6" w:rsidR="000C2157" w:rsidRPr="005019A4" w:rsidRDefault="00BF58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3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60D2F06" w14:textId="234EDD3A" w:rsidR="000C2157" w:rsidRPr="005019A4" w:rsidRDefault="00BF588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3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비기능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2D1EE3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AACB501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12CC9083" w14:textId="77777777" w:rsidTr="00FF46A0">
        <w:tc>
          <w:tcPr>
            <w:tcW w:w="8538" w:type="dxa"/>
          </w:tcPr>
          <w:p w14:paraId="1BAA45D5" w14:textId="6C15979C" w:rsidR="00D76DE0" w:rsidRPr="00D76DE0" w:rsidRDefault="007D46C7" w:rsidP="00D76DE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개요: 우리나라의 기후 특성상 사계절별 다양한 의류가 필요함에 따라 모든 옷을 기억하기 어려움이 있다. 이를 해결하고자 본 프로젝트에서 개발하고자 하는 시스템은 자신의 의류를 다양한 카테고리에 따라 분류하고, 사진을 포함해 관리할 수 있는 “모바일 앱”이다</w:t>
            </w:r>
            <w:r w:rsidR="00D76DE0">
              <w:rPr>
                <w:rFonts w:ascii="굴림" w:eastAsia="굴림" w:hAnsi="굴림" w:cs="굴림"/>
                <w:kern w:val="0"/>
                <w:szCs w:val="20"/>
              </w:rPr>
              <w:br/>
            </w:r>
          </w:p>
          <w:p w14:paraId="021B9322" w14:textId="77777777" w:rsidR="007D46C7" w:rsidRPr="007D46C7" w:rsidRDefault="007D46C7" w:rsidP="007D46C7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기능:</w:t>
            </w:r>
          </w:p>
          <w:p w14:paraId="76E8287C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회원가입과 로그인 기능을 통해 자신 만의 의류 관리 페이지를 만들 수 있다.</w:t>
            </w:r>
          </w:p>
          <w:p w14:paraId="43661289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자신의 의류 페이지에는 상위 카테고리 아래의 하위 카테고리 별로 의류가 정리된다.</w:t>
            </w:r>
          </w:p>
          <w:p w14:paraId="3DE1FB7E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의류를 </w:t>
            </w:r>
            <w:proofErr w:type="gram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추가 /</w:t>
            </w:r>
            <w:proofErr w:type="gram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삭제 기능을 통해 자신이 갖고 있는 의류들을 관리할 수 있다.</w:t>
            </w:r>
          </w:p>
          <w:p w14:paraId="2179F5EE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날씨와 옷 카테고리 등 여러 정보를 기반으로 사용자에게 적절한 옷을 추천해준다.</w:t>
            </w:r>
          </w:p>
          <w:p w14:paraId="5EDC672D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추가 기능 </w:t>
            </w:r>
          </w:p>
          <w:p w14:paraId="486F20A2" w14:textId="77777777" w:rsidR="007D46C7" w:rsidRPr="007D46C7" w:rsidRDefault="007D46C7" w:rsidP="007D46C7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무신사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쇼핑몰 인기 품목 상위 5개 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크롤링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후 “오늘의 hot 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추천템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>”을 소개한다.</w:t>
            </w:r>
          </w:p>
          <w:p w14:paraId="6A43C748" w14:textId="77777777" w:rsidR="007D46C7" w:rsidRPr="007D46C7" w:rsidRDefault="007D46C7" w:rsidP="007D46C7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오늘의 코디를 공유하고, 사용자의 마음에 든 코디에 좋아요 버튼을 누를 수 있다. 추가적으로 자신이 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좋아요를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누른 코디들을 따로 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모아놓아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추후에도 찾아볼 수 있다.</w:t>
            </w:r>
          </w:p>
          <w:p w14:paraId="0C2796B3" w14:textId="26A11D2D" w:rsidR="00D76DE0" w:rsidRPr="00D76DE0" w:rsidRDefault="007D46C7" w:rsidP="00D76DE0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“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상황별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코디 추천해주세요” 게시판을 통해 사용자는 자신의 상황과 개인 의류 페이지를 공개해 다른 사용자들이 코디를 추천해주는 상호작용이 가능하다.</w:t>
            </w:r>
          </w:p>
          <w:p w14:paraId="4C0C54A2" w14:textId="4F8B1B3F" w:rsidR="007D46C7" w:rsidRPr="007D46C7" w:rsidRDefault="007D46C7" w:rsidP="007D46C7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기대효과: </w:t>
            </w:r>
          </w:p>
          <w:p w14:paraId="1017B747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쇼핑을 할 때 기억하지 못해서 중복된 옷을 사는 과소비를 막을 수 있다.</w:t>
            </w:r>
          </w:p>
          <w:p w14:paraId="78DECBE6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사용자는 모든 옷을 기억하거나 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꺼내볼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필요가 없이 언제 어디서든 자신의 옷을 확인할 수 있어서 삶이 편해진다.</w:t>
            </w:r>
          </w:p>
          <w:p w14:paraId="16411DBC" w14:textId="753B74CB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날씨 기반으로 추천을 해주기 때문에 너무 덥게 입거나 우산을 </w:t>
            </w:r>
            <w:r w:rsidR="00283699" w:rsidRPr="007D46C7">
              <w:rPr>
                <w:rFonts w:ascii="굴림" w:eastAsia="굴림" w:hAnsi="굴림" w:cs="굴림" w:hint="eastAsia"/>
                <w:kern w:val="0"/>
                <w:szCs w:val="20"/>
              </w:rPr>
              <w:t>못 챙기는</w:t>
            </w: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상황과 같은 불상사를 막을 수 있다.</w:t>
            </w:r>
          </w:p>
          <w:p w14:paraId="5B1E6D6B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무신사와 같은 협업사의 파트너쉽을 체결하고 </w:t>
            </w:r>
            <w:proofErr w:type="spell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윈윈</w:t>
            </w:r>
            <w:proofErr w:type="spell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구조 만들 수 있다.</w:t>
            </w:r>
          </w:p>
          <w:p w14:paraId="39587D96" w14:textId="4307B7C3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사용자는 실시간 인기 의류를 보며 트렌</w:t>
            </w:r>
            <w:r w:rsidR="00283699">
              <w:rPr>
                <w:rFonts w:ascii="굴림" w:eastAsia="굴림" w:hAnsi="굴림" w:cs="굴림" w:hint="eastAsia"/>
                <w:kern w:val="0"/>
                <w:szCs w:val="20"/>
              </w:rPr>
              <w:t>드</w:t>
            </w:r>
            <w:r w:rsidRPr="007D46C7">
              <w:rPr>
                <w:rFonts w:ascii="굴림" w:eastAsia="굴림" w:hAnsi="굴림" w:cs="굴림"/>
                <w:kern w:val="0"/>
                <w:szCs w:val="20"/>
              </w:rPr>
              <w:t>를 쉽게 캐치할 수 있다.</w:t>
            </w:r>
          </w:p>
          <w:p w14:paraId="12D6A38F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사용자는 상황별로 자신의 옷장에 있는 옷으로 다른 사람들에게 코디를 </w:t>
            </w:r>
            <w:proofErr w:type="gramStart"/>
            <w:r w:rsidRPr="007D46C7">
              <w:rPr>
                <w:rFonts w:ascii="굴림" w:eastAsia="굴림" w:hAnsi="굴림" w:cs="굴림"/>
                <w:kern w:val="0"/>
                <w:szCs w:val="20"/>
              </w:rPr>
              <w:t>추천 받을</w:t>
            </w:r>
            <w:proofErr w:type="gramEnd"/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수 있다.</w:t>
            </w:r>
          </w:p>
          <w:p w14:paraId="4F4D640A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lastRenderedPageBreak/>
              <w:t>사용자는 다른 사람들의 오늘의 코디를 보고, 마음에 드는 코디에 좋아요 버튼을 누름으로써 추후에 자신이 직접 코디를 할 때 도움을 받을 수 있다.</w:t>
            </w:r>
          </w:p>
          <w:p w14:paraId="6703AB39" w14:textId="77777777" w:rsidR="00FF46A0" w:rsidRPr="007D46C7" w:rsidRDefault="007D46C7" w:rsidP="00FF46A0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Style w:val="ae"/>
                <w:rFonts w:ascii="굴림" w:eastAsia="굴림" w:hAnsi="굴림" w:cs="굴림"/>
                <w:color w:val="auto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사용자는 위와 같은 기능을 통해 다른 사용자들과 의류와 관련된 상호작용을 할 수 있다.</w:t>
            </w:r>
          </w:p>
        </w:tc>
      </w:tr>
    </w:tbl>
    <w:p w14:paraId="4CD0AD28" w14:textId="77777777" w:rsidR="00B93C54" w:rsidRDefault="00B93C54" w:rsidP="004221DF">
      <w:bookmarkStart w:id="5" w:name="_Toc287096150"/>
      <w:r>
        <w:lastRenderedPageBreak/>
        <w:br w:type="page"/>
      </w:r>
    </w:p>
    <w:p w14:paraId="7C8FC0E1" w14:textId="429DB7C6" w:rsidR="001630AB" w:rsidRDefault="00B93C54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146A92E9" w14:textId="500DD1B8" w:rsidR="00EF53CF" w:rsidRPr="00E917F3" w:rsidRDefault="0017696D" w:rsidP="00EF53CF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6167"/>
      </w:tblGrid>
      <w:tr w:rsidR="00EF53CF" w:rsidRPr="00BA2195" w14:paraId="703357CA" w14:textId="77777777" w:rsidTr="00283699">
        <w:tc>
          <w:tcPr>
            <w:tcW w:w="2149" w:type="dxa"/>
            <w:shd w:val="clear" w:color="auto" w:fill="CCCCCC"/>
          </w:tcPr>
          <w:p w14:paraId="5792A44C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167" w:type="dxa"/>
            <w:shd w:val="clear" w:color="auto" w:fill="CCCCCC"/>
          </w:tcPr>
          <w:p w14:paraId="2FB5E588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7D46C7" w:rsidRPr="00BA2195" w14:paraId="5B4DE96B" w14:textId="77777777" w:rsidTr="00283699">
        <w:tc>
          <w:tcPr>
            <w:tcW w:w="2149" w:type="dxa"/>
          </w:tcPr>
          <w:p w14:paraId="7CBBC1DC" w14:textId="77777777" w:rsidR="007D46C7" w:rsidRPr="007D46C7" w:rsidRDefault="007D46C7" w:rsidP="007D46C7">
            <w:pPr>
              <w:jc w:val="center"/>
              <w:rPr>
                <w:rStyle w:val="ae"/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시스템</w:t>
            </w:r>
          </w:p>
        </w:tc>
        <w:tc>
          <w:tcPr>
            <w:tcW w:w="6167" w:type="dxa"/>
          </w:tcPr>
          <w:p w14:paraId="4A092143" w14:textId="77777777" w:rsidR="007D46C7" w:rsidRPr="007D46C7" w:rsidRDefault="007D46C7" w:rsidP="007D46C7">
            <w:pPr>
              <w:jc w:val="center"/>
              <w:rPr>
                <w:rStyle w:val="ae"/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 xml:space="preserve">앱에서 사용하는 시스템의 최상위 </w:t>
            </w:r>
            <w:proofErr w:type="spellStart"/>
            <w:r w:rsidRPr="007D46C7">
              <w:rPr>
                <w:rFonts w:ascii="굴림" w:eastAsia="굴림" w:hAnsi="굴림" w:hint="eastAsia"/>
              </w:rPr>
              <w:t>액터</w:t>
            </w:r>
            <w:proofErr w:type="spellEnd"/>
          </w:p>
        </w:tc>
      </w:tr>
      <w:tr w:rsidR="007D46C7" w:rsidRPr="00BA2195" w14:paraId="225307CE" w14:textId="77777777" w:rsidTr="00283699">
        <w:tc>
          <w:tcPr>
            <w:tcW w:w="2149" w:type="dxa"/>
          </w:tcPr>
          <w:p w14:paraId="5700A528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날씨 시스템</w:t>
            </w:r>
          </w:p>
        </w:tc>
        <w:tc>
          <w:tcPr>
            <w:tcW w:w="6167" w:type="dxa"/>
          </w:tcPr>
          <w:p w14:paraId="4ECCCFF7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오늘의 날씨를 제공하는 시스템</w:t>
            </w:r>
          </w:p>
        </w:tc>
      </w:tr>
      <w:tr w:rsidR="007D46C7" w:rsidRPr="00BA2195" w14:paraId="6533F6BA" w14:textId="77777777" w:rsidTr="00283699">
        <w:tc>
          <w:tcPr>
            <w:tcW w:w="2149" w:type="dxa"/>
          </w:tcPr>
          <w:p w14:paraId="665F31D7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위치 시스템</w:t>
            </w:r>
          </w:p>
        </w:tc>
        <w:tc>
          <w:tcPr>
            <w:tcW w:w="6167" w:type="dxa"/>
          </w:tcPr>
          <w:p w14:paraId="6D07F44C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날씨를 파악 및 추가 기능을 위한 위치 정보를 제공하는 시스템</w:t>
            </w:r>
          </w:p>
        </w:tc>
      </w:tr>
      <w:tr w:rsidR="007D46C7" w:rsidRPr="00BA2195" w14:paraId="250ADE53" w14:textId="77777777" w:rsidTr="00283699">
        <w:tc>
          <w:tcPr>
            <w:tcW w:w="2149" w:type="dxa"/>
          </w:tcPr>
          <w:p w14:paraId="158D25CC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의류 추천 시스템</w:t>
            </w:r>
          </w:p>
        </w:tc>
        <w:tc>
          <w:tcPr>
            <w:tcW w:w="6167" w:type="dxa"/>
          </w:tcPr>
          <w:p w14:paraId="62EFCFFC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 xml:space="preserve">실시간 인기 의류 </w:t>
            </w:r>
            <w:proofErr w:type="spellStart"/>
            <w:r w:rsidRPr="007D46C7">
              <w:rPr>
                <w:rFonts w:ascii="굴림" w:eastAsia="굴림" w:hAnsi="굴림" w:hint="eastAsia"/>
              </w:rPr>
              <w:t>크롤링을</w:t>
            </w:r>
            <w:proofErr w:type="spellEnd"/>
            <w:r w:rsidRPr="007D46C7">
              <w:rPr>
                <w:rFonts w:ascii="굴림" w:eastAsia="굴림" w:hAnsi="굴림" w:hint="eastAsia"/>
              </w:rPr>
              <w:t xml:space="preserve"> 해서 사용자에게 보여주는 시스템</w:t>
            </w:r>
          </w:p>
        </w:tc>
      </w:tr>
      <w:tr w:rsidR="007D46C7" w:rsidRPr="00BA2195" w14:paraId="4D3BEB3F" w14:textId="77777777" w:rsidTr="00283699">
        <w:tc>
          <w:tcPr>
            <w:tcW w:w="2149" w:type="dxa"/>
          </w:tcPr>
          <w:p w14:paraId="2CFFDF95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백업 및 복원 시스템</w:t>
            </w:r>
          </w:p>
        </w:tc>
        <w:tc>
          <w:tcPr>
            <w:tcW w:w="6167" w:type="dxa"/>
          </w:tcPr>
          <w:p w14:paraId="6F313144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사용자가 Device를 변경하거나 데이터를 옮기고 싶을 때 정보를 옮겨주는 시스템</w:t>
            </w:r>
          </w:p>
        </w:tc>
      </w:tr>
      <w:tr w:rsidR="007D46C7" w:rsidRPr="00BA2195" w14:paraId="0441426E" w14:textId="77777777" w:rsidTr="00283699">
        <w:tc>
          <w:tcPr>
            <w:tcW w:w="2149" w:type="dxa"/>
          </w:tcPr>
          <w:p w14:paraId="0EBCBF4F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DB</w:t>
            </w:r>
          </w:p>
        </w:tc>
        <w:tc>
          <w:tcPr>
            <w:tcW w:w="6167" w:type="dxa"/>
          </w:tcPr>
          <w:p w14:paraId="7A03F0FE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 xml:space="preserve">여러 종류의 데이터베이스를 포함하는 최상위 </w:t>
            </w:r>
            <w:proofErr w:type="spellStart"/>
            <w:r w:rsidRPr="007D46C7">
              <w:rPr>
                <w:rFonts w:ascii="굴림" w:eastAsia="굴림" w:hAnsi="굴림" w:hint="eastAsia"/>
              </w:rPr>
              <w:t>액터</w:t>
            </w:r>
            <w:proofErr w:type="spellEnd"/>
          </w:p>
        </w:tc>
      </w:tr>
      <w:tr w:rsidR="007D46C7" w:rsidRPr="00BA2195" w14:paraId="06675D26" w14:textId="77777777" w:rsidTr="00283699">
        <w:tc>
          <w:tcPr>
            <w:tcW w:w="2149" w:type="dxa"/>
          </w:tcPr>
          <w:p w14:paraId="569E16B4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  <w:highlight w:val="yellow"/>
              </w:rPr>
            </w:pPr>
            <w:r w:rsidRPr="007D46C7">
              <w:rPr>
                <w:rFonts w:ascii="굴림" w:eastAsia="굴림" w:hAnsi="굴림" w:hint="eastAsia"/>
              </w:rPr>
              <w:t>오늘의 코디 게시판 DB</w:t>
            </w:r>
          </w:p>
        </w:tc>
        <w:tc>
          <w:tcPr>
            <w:tcW w:w="6167" w:type="dxa"/>
          </w:tcPr>
          <w:p w14:paraId="09D9DFB2" w14:textId="12C4D11E" w:rsidR="007D46C7" w:rsidRPr="007D46C7" w:rsidRDefault="007D46C7" w:rsidP="007D46C7">
            <w:pPr>
              <w:jc w:val="center"/>
              <w:rPr>
                <w:rFonts w:ascii="굴림" w:eastAsia="굴림" w:hAnsi="굴림"/>
                <w:highlight w:val="yellow"/>
              </w:rPr>
            </w:pPr>
            <w:r w:rsidRPr="007D46C7">
              <w:rPr>
                <w:rFonts w:ascii="굴림" w:eastAsia="굴림" w:hAnsi="굴림" w:hint="eastAsia"/>
              </w:rPr>
              <w:t>자신의 코디를 올리는 게시물 및 댓글의 정보들을 저장하는 DB</w:t>
            </w:r>
          </w:p>
        </w:tc>
      </w:tr>
      <w:tr w:rsidR="007D46C7" w:rsidRPr="00BA2195" w14:paraId="1A793B16" w14:textId="77777777" w:rsidTr="00283699">
        <w:tc>
          <w:tcPr>
            <w:tcW w:w="2149" w:type="dxa"/>
          </w:tcPr>
          <w:p w14:paraId="466D3819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상황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46C7">
              <w:rPr>
                <w:rFonts w:ascii="굴림" w:eastAsia="굴림" w:hAnsi="굴림" w:hint="eastAsia"/>
              </w:rPr>
              <w:t>별 코디 추천 게시판 DB</w:t>
            </w:r>
          </w:p>
        </w:tc>
        <w:tc>
          <w:tcPr>
            <w:tcW w:w="6167" w:type="dxa"/>
          </w:tcPr>
          <w:p w14:paraId="670DE0E2" w14:textId="53FC81B4" w:rsidR="007D46C7" w:rsidRPr="007D46C7" w:rsidRDefault="00283699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상황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46C7">
              <w:rPr>
                <w:rFonts w:ascii="굴림" w:eastAsia="굴림" w:hAnsi="굴림" w:hint="eastAsia"/>
              </w:rPr>
              <w:t>별 의류 추천 게시물 및 댓글의 정보들을 저장하는 DB</w:t>
            </w:r>
          </w:p>
        </w:tc>
      </w:tr>
      <w:tr w:rsidR="007D46C7" w:rsidRPr="00BA2195" w14:paraId="07B0EA69" w14:textId="77777777" w:rsidTr="00283699">
        <w:tc>
          <w:tcPr>
            <w:tcW w:w="2149" w:type="dxa"/>
          </w:tcPr>
          <w:p w14:paraId="37DC6D92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  <w:highlight w:val="yellow"/>
              </w:rPr>
            </w:pPr>
            <w:proofErr w:type="gramStart"/>
            <w:r w:rsidRPr="007D46C7">
              <w:rPr>
                <w:rFonts w:ascii="굴림" w:eastAsia="굴림" w:hAnsi="굴림" w:hint="eastAsia"/>
              </w:rPr>
              <w:t>의류  DB</w:t>
            </w:r>
            <w:proofErr w:type="gramEnd"/>
          </w:p>
        </w:tc>
        <w:tc>
          <w:tcPr>
            <w:tcW w:w="6167" w:type="dxa"/>
          </w:tcPr>
          <w:p w14:paraId="1E6444D2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사용자가 의류 관리 서비스에 추가한 의류 정보들을 저장하는 DB</w:t>
            </w:r>
          </w:p>
        </w:tc>
      </w:tr>
      <w:tr w:rsidR="00283699" w:rsidRPr="00BA2195" w14:paraId="1E533739" w14:textId="77777777" w:rsidTr="00283699">
        <w:tc>
          <w:tcPr>
            <w:tcW w:w="2149" w:type="dxa"/>
          </w:tcPr>
          <w:p w14:paraId="291D6183" w14:textId="77777777" w:rsidR="00283699" w:rsidRPr="007D46C7" w:rsidRDefault="00283699" w:rsidP="00283699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사용자</w:t>
            </w:r>
          </w:p>
        </w:tc>
        <w:tc>
          <w:tcPr>
            <w:tcW w:w="6167" w:type="dxa"/>
          </w:tcPr>
          <w:p w14:paraId="6732AE3D" w14:textId="5FD3EA6D" w:rsidR="00283699" w:rsidRPr="007D46C7" w:rsidRDefault="00283699" w:rsidP="00283699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앱을 사용하는 최상위 사용자</w:t>
            </w:r>
          </w:p>
        </w:tc>
      </w:tr>
    </w:tbl>
    <w:p w14:paraId="797A501C" w14:textId="77777777" w:rsidR="00EF53CF" w:rsidRDefault="00EF53CF" w:rsidP="00EF53CF"/>
    <w:p w14:paraId="64602A2C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583EB851" w14:textId="013DA441" w:rsidR="004221DF" w:rsidRDefault="003A0995" w:rsidP="00F56C83">
      <w:pPr>
        <w:pStyle w:val="af2"/>
      </w:pPr>
      <w:r>
        <w:rPr>
          <w:noProof/>
        </w:rPr>
        <w:drawing>
          <wp:inline distT="0" distB="0" distL="0" distR="0" wp14:anchorId="34D2FE7F" wp14:editId="55F62D42">
            <wp:extent cx="5400040" cy="28054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83">
        <w:t xml:space="preserve"> </w:t>
      </w:r>
      <w:r w:rsidR="004221DF">
        <w:br w:type="page"/>
      </w:r>
    </w:p>
    <w:p w14:paraId="7931EF90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1F745CF9" w14:textId="795A944D" w:rsidR="000C2157" w:rsidRDefault="000C2157" w:rsidP="00440DE6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tbl>
      <w:tblPr>
        <w:tblpPr w:leftFromText="142" w:rightFromText="142" w:vertAnchor="text" w:horzAnchor="margin" w:tblpY="36"/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9"/>
        <w:gridCol w:w="6475"/>
        <w:gridCol w:w="417"/>
      </w:tblGrid>
      <w:tr w:rsidR="007818B0" w:rsidRPr="00D54A11" w14:paraId="59A089CF" w14:textId="77777777" w:rsidTr="007818B0">
        <w:trPr>
          <w:trHeight w:val="690"/>
        </w:trPr>
        <w:tc>
          <w:tcPr>
            <w:tcW w:w="1599" w:type="dxa"/>
            <w:shd w:val="clear" w:color="auto" w:fill="CCCCCC"/>
            <w:vAlign w:val="center"/>
          </w:tcPr>
          <w:p w14:paraId="2AFB6DD6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475" w:type="dxa"/>
            <w:shd w:val="clear" w:color="auto" w:fill="CCCCCC"/>
            <w:vAlign w:val="center"/>
          </w:tcPr>
          <w:p w14:paraId="0AB178F9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417" w:type="dxa"/>
            <w:shd w:val="clear" w:color="auto" w:fill="CCCCCC"/>
            <w:vAlign w:val="center"/>
          </w:tcPr>
          <w:p w14:paraId="557A8DD8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7818B0" w:rsidRPr="00D54A11" w14:paraId="0ABAB2DC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7ED3AB14" w14:textId="77777777" w:rsidR="007818B0" w:rsidRPr="0003407A" w:rsidRDefault="007818B0" w:rsidP="007818B0">
            <w:pPr>
              <w:jc w:val="center"/>
              <w:rPr>
                <w:rStyle w:val="ae"/>
              </w:rPr>
            </w:pP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</w:p>
        </w:tc>
        <w:tc>
          <w:tcPr>
            <w:tcW w:w="6475" w:type="dxa"/>
          </w:tcPr>
          <w:p w14:paraId="19571927" w14:textId="77777777" w:rsidR="007818B0" w:rsidRPr="0003407A" w:rsidRDefault="007818B0" w:rsidP="007818B0">
            <w:pPr>
              <w:jc w:val="left"/>
              <w:rPr>
                <w:rStyle w:val="ae"/>
              </w:rPr>
            </w:pP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적절한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및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3D6C9C73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FAD3700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376C558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</w:t>
            </w:r>
          </w:p>
        </w:tc>
        <w:tc>
          <w:tcPr>
            <w:tcW w:w="6475" w:type="dxa"/>
          </w:tcPr>
          <w:p w14:paraId="521ABB7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의상을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추가하면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목록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6696BBB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34D029E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7323BFB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3D7E723F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추가해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들어있던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가져온다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36F1BF8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413C97C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6C6A552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46523082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재저장한다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5A1BB5A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1C5474E9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36259EB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</w:t>
            </w:r>
          </w:p>
        </w:tc>
        <w:tc>
          <w:tcPr>
            <w:tcW w:w="6475" w:type="dxa"/>
          </w:tcPr>
          <w:p w14:paraId="5C47D33C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A7F9A6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5863BC11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6F15C74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318B4803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사람들에게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자동으로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전반적인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상위</w:t>
            </w:r>
            <w:r w:rsidRPr="00DF5FB1">
              <w:rPr>
                <w:rFonts w:hint="eastAsia"/>
              </w:rPr>
              <w:t xml:space="preserve"> 5</w:t>
            </w:r>
            <w:r w:rsidRPr="00DF5FB1">
              <w:rPr>
                <w:rFonts w:hint="eastAsia"/>
              </w:rPr>
              <w:t>개를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75664B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7C0898D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0532B95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회원가입</w:t>
            </w:r>
          </w:p>
        </w:tc>
        <w:tc>
          <w:tcPr>
            <w:tcW w:w="6475" w:type="dxa"/>
          </w:tcPr>
          <w:p w14:paraId="05FDC874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앱을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이용하기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고유한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등록한다</w:t>
            </w:r>
            <w:r w:rsidRPr="00DF5FB1">
              <w:rPr>
                <w:rFonts w:hint="eastAsia"/>
              </w:rPr>
              <w:t>.  SNS(</w:t>
            </w:r>
            <w:r w:rsidRPr="00DF5FB1">
              <w:rPr>
                <w:rFonts w:hint="eastAsia"/>
              </w:rPr>
              <w:t>구글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페이스북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네이버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카카오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</w:t>
            </w:r>
            <w:r w:rsidRPr="00DF5FB1">
              <w:rPr>
                <w:rFonts w:hint="eastAsia"/>
              </w:rPr>
              <w:t>)</w:t>
            </w:r>
            <w:r w:rsidRPr="00DF5FB1">
              <w:rPr>
                <w:rFonts w:hint="eastAsia"/>
              </w:rPr>
              <w:t>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회원가입을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진행하고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73FFCF4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54A69658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069B24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로그인</w:t>
            </w:r>
          </w:p>
        </w:tc>
        <w:tc>
          <w:tcPr>
            <w:tcW w:w="6475" w:type="dxa"/>
          </w:tcPr>
          <w:p w14:paraId="21E90F4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로그인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시도할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등록된</w:t>
            </w:r>
            <w:r w:rsidRPr="00DF5FB1">
              <w:rPr>
                <w:rFonts w:hint="eastAsia"/>
              </w:rPr>
              <w:t xml:space="preserve"> SNS (</w:t>
            </w:r>
            <w:r w:rsidRPr="00DF5FB1">
              <w:rPr>
                <w:rFonts w:hint="eastAsia"/>
              </w:rPr>
              <w:t>구글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페이스북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네이버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카카오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</w:t>
            </w:r>
            <w:r w:rsidRPr="00DF5FB1">
              <w:rPr>
                <w:rFonts w:hint="eastAsia"/>
              </w:rPr>
              <w:t>)</w:t>
            </w:r>
            <w:r w:rsidRPr="00DF5FB1">
              <w:rPr>
                <w:rFonts w:hint="eastAsia"/>
              </w:rPr>
              <w:t>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로그인을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시도하며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정상적으로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진행되면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메인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화면을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출력함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04FC0DB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A6A1AAE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15E293A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회원정보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30470D7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하는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덮어씌워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</w:p>
        </w:tc>
        <w:tc>
          <w:tcPr>
            <w:tcW w:w="417" w:type="dxa"/>
          </w:tcPr>
          <w:p w14:paraId="30DB5C2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F9AEC3C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038E6400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</w:t>
            </w:r>
          </w:p>
        </w:tc>
        <w:tc>
          <w:tcPr>
            <w:tcW w:w="6475" w:type="dxa"/>
          </w:tcPr>
          <w:p w14:paraId="089EFEDD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입은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올릴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이때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게시판에는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올린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다른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사용자들이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목록이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포함된다</w:t>
            </w:r>
            <w:r w:rsidRPr="00DF5FB1">
              <w:rPr>
                <w:rFonts w:hint="eastAsia"/>
              </w:rPr>
              <w:t xml:space="preserve">. </w:t>
            </w:r>
          </w:p>
        </w:tc>
        <w:tc>
          <w:tcPr>
            <w:tcW w:w="417" w:type="dxa"/>
          </w:tcPr>
          <w:p w14:paraId="56A413D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7C3FB49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2565A9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DF5FB1">
              <w:rPr>
                <w:rFonts w:hint="eastAsia"/>
              </w:rPr>
              <w:t>상황별</w:t>
            </w:r>
            <w:proofErr w:type="spellEnd"/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</w:t>
            </w:r>
          </w:p>
        </w:tc>
        <w:tc>
          <w:tcPr>
            <w:tcW w:w="6475" w:type="dxa"/>
          </w:tcPr>
          <w:p w14:paraId="482ABFF1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상황과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를</w:t>
            </w:r>
            <w:r w:rsidRPr="00DF5FB1">
              <w:rPr>
                <w:rFonts w:hint="eastAsia"/>
              </w:rPr>
              <w:t xml:space="preserve"> </w:t>
            </w:r>
            <w:proofErr w:type="spellStart"/>
            <w:r w:rsidRPr="00DF5FB1">
              <w:rPr>
                <w:rFonts w:hint="eastAsia"/>
              </w:rPr>
              <w:t>상황별</w:t>
            </w:r>
            <w:proofErr w:type="spellEnd"/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다른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사람에게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공유하고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작성된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proofErr w:type="spellStart"/>
            <w:r w:rsidRPr="00DF5FB1">
              <w:rPr>
                <w:rFonts w:hint="eastAsia"/>
              </w:rPr>
              <w:t>상황별</w:t>
            </w:r>
            <w:proofErr w:type="spellEnd"/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2B124A9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BF6C241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348C1276" w14:textId="63E5B81F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누른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</w:p>
        </w:tc>
        <w:tc>
          <w:tcPr>
            <w:tcW w:w="6475" w:type="dxa"/>
          </w:tcPr>
          <w:p w14:paraId="7CAD04EB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게시판에서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마음에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드는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게시물에</w:t>
            </w:r>
            <w:r w:rsidRPr="00DF5FB1">
              <w:rPr>
                <w:rFonts w:hint="eastAsia"/>
              </w:rPr>
              <w:t xml:space="preserve"> </w:t>
            </w:r>
            <w:proofErr w:type="spellStart"/>
            <w:r w:rsidRPr="00DF5FB1">
              <w:rPr>
                <w:rFonts w:hint="eastAsia"/>
              </w:rPr>
              <w:t>좋아요를</w:t>
            </w:r>
            <w:proofErr w:type="spellEnd"/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누르고</w:t>
            </w:r>
            <w:r w:rsidRPr="00DF5FB1">
              <w:rPr>
                <w:rFonts w:hint="eastAsia"/>
              </w:rPr>
              <w:t xml:space="preserve">, </w:t>
            </w:r>
            <w:proofErr w:type="spellStart"/>
            <w:r w:rsidRPr="00DF5FB1">
              <w:rPr>
                <w:rFonts w:hint="eastAsia"/>
              </w:rPr>
              <w:t>좋아요를</w:t>
            </w:r>
            <w:proofErr w:type="spellEnd"/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누른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본문과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모두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포함한다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4A2933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024D7E3E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04871B9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</w:t>
            </w:r>
          </w:p>
        </w:tc>
        <w:tc>
          <w:tcPr>
            <w:tcW w:w="6475" w:type="dxa"/>
          </w:tcPr>
          <w:p w14:paraId="4E396F5A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작성하고자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하는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lastRenderedPageBreak/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0C71BC3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4E1E10D6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1F0CD3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3DFD95C4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조회하고자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하는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작성되어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가져온다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467686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2569339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278C98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본인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1ED7BCC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게시판에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남긴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덮어씌운다</w:t>
            </w:r>
            <w:r w:rsidRPr="00DF5FB1">
              <w:rPr>
                <w:rFonts w:hint="eastAsia"/>
              </w:rPr>
              <w:t>. (</w:t>
            </w:r>
            <w:r w:rsidRPr="00DF5FB1">
              <w:rPr>
                <w:rFonts w:hint="eastAsia"/>
              </w:rPr>
              <w:t>본인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관리자만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접근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가능</w:t>
            </w:r>
            <w:r w:rsidRPr="00DF5FB1">
              <w:rPr>
                <w:rFonts w:hint="eastAsia"/>
              </w:rPr>
              <w:t>)</w:t>
            </w:r>
          </w:p>
        </w:tc>
        <w:tc>
          <w:tcPr>
            <w:tcW w:w="417" w:type="dxa"/>
          </w:tcPr>
          <w:p w14:paraId="5570C58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09E2F67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2E5AE0F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</w:t>
            </w:r>
          </w:p>
        </w:tc>
        <w:tc>
          <w:tcPr>
            <w:tcW w:w="6475" w:type="dxa"/>
          </w:tcPr>
          <w:p w14:paraId="6F75A68B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게시판에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남긴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삭제한다</w:t>
            </w:r>
            <w:r w:rsidRPr="00DF5FB1">
              <w:rPr>
                <w:rFonts w:hint="eastAsia"/>
              </w:rPr>
              <w:t>. (</w:t>
            </w:r>
            <w:r w:rsidRPr="00DF5FB1">
              <w:rPr>
                <w:rFonts w:hint="eastAsia"/>
              </w:rPr>
              <w:t>본인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관리자만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접근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가능</w:t>
            </w:r>
            <w:r w:rsidRPr="00DF5FB1">
              <w:rPr>
                <w:rFonts w:hint="eastAsia"/>
              </w:rPr>
              <w:t>)</w:t>
            </w:r>
          </w:p>
        </w:tc>
        <w:tc>
          <w:tcPr>
            <w:tcW w:w="417" w:type="dxa"/>
          </w:tcPr>
          <w:p w14:paraId="0F83068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40571B44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3F8D4B6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</w:p>
        </w:tc>
        <w:tc>
          <w:tcPr>
            <w:tcW w:w="6475" w:type="dxa"/>
          </w:tcPr>
          <w:p w14:paraId="2A925EC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적절한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및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C49A54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A3A211F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68BDE48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</w:t>
            </w:r>
          </w:p>
        </w:tc>
        <w:tc>
          <w:tcPr>
            <w:tcW w:w="6475" w:type="dxa"/>
          </w:tcPr>
          <w:p w14:paraId="57F6082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의상을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추가하면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목록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4A3C7F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2A253682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5315816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7B12D9EF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추가해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들어있던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가져온다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D3F8D8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545B36F3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0A8D11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176B7F6F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재저장한다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20491D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1F7A18A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4A57E650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</w:t>
            </w:r>
          </w:p>
        </w:tc>
        <w:tc>
          <w:tcPr>
            <w:tcW w:w="6475" w:type="dxa"/>
          </w:tcPr>
          <w:p w14:paraId="292B6354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008E664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1EFCEC9E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43FD17D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5F890127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사람들에게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자동으로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전반적인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상위</w:t>
            </w:r>
            <w:r w:rsidRPr="00DF5FB1">
              <w:rPr>
                <w:rFonts w:hint="eastAsia"/>
              </w:rPr>
              <w:t xml:space="preserve"> 5</w:t>
            </w:r>
            <w:r w:rsidRPr="00DF5FB1">
              <w:rPr>
                <w:rFonts w:hint="eastAsia"/>
              </w:rPr>
              <w:t>개를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25FE11C8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48B8FD65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680E1D6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회원가입</w:t>
            </w:r>
          </w:p>
        </w:tc>
        <w:tc>
          <w:tcPr>
            <w:tcW w:w="6475" w:type="dxa"/>
          </w:tcPr>
          <w:p w14:paraId="008AAE25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앱을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이용하기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고유한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등록한다</w:t>
            </w:r>
            <w:r w:rsidRPr="00DF5FB1">
              <w:rPr>
                <w:rFonts w:hint="eastAsia"/>
              </w:rPr>
              <w:t>.  SNS(</w:t>
            </w:r>
            <w:r w:rsidRPr="00DF5FB1">
              <w:rPr>
                <w:rFonts w:hint="eastAsia"/>
              </w:rPr>
              <w:t>구글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페이스북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네이버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카카오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</w:t>
            </w:r>
            <w:r w:rsidRPr="00DF5FB1">
              <w:rPr>
                <w:rFonts w:hint="eastAsia"/>
              </w:rPr>
              <w:t>)</w:t>
            </w:r>
            <w:r w:rsidRPr="00DF5FB1">
              <w:rPr>
                <w:rFonts w:hint="eastAsia"/>
              </w:rPr>
              <w:t>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회원가입을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진행하고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63477DF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22F84E67" w14:textId="77777777" w:rsidR="00D76DE0" w:rsidRPr="00D76DE0" w:rsidRDefault="00D76DE0" w:rsidP="00D76DE0"/>
    <w:p w14:paraId="787FACED" w14:textId="77777777" w:rsidR="000C2157" w:rsidRDefault="000C2157" w:rsidP="00440DE6"/>
    <w:p w14:paraId="551A03F8" w14:textId="77777777" w:rsidR="000C2157" w:rsidRDefault="000C2157" w:rsidP="00440DE6"/>
    <w:p w14:paraId="6217354E" w14:textId="77777777" w:rsidR="000C2157" w:rsidRDefault="000C2157" w:rsidP="00440DE6"/>
    <w:p w14:paraId="2F64E6FA" w14:textId="77777777" w:rsidR="000C2157" w:rsidRDefault="000C2157" w:rsidP="00440DE6"/>
    <w:p w14:paraId="4CFDBF0A" w14:textId="77777777" w:rsidR="000C2157" w:rsidRDefault="000C2157" w:rsidP="00440DE6"/>
    <w:p w14:paraId="3D96C1A4" w14:textId="77777777" w:rsidR="000C2157" w:rsidRDefault="000C2157" w:rsidP="00440DE6"/>
    <w:p w14:paraId="5B8F96B4" w14:textId="77777777" w:rsidR="000C2157" w:rsidRDefault="000C2157" w:rsidP="00440DE6"/>
    <w:p w14:paraId="2E956756" w14:textId="77777777" w:rsidR="000C2157" w:rsidRDefault="000C2157" w:rsidP="00440DE6"/>
    <w:p w14:paraId="34AA0FF5" w14:textId="77777777" w:rsidR="000C2157" w:rsidRDefault="000C2157" w:rsidP="00440DE6"/>
    <w:p w14:paraId="7B32E8F1" w14:textId="77777777" w:rsidR="000C2157" w:rsidRDefault="000C2157" w:rsidP="00440DE6"/>
    <w:p w14:paraId="6B1F5591" w14:textId="77777777" w:rsidR="000C2157" w:rsidRDefault="000C2157" w:rsidP="00440DE6"/>
    <w:p w14:paraId="443375F9" w14:textId="32EBB7FE" w:rsidR="000C2157" w:rsidRDefault="000C2157" w:rsidP="00440DE6"/>
    <w:p w14:paraId="17FE57B4" w14:textId="0158DD6D" w:rsidR="00710000" w:rsidRDefault="00710000" w:rsidP="00440DE6"/>
    <w:p w14:paraId="49335153" w14:textId="77777777" w:rsidR="000A7E31" w:rsidRPr="00440DE6" w:rsidRDefault="000A7E31" w:rsidP="00440DE6"/>
    <w:p w14:paraId="41640AA8" w14:textId="4B7925DA" w:rsidR="00357453" w:rsidRDefault="000C2157" w:rsidP="00357453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4180238D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127"/>
        <w:gridCol w:w="4536"/>
        <w:gridCol w:w="758"/>
      </w:tblGrid>
      <w:tr w:rsidR="003A2AF1" w:rsidRPr="00D54A11" w14:paraId="2B695565" w14:textId="77777777" w:rsidTr="00F56C83">
        <w:trPr>
          <w:trHeight w:val="727"/>
        </w:trPr>
        <w:tc>
          <w:tcPr>
            <w:tcW w:w="1064" w:type="dxa"/>
            <w:shd w:val="clear" w:color="auto" w:fill="CCCCCC"/>
            <w:vAlign w:val="center"/>
          </w:tcPr>
          <w:p w14:paraId="6BE0A7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127" w:type="dxa"/>
            <w:shd w:val="clear" w:color="auto" w:fill="CCCCCC"/>
            <w:vAlign w:val="center"/>
          </w:tcPr>
          <w:p w14:paraId="2497D2F2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536" w:type="dxa"/>
            <w:shd w:val="clear" w:color="auto" w:fill="CCCCCC"/>
            <w:vAlign w:val="center"/>
          </w:tcPr>
          <w:p w14:paraId="6F84544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58" w:type="dxa"/>
            <w:shd w:val="clear" w:color="auto" w:fill="CCCCCC"/>
            <w:vAlign w:val="center"/>
          </w:tcPr>
          <w:p w14:paraId="42A1CA6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53DEF4FC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F56C83" w:rsidRPr="00D54A11" w14:paraId="743671F9" w14:textId="77777777" w:rsidTr="00F56C83">
        <w:trPr>
          <w:trHeight w:val="674"/>
        </w:trPr>
        <w:tc>
          <w:tcPr>
            <w:tcW w:w="1064" w:type="dxa"/>
          </w:tcPr>
          <w:p w14:paraId="02FDC21C" w14:textId="77777777" w:rsidR="00F56C83" w:rsidRPr="007E70C2" w:rsidRDefault="00F56C83" w:rsidP="00F56C83">
            <w:pPr>
              <w:jc w:val="center"/>
              <w:rPr>
                <w:rStyle w:val="ae"/>
              </w:rPr>
            </w:pPr>
            <w:r w:rsidRPr="00527767">
              <w:rPr>
                <w:rFonts w:hint="eastAsia"/>
              </w:rPr>
              <w:t>UC001</w:t>
            </w:r>
          </w:p>
        </w:tc>
        <w:tc>
          <w:tcPr>
            <w:tcW w:w="2127" w:type="dxa"/>
          </w:tcPr>
          <w:p w14:paraId="5C0C6B69" w14:textId="77777777" w:rsidR="00F56C83" w:rsidRPr="007E70C2" w:rsidRDefault="00F56C83" w:rsidP="00F56C83">
            <w:pPr>
              <w:jc w:val="center"/>
              <w:rPr>
                <w:rStyle w:val="ae"/>
              </w:rPr>
            </w:pPr>
            <w:r w:rsidRPr="00527767">
              <w:rPr>
                <w:rFonts w:hint="eastAsia"/>
              </w:rPr>
              <w:t>회원가입을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38180AC" w14:textId="77777777" w:rsidR="00F56C83" w:rsidRPr="007E70C2" w:rsidRDefault="00F56C83" w:rsidP="00F56C83">
            <w:pPr>
              <w:rPr>
                <w:rStyle w:val="ae"/>
              </w:rPr>
            </w:pPr>
            <w:r w:rsidRPr="00527767">
              <w:rPr>
                <w:rFonts w:hint="eastAsia"/>
              </w:rPr>
              <w:t>신규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사용자가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시스템에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회원가입을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기능을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제공한다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A323C0B" w14:textId="77777777" w:rsidR="00F56C83" w:rsidRPr="007E70C2" w:rsidRDefault="00F56C83" w:rsidP="00F56C83">
            <w:pPr>
              <w:jc w:val="center"/>
              <w:rPr>
                <w:rStyle w:val="ae"/>
              </w:rPr>
            </w:pPr>
          </w:p>
        </w:tc>
      </w:tr>
      <w:tr w:rsidR="00F56C83" w:rsidRPr="00D54A11" w14:paraId="2B64A9B4" w14:textId="77777777" w:rsidTr="00F56C83">
        <w:trPr>
          <w:trHeight w:val="356"/>
        </w:trPr>
        <w:tc>
          <w:tcPr>
            <w:tcW w:w="1064" w:type="dxa"/>
          </w:tcPr>
          <w:p w14:paraId="67BF4096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UC002</w:t>
            </w:r>
          </w:p>
        </w:tc>
        <w:tc>
          <w:tcPr>
            <w:tcW w:w="2127" w:type="dxa"/>
          </w:tcPr>
          <w:p w14:paraId="2F1DA05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로그인을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1E9C3DDC" w14:textId="77777777" w:rsidR="00F56C83" w:rsidRPr="00BA2195" w:rsidRDefault="00F56C83" w:rsidP="00F56C83">
            <w:r w:rsidRPr="00527767">
              <w:rPr>
                <w:rFonts w:hint="eastAsia"/>
              </w:rPr>
              <w:t>ID</w:t>
            </w:r>
            <w:r w:rsidRPr="00527767">
              <w:rPr>
                <w:rFonts w:hint="eastAsia"/>
              </w:rPr>
              <w:t>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비밀번호를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이용하여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로그인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6AFDF31E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B696589" w14:textId="77777777" w:rsidTr="00F56C83">
        <w:trPr>
          <w:trHeight w:val="356"/>
        </w:trPr>
        <w:tc>
          <w:tcPr>
            <w:tcW w:w="1064" w:type="dxa"/>
          </w:tcPr>
          <w:p w14:paraId="4FCF362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UC003</w:t>
            </w:r>
          </w:p>
        </w:tc>
        <w:tc>
          <w:tcPr>
            <w:tcW w:w="2127" w:type="dxa"/>
          </w:tcPr>
          <w:p w14:paraId="5B5C84B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로그아웃을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075CAD43" w14:textId="77777777" w:rsidR="00F56C83" w:rsidRPr="00BA2195" w:rsidRDefault="00F56C83" w:rsidP="00F56C83"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ID</w:t>
            </w:r>
            <w:r w:rsidRPr="00527767">
              <w:rPr>
                <w:rFonts w:hint="eastAsia"/>
              </w:rPr>
              <w:t>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로그인하거나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앱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중지하기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위해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로그아웃을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096FA71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7D6E742B" w14:textId="77777777" w:rsidTr="00F56C83">
        <w:trPr>
          <w:trHeight w:val="356"/>
        </w:trPr>
        <w:tc>
          <w:tcPr>
            <w:tcW w:w="1064" w:type="dxa"/>
          </w:tcPr>
          <w:p w14:paraId="3569063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UC004</w:t>
            </w:r>
          </w:p>
        </w:tc>
        <w:tc>
          <w:tcPr>
            <w:tcW w:w="2127" w:type="dxa"/>
          </w:tcPr>
          <w:p w14:paraId="192171A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회원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</w:t>
            </w:r>
          </w:p>
        </w:tc>
        <w:tc>
          <w:tcPr>
            <w:tcW w:w="4536" w:type="dxa"/>
          </w:tcPr>
          <w:p w14:paraId="33131566" w14:textId="77777777" w:rsidR="00F56C83" w:rsidRPr="00BA2195" w:rsidRDefault="00F56C83" w:rsidP="00F56C83">
            <w:r w:rsidRPr="00527767">
              <w:rPr>
                <w:rFonts w:hint="eastAsia"/>
              </w:rPr>
              <w:t>시스템에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가입한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계정의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수정하거나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계정을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삭제할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E28C730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7103F6C" w14:textId="77777777" w:rsidTr="00F56C83">
        <w:trPr>
          <w:trHeight w:val="356"/>
        </w:trPr>
        <w:tc>
          <w:tcPr>
            <w:tcW w:w="1064" w:type="dxa"/>
          </w:tcPr>
          <w:p w14:paraId="116BA00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UC005</w:t>
            </w:r>
          </w:p>
        </w:tc>
        <w:tc>
          <w:tcPr>
            <w:tcW w:w="2127" w:type="dxa"/>
          </w:tcPr>
          <w:p w14:paraId="68E67FC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DC2178A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가지고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보관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위치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등을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포함한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시스템에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4A0E0630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47748E10" w14:textId="77777777" w:rsidTr="00F56C83">
        <w:trPr>
          <w:trHeight w:val="356"/>
        </w:trPr>
        <w:tc>
          <w:tcPr>
            <w:tcW w:w="1064" w:type="dxa"/>
          </w:tcPr>
          <w:p w14:paraId="655DDFDC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UC006</w:t>
            </w:r>
          </w:p>
        </w:tc>
        <w:tc>
          <w:tcPr>
            <w:tcW w:w="2127" w:type="dxa"/>
          </w:tcPr>
          <w:p w14:paraId="5D61DBA7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0E34829E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의상들의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목록을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 xml:space="preserve">. </w:t>
            </w:r>
            <w:r w:rsidRPr="00527767">
              <w:rPr>
                <w:rFonts w:hint="eastAsia"/>
              </w:rPr>
              <w:t>이때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여러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가지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조건</w:t>
            </w:r>
            <w:r w:rsidRPr="00527767">
              <w:rPr>
                <w:rFonts w:hint="eastAsia"/>
              </w:rPr>
              <w:t>(</w:t>
            </w:r>
            <w:r w:rsidRPr="00527767">
              <w:rPr>
                <w:rFonts w:hint="eastAsia"/>
              </w:rPr>
              <w:t>전체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계절별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카테고리별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검색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설정할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0F839EEC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A43B077" w14:textId="77777777" w:rsidTr="00F56C83">
        <w:trPr>
          <w:trHeight w:val="356"/>
        </w:trPr>
        <w:tc>
          <w:tcPr>
            <w:tcW w:w="1064" w:type="dxa"/>
          </w:tcPr>
          <w:p w14:paraId="5D7ADCD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UC007</w:t>
            </w:r>
          </w:p>
        </w:tc>
        <w:tc>
          <w:tcPr>
            <w:tcW w:w="2127" w:type="dxa"/>
          </w:tcPr>
          <w:p w14:paraId="4D772CED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상세정보를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0034D7F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의상들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중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특정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상세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49C0F35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4ECD7CDC" w14:textId="77777777" w:rsidTr="00F56C83">
        <w:trPr>
          <w:trHeight w:val="356"/>
        </w:trPr>
        <w:tc>
          <w:tcPr>
            <w:tcW w:w="1064" w:type="dxa"/>
          </w:tcPr>
          <w:p w14:paraId="61D57BA0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UC008</w:t>
            </w:r>
          </w:p>
        </w:tc>
        <w:tc>
          <w:tcPr>
            <w:tcW w:w="2127" w:type="dxa"/>
          </w:tcPr>
          <w:p w14:paraId="55F4A46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55315BA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특정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상세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수정하거나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필요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없어진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삭제할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F75370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3B4A9256" w14:textId="77777777" w:rsidTr="00F56C83">
        <w:trPr>
          <w:trHeight w:val="356"/>
        </w:trPr>
        <w:tc>
          <w:tcPr>
            <w:tcW w:w="1064" w:type="dxa"/>
          </w:tcPr>
          <w:p w14:paraId="3C3BD213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UC009</w:t>
            </w:r>
          </w:p>
        </w:tc>
        <w:tc>
          <w:tcPr>
            <w:tcW w:w="2127" w:type="dxa"/>
          </w:tcPr>
          <w:p w14:paraId="5DF6E7A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</w:p>
        </w:tc>
        <w:tc>
          <w:tcPr>
            <w:tcW w:w="4536" w:type="dxa"/>
          </w:tcPr>
          <w:p w14:paraId="64231B09" w14:textId="77777777" w:rsidR="00F56C83" w:rsidRPr="00BA2195" w:rsidRDefault="00F56C83" w:rsidP="00F56C83">
            <w:proofErr w:type="spellStart"/>
            <w:r w:rsidRPr="00527767">
              <w:rPr>
                <w:rFonts w:hint="eastAsia"/>
              </w:rPr>
              <w:t>상황별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통해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31D108C7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DB5CABB" w14:textId="77777777" w:rsidTr="00F56C83">
        <w:trPr>
          <w:trHeight w:val="356"/>
        </w:trPr>
        <w:tc>
          <w:tcPr>
            <w:tcW w:w="1064" w:type="dxa"/>
          </w:tcPr>
          <w:p w14:paraId="36DCB121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UC010</w:t>
            </w:r>
          </w:p>
        </w:tc>
        <w:tc>
          <w:tcPr>
            <w:tcW w:w="2127" w:type="dxa"/>
          </w:tcPr>
          <w:p w14:paraId="4B840831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날씨에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맞는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33B2B66" w14:textId="77777777" w:rsidR="00F56C83" w:rsidRPr="00BA2195" w:rsidRDefault="00F56C83" w:rsidP="00F56C83"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날씨에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통해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날씨에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맞게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proofErr w:type="gramStart"/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받을</w:t>
            </w:r>
            <w:proofErr w:type="gram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2FFCBB9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E35FACA" w14:textId="77777777" w:rsidTr="00F56C83">
        <w:trPr>
          <w:trHeight w:val="356"/>
        </w:trPr>
        <w:tc>
          <w:tcPr>
            <w:tcW w:w="1064" w:type="dxa"/>
          </w:tcPr>
          <w:p w14:paraId="122F1BDD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UC011</w:t>
            </w:r>
          </w:p>
        </w:tc>
        <w:tc>
          <w:tcPr>
            <w:tcW w:w="2127" w:type="dxa"/>
          </w:tcPr>
          <w:p w14:paraId="344C9C0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실시간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인기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목록을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A0B12A8" w14:textId="77777777" w:rsidR="00F56C83" w:rsidRPr="00BA2195" w:rsidRDefault="00F56C83" w:rsidP="00F56C83">
            <w:r w:rsidRPr="00527767">
              <w:rPr>
                <w:rFonts w:hint="eastAsia"/>
              </w:rPr>
              <w:t>기존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“</w:t>
            </w:r>
            <w:r w:rsidRPr="00527767">
              <w:rPr>
                <w:rFonts w:hint="eastAsia"/>
              </w:rPr>
              <w:t>MUSINSA</w:t>
            </w:r>
            <w:r w:rsidRPr="00527767">
              <w:rPr>
                <w:rFonts w:hint="eastAsia"/>
              </w:rPr>
              <w:t>”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페이지에서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실시간으로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사람들에게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인기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목록</w:t>
            </w:r>
            <w:r w:rsidRPr="00527767">
              <w:rPr>
                <w:rFonts w:hint="eastAsia"/>
              </w:rPr>
              <w:t xml:space="preserve"> 5</w:t>
            </w:r>
            <w:r w:rsidRPr="00527767">
              <w:rPr>
                <w:rFonts w:hint="eastAsia"/>
              </w:rPr>
              <w:t>가지를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15D7ADD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C9B5F9D" w14:textId="77777777" w:rsidTr="00F56C83">
        <w:trPr>
          <w:trHeight w:val="356"/>
        </w:trPr>
        <w:tc>
          <w:tcPr>
            <w:tcW w:w="1064" w:type="dxa"/>
          </w:tcPr>
          <w:p w14:paraId="47E2C26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UC012</w:t>
            </w:r>
          </w:p>
        </w:tc>
        <w:tc>
          <w:tcPr>
            <w:tcW w:w="2127" w:type="dxa"/>
          </w:tcPr>
          <w:p w14:paraId="61485A35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FB981F7" w14:textId="77777777" w:rsidR="00F56C83" w:rsidRPr="00BA2195" w:rsidRDefault="00F56C83" w:rsidP="00F56C83"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, </w:t>
            </w:r>
            <w:proofErr w:type="spellStart"/>
            <w:r w:rsidRPr="00527767">
              <w:rPr>
                <w:rFonts w:hint="eastAsia"/>
              </w:rPr>
              <w:t>상황별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ABBAAF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1FE6F1E" w14:textId="77777777" w:rsidTr="00F56C83">
        <w:trPr>
          <w:trHeight w:val="356"/>
        </w:trPr>
        <w:tc>
          <w:tcPr>
            <w:tcW w:w="1064" w:type="dxa"/>
          </w:tcPr>
          <w:p w14:paraId="3FAFCA66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UC013</w:t>
            </w:r>
          </w:p>
        </w:tc>
        <w:tc>
          <w:tcPr>
            <w:tcW w:w="2127" w:type="dxa"/>
          </w:tcPr>
          <w:p w14:paraId="55F4860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0C634ED" w14:textId="77777777" w:rsidR="00F56C83" w:rsidRPr="00BA2195" w:rsidRDefault="00F56C83" w:rsidP="00F56C83">
            <w:r w:rsidRPr="00527767">
              <w:rPr>
                <w:rFonts w:hint="eastAsia"/>
              </w:rPr>
              <w:t>기존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게시물과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게시판의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게시글들을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모두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6EE92A0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6E13DB36" w14:textId="77777777" w:rsidTr="00F56C83">
        <w:trPr>
          <w:trHeight w:val="356"/>
        </w:trPr>
        <w:tc>
          <w:tcPr>
            <w:tcW w:w="1064" w:type="dxa"/>
          </w:tcPr>
          <w:p w14:paraId="18F98F4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UC014</w:t>
            </w:r>
          </w:p>
        </w:tc>
        <w:tc>
          <w:tcPr>
            <w:tcW w:w="2127" w:type="dxa"/>
          </w:tcPr>
          <w:p w14:paraId="38F9F47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</w:t>
            </w:r>
            <w:r w:rsidRPr="00527767">
              <w:rPr>
                <w:rFonts w:hint="eastAsia"/>
              </w:rPr>
              <w:lastRenderedPageBreak/>
              <w:t>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824D5D1" w14:textId="77777777" w:rsidR="00F56C83" w:rsidRPr="00BA2195" w:rsidRDefault="00F56C83" w:rsidP="00F56C83">
            <w:r w:rsidRPr="00527767">
              <w:rPr>
                <w:rFonts w:hint="eastAsia"/>
              </w:rPr>
              <w:lastRenderedPageBreak/>
              <w:t>기존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</w:t>
            </w:r>
            <w:r w:rsidRPr="00527767">
              <w:rPr>
                <w:rFonts w:hint="eastAsia"/>
              </w:rPr>
              <w:lastRenderedPageBreak/>
              <w:t>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또는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삭제할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682BA989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2EB392FA" w14:textId="77777777" w:rsidTr="00F56C83">
        <w:trPr>
          <w:trHeight w:val="356"/>
        </w:trPr>
        <w:tc>
          <w:tcPr>
            <w:tcW w:w="1064" w:type="dxa"/>
          </w:tcPr>
          <w:p w14:paraId="0ACD9CC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UC015</w:t>
            </w:r>
          </w:p>
        </w:tc>
        <w:tc>
          <w:tcPr>
            <w:tcW w:w="2127" w:type="dxa"/>
          </w:tcPr>
          <w:p w14:paraId="0D04695E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게시글에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좋아요를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누른다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D4B0446" w14:textId="77777777" w:rsidR="00F56C83" w:rsidRPr="00BA2195" w:rsidRDefault="00F56C83" w:rsidP="00F56C83"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마음에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드는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게시글에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좋아요를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41EFFC6C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35D19A4A" w14:textId="77777777" w:rsidTr="00F56C83">
        <w:trPr>
          <w:trHeight w:val="356"/>
        </w:trPr>
        <w:tc>
          <w:tcPr>
            <w:tcW w:w="1064" w:type="dxa"/>
          </w:tcPr>
          <w:p w14:paraId="3A1A4F3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UC016</w:t>
            </w:r>
          </w:p>
        </w:tc>
        <w:tc>
          <w:tcPr>
            <w:tcW w:w="2127" w:type="dxa"/>
          </w:tcPr>
          <w:p w14:paraId="1E5D0AD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527767">
              <w:rPr>
                <w:rFonts w:hint="eastAsia"/>
              </w:rPr>
              <w:t>좋아요를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276374B" w14:textId="77777777" w:rsidR="00F56C83" w:rsidRPr="00BA2195" w:rsidRDefault="00F56C83" w:rsidP="00F56C83"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본인이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좋아요를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마이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페이지에서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3C3419E1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1DCFF5E" w14:textId="77777777" w:rsidTr="00F56C83">
        <w:trPr>
          <w:trHeight w:val="356"/>
        </w:trPr>
        <w:tc>
          <w:tcPr>
            <w:tcW w:w="1064" w:type="dxa"/>
          </w:tcPr>
          <w:p w14:paraId="4518E2A6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UC017</w:t>
            </w:r>
          </w:p>
        </w:tc>
        <w:tc>
          <w:tcPr>
            <w:tcW w:w="2127" w:type="dxa"/>
          </w:tcPr>
          <w:p w14:paraId="66BBC50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게시글의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4C81BB3D" w14:textId="77777777" w:rsidR="00F56C83" w:rsidRPr="00BA2195" w:rsidRDefault="00F56C83" w:rsidP="00F56C83"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, </w:t>
            </w:r>
            <w:proofErr w:type="spellStart"/>
            <w:r w:rsidRPr="00527767">
              <w:rPr>
                <w:rFonts w:hint="eastAsia"/>
              </w:rPr>
              <w:t>상황별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의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게시글에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27F8E103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7BA1489" w14:textId="77777777" w:rsidTr="00F56C83">
        <w:trPr>
          <w:trHeight w:val="356"/>
        </w:trPr>
        <w:tc>
          <w:tcPr>
            <w:tcW w:w="1064" w:type="dxa"/>
          </w:tcPr>
          <w:p w14:paraId="663D735E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UC018</w:t>
            </w:r>
          </w:p>
        </w:tc>
        <w:tc>
          <w:tcPr>
            <w:tcW w:w="2127" w:type="dxa"/>
          </w:tcPr>
          <w:p w14:paraId="5E7FBC2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게시글의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56230A8" w14:textId="77777777" w:rsidR="00F56C83" w:rsidRPr="00BA2195" w:rsidRDefault="00F56C83" w:rsidP="00F56C83"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, </w:t>
            </w:r>
            <w:proofErr w:type="spellStart"/>
            <w:r w:rsidRPr="00527767">
              <w:rPr>
                <w:rFonts w:hint="eastAsia"/>
              </w:rPr>
              <w:t>상황별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의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게시글에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02F18CF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4DC41CC" w14:textId="77777777" w:rsidTr="00F56C83">
        <w:trPr>
          <w:trHeight w:val="356"/>
        </w:trPr>
        <w:tc>
          <w:tcPr>
            <w:tcW w:w="1064" w:type="dxa"/>
          </w:tcPr>
          <w:p w14:paraId="08B28AB7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UC019</w:t>
            </w:r>
          </w:p>
        </w:tc>
        <w:tc>
          <w:tcPr>
            <w:tcW w:w="2127" w:type="dxa"/>
          </w:tcPr>
          <w:p w14:paraId="448048C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게시글의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08745DED" w14:textId="77777777" w:rsidR="00F56C83" w:rsidRPr="00BA2195" w:rsidRDefault="00F56C83" w:rsidP="00F56C83"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게시판의</w:t>
            </w:r>
            <w:r w:rsidRPr="00527767">
              <w:rPr>
                <w:rFonts w:hint="eastAsia"/>
              </w:rPr>
              <w:t xml:space="preserve"> </w:t>
            </w:r>
            <w:proofErr w:type="spellStart"/>
            <w:r w:rsidRPr="00527767">
              <w:rPr>
                <w:rFonts w:hint="eastAsia"/>
              </w:rPr>
              <w:t>게시글에</w:t>
            </w:r>
            <w:proofErr w:type="spellEnd"/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</w:p>
        </w:tc>
        <w:tc>
          <w:tcPr>
            <w:tcW w:w="758" w:type="dxa"/>
          </w:tcPr>
          <w:p w14:paraId="73440E0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60D4FBC2" w14:textId="77777777" w:rsidR="0017696D" w:rsidRDefault="0017696D" w:rsidP="00BE571A"/>
    <w:p w14:paraId="65CB3AB5" w14:textId="77777777" w:rsidR="00357453" w:rsidRDefault="0017696D" w:rsidP="00BE571A">
      <w:r>
        <w:br w:type="page"/>
      </w:r>
    </w:p>
    <w:p w14:paraId="29261CA9" w14:textId="4D806BEC" w:rsidR="00420E54" w:rsidRPr="00420E54" w:rsidRDefault="00357453" w:rsidP="00420E54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63E13CCA" w14:textId="1B1A7D15" w:rsidR="0017696D" w:rsidRDefault="000413D1" w:rsidP="00420E54">
      <w:r w:rsidRPr="004D41A5">
        <w:rPr>
          <w:noProof/>
        </w:rPr>
        <w:drawing>
          <wp:inline distT="0" distB="0" distL="0" distR="0" wp14:anchorId="22BE4C1B" wp14:editId="498C014B">
            <wp:extent cx="5396230" cy="5255260"/>
            <wp:effectExtent l="0" t="0" r="0" b="0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03F3" w14:textId="77777777" w:rsidR="004221DF" w:rsidRDefault="004221DF" w:rsidP="008A302C"/>
    <w:p w14:paraId="6E4ED18B" w14:textId="23CE9E1E" w:rsidR="001723F7" w:rsidRDefault="001723F7" w:rsidP="001723F7">
      <w:bookmarkStart w:id="16" w:name="_Toc287096158"/>
    </w:p>
    <w:p w14:paraId="4894A231" w14:textId="091EFB9C" w:rsidR="00710000" w:rsidRDefault="00710000" w:rsidP="001723F7"/>
    <w:p w14:paraId="04A73FEE" w14:textId="2C67C2A0" w:rsidR="00710000" w:rsidRDefault="00710000" w:rsidP="001723F7"/>
    <w:p w14:paraId="23A23DDB" w14:textId="0FC588A2" w:rsidR="00710000" w:rsidRDefault="00710000" w:rsidP="001723F7"/>
    <w:p w14:paraId="28177908" w14:textId="278AFB01" w:rsidR="000A7E31" w:rsidRDefault="000A7E31" w:rsidP="001723F7"/>
    <w:p w14:paraId="19CC19B3" w14:textId="4602B4AE" w:rsidR="000A7E31" w:rsidRDefault="000A7E31" w:rsidP="001723F7"/>
    <w:p w14:paraId="70DA4A14" w14:textId="12AF166D" w:rsidR="000A7E31" w:rsidRDefault="000A7E31" w:rsidP="001723F7"/>
    <w:p w14:paraId="61FC1BE7" w14:textId="77777777" w:rsidR="000A7E31" w:rsidRDefault="000A7E31" w:rsidP="001723F7"/>
    <w:p w14:paraId="567F7604" w14:textId="6C789ACA" w:rsidR="00710000" w:rsidRPr="001723F7" w:rsidRDefault="00710000" w:rsidP="001723F7"/>
    <w:p w14:paraId="60C9BEA0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36A2E727" w14:textId="1FC751A0"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</w:p>
    <w:p w14:paraId="228A93A5" w14:textId="77777777" w:rsidR="004221DF" w:rsidRDefault="004221DF" w:rsidP="004221DF"/>
    <w:p w14:paraId="1CD43BCF" w14:textId="77777777" w:rsidR="001E6F50" w:rsidRDefault="001E6F50" w:rsidP="001E6F50"/>
    <w:p w14:paraId="0218756B" w14:textId="4F7D813F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03EB0193" w14:textId="77777777" w:rsidTr="003A0995">
        <w:tc>
          <w:tcPr>
            <w:tcW w:w="1550" w:type="dxa"/>
            <w:shd w:val="clear" w:color="auto" w:fill="CCCCCC"/>
            <w:vAlign w:val="center"/>
          </w:tcPr>
          <w:p w14:paraId="7F5D28F6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3F9742F" w14:textId="31FCC1C7" w:rsidR="001E6F50" w:rsidRPr="007E70C2" w:rsidRDefault="001E6F50" w:rsidP="003A0995">
            <w:pPr>
              <w:rPr>
                <w:rStyle w:val="ae"/>
              </w:rPr>
            </w:pPr>
            <w:r>
              <w:t>신규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의류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  <w:tr w:rsidR="001E6F50" w:rsidRPr="00D54A11" w14:paraId="1662844D" w14:textId="77777777" w:rsidTr="003A0995">
        <w:tc>
          <w:tcPr>
            <w:tcW w:w="1550" w:type="dxa"/>
            <w:shd w:val="clear" w:color="auto" w:fill="CCCCCC"/>
            <w:vAlign w:val="center"/>
          </w:tcPr>
          <w:p w14:paraId="69A8175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094C550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E6F50" w:rsidRPr="00D54A11" w14:paraId="5D324BBD" w14:textId="77777777" w:rsidTr="003A0995">
        <w:tc>
          <w:tcPr>
            <w:tcW w:w="1550" w:type="dxa"/>
            <w:shd w:val="clear" w:color="auto" w:fill="CCCCCC"/>
            <w:vAlign w:val="center"/>
          </w:tcPr>
          <w:p w14:paraId="5C7A49B9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A6B308C" w14:textId="4866FCCB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회원가입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762DE3C" w14:textId="77777777" w:rsidTr="003A0995">
        <w:tc>
          <w:tcPr>
            <w:tcW w:w="1550" w:type="dxa"/>
            <w:shd w:val="clear" w:color="auto" w:fill="CCCCCC"/>
            <w:vAlign w:val="center"/>
          </w:tcPr>
          <w:p w14:paraId="6D908C8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D6C8623" w14:textId="48A2B474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이동한다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1D25633C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16F45E65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37D5FDD1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7770C73" w14:textId="224C395B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56BB1BD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E5CA4E7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32EFCED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CA9BCC1" w14:textId="306C997B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B3A5DD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328153E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3C3DB52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BC18C90" w14:textId="7402685D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E5DCB9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92F89D3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FC759BE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DCA8BB1" w14:textId="1B6ABF2F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544363C8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5F57FB81" w14:textId="77777777" w:rsidR="001E6F50" w:rsidRPr="00D54A11" w:rsidRDefault="001E6F50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D585EAD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234F261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642830D4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3857C2C1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9D72A73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E844A6D" w14:textId="76C32FCF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계정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이라는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proofErr w:type="spellStart"/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49ED7AE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4E63152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DFEFDBE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7A592BAD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  <w:tr w:rsidR="001E6F50" w:rsidRPr="00D54A11" w14:paraId="6774D93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6905E29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5B7922DC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513B3533" w14:textId="77777777" w:rsidR="001E6F50" w:rsidRPr="00D813A1" w:rsidRDefault="001E6F50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1E6F50" w:rsidRPr="00D54A11" w14:paraId="69259AD1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8BDFE35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7BCDE7F4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25487E64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</w:tbl>
    <w:p w14:paraId="62B1319E" w14:textId="77777777" w:rsidR="001E6F50" w:rsidRDefault="001E6F50" w:rsidP="001E6F50"/>
    <w:p w14:paraId="42C9779B" w14:textId="77777777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4CE6687F" w14:textId="77777777" w:rsidTr="003A0995">
        <w:tc>
          <w:tcPr>
            <w:tcW w:w="1550" w:type="dxa"/>
            <w:shd w:val="clear" w:color="auto" w:fill="CCCCCC"/>
            <w:vAlign w:val="center"/>
          </w:tcPr>
          <w:p w14:paraId="45FE3CC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56EF629" w14:textId="77777777" w:rsidR="001E6F50" w:rsidRPr="007E70C2" w:rsidRDefault="001E6F50" w:rsidP="003A0995">
            <w:pPr>
              <w:rPr>
                <w:rStyle w:val="ae"/>
              </w:rPr>
            </w:pPr>
            <w:r>
              <w:t>ID</w:t>
            </w:r>
            <w:r>
              <w:t>와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E6F50" w:rsidRPr="00D54A11" w14:paraId="13E11B1C" w14:textId="77777777" w:rsidTr="003A0995">
        <w:tc>
          <w:tcPr>
            <w:tcW w:w="1550" w:type="dxa"/>
            <w:shd w:val="clear" w:color="auto" w:fill="CCCCCC"/>
            <w:vAlign w:val="center"/>
          </w:tcPr>
          <w:p w14:paraId="3E43B5A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69D1951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E6F50" w:rsidRPr="00D54A11" w14:paraId="5310AEDB" w14:textId="77777777" w:rsidTr="003A0995">
        <w:tc>
          <w:tcPr>
            <w:tcW w:w="1550" w:type="dxa"/>
            <w:shd w:val="clear" w:color="auto" w:fill="CCCCCC"/>
            <w:vAlign w:val="center"/>
          </w:tcPr>
          <w:p w14:paraId="3DD9BD1D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38E75C" w14:textId="390E1FA2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489A31C" w14:textId="77777777" w:rsidTr="003A0995">
        <w:tc>
          <w:tcPr>
            <w:tcW w:w="1550" w:type="dxa"/>
            <w:shd w:val="clear" w:color="auto" w:fill="CCCCCC"/>
            <w:vAlign w:val="center"/>
          </w:tcPr>
          <w:p w14:paraId="4210D9C1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B7EA4EC" w14:textId="6DE05CA5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 w:rsidR="00C35C2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이동한다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E555B7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0F435DE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26768D56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D18DFFB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SNS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B9E190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BA23E9E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A490632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E7F7AFE" w14:textId="534F1B21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SNS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계정으로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02C954B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B33B2BC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95C93D1" w14:textId="77777777" w:rsidR="001E6F50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F9F7145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닉네임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전화번호를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31FA301B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00C297A4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4402ECB" w14:textId="77777777" w:rsidR="001E6F50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6D5005C4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약관을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동의한다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00D89E5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614580B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5828ED7" w14:textId="77777777" w:rsidR="001E6F50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6CAE96B5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회원가입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4CB847BF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113EF108" w14:textId="77777777" w:rsidR="001E6F50" w:rsidRPr="00D54A11" w:rsidRDefault="001E6F50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6B184B1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33C55E6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372BDA52" w14:textId="77777777" w:rsidTr="003A0995">
        <w:trPr>
          <w:trHeight w:val="668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4A55981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6679203" w14:textId="6A5DF206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E59695D" w14:textId="04ABE4E3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SNS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계정의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틀린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 w:rsidR="00C35C21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SNS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창으로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77F08253" w14:textId="77777777" w:rsidTr="003A0995">
        <w:trPr>
          <w:trHeight w:val="668"/>
        </w:trPr>
        <w:tc>
          <w:tcPr>
            <w:tcW w:w="1550" w:type="dxa"/>
            <w:vMerge/>
            <w:shd w:val="clear" w:color="auto" w:fill="CCCCCC"/>
            <w:vAlign w:val="center"/>
          </w:tcPr>
          <w:p w14:paraId="286344D9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0354F022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6C8CFDC6" w14:textId="2A8858FB" w:rsidR="001E6F50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SNS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계정의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되어있지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C35C21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창으로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이동한다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23627C55" w14:textId="77777777" w:rsidTr="003A0995">
        <w:trPr>
          <w:trHeight w:val="668"/>
        </w:trPr>
        <w:tc>
          <w:tcPr>
            <w:tcW w:w="1550" w:type="dxa"/>
            <w:vMerge/>
            <w:shd w:val="clear" w:color="auto" w:fill="CCCCCC"/>
            <w:vAlign w:val="center"/>
          </w:tcPr>
          <w:p w14:paraId="60C4A28F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729D4441" w14:textId="77777777" w:rsidR="001E6F50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6505891" w14:textId="6648707B" w:rsidR="001E6F50" w:rsidRDefault="00C35C2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닉네임이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닉네임을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451C6AC3" w14:textId="77777777" w:rsidTr="003A0995">
        <w:trPr>
          <w:trHeight w:val="668"/>
        </w:trPr>
        <w:tc>
          <w:tcPr>
            <w:tcW w:w="1550" w:type="dxa"/>
            <w:vMerge/>
            <w:shd w:val="clear" w:color="auto" w:fill="CCCCCC"/>
            <w:vAlign w:val="center"/>
          </w:tcPr>
          <w:p w14:paraId="14489190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3F04FC22" w14:textId="77777777" w:rsidR="001E6F50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E04</w:t>
            </w:r>
          </w:p>
        </w:tc>
        <w:tc>
          <w:tcPr>
            <w:tcW w:w="6042" w:type="dxa"/>
            <w:shd w:val="clear" w:color="auto" w:fill="auto"/>
          </w:tcPr>
          <w:p w14:paraId="3D496E62" w14:textId="1979D246" w:rsidR="001E6F50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약관에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동의하지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F60B04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없으므로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첫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D197EFB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E38876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9AFDFC7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3B2888EB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1E6F50" w:rsidRPr="00D54A11" w14:paraId="720B84E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6293454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25C96FDB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3BD4E96B" w14:textId="77777777" w:rsidR="001E6F50" w:rsidRPr="00D813A1" w:rsidRDefault="001E6F50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1E6F50" w:rsidRPr="00D54A11" w14:paraId="3A1F9D8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EF7C793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42B02AE5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7B6A5A85" w14:textId="77777777" w:rsidR="001E6F50" w:rsidRPr="00046BFB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B2</w:t>
            </w:r>
          </w:p>
        </w:tc>
      </w:tr>
      <w:tr w:rsidR="001E6F50" w:rsidRPr="00D54A11" w14:paraId="130687CD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69EAE53C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73691A8A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  <w:tc>
          <w:tcPr>
            <w:tcW w:w="6042" w:type="dxa"/>
          </w:tcPr>
          <w:p w14:paraId="222C27FB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2</w:t>
            </w:r>
          </w:p>
        </w:tc>
      </w:tr>
      <w:tr w:rsidR="001E6F50" w:rsidRPr="00D54A11" w14:paraId="17CB6C52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7C947F1D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67DD6BDA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 w14:paraId="347F6ED3" w14:textId="77777777" w:rsidR="001E6F50" w:rsidRPr="005675E1" w:rsidRDefault="001E6F50" w:rsidP="003A0995">
            <w:pPr>
              <w:rPr>
                <w:rStyle w:val="ae"/>
                <w:b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1E6F50" w:rsidRPr="00D54A11" w14:paraId="0565CFDE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72074D31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1D2954FA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</w:tcPr>
          <w:p w14:paraId="55ADBE2E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E04</w:t>
            </w:r>
          </w:p>
        </w:tc>
      </w:tr>
    </w:tbl>
    <w:p w14:paraId="2DE4335E" w14:textId="77777777" w:rsidR="001E6F50" w:rsidRDefault="001E6F50" w:rsidP="001E6F50"/>
    <w:p w14:paraId="26936E13" w14:textId="391194FE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F60B04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3211EE6A" w14:textId="77777777" w:rsidTr="003A0995">
        <w:tc>
          <w:tcPr>
            <w:tcW w:w="1550" w:type="dxa"/>
            <w:shd w:val="clear" w:color="auto" w:fill="CCCCCC"/>
            <w:vAlign w:val="center"/>
          </w:tcPr>
          <w:p w14:paraId="00F288F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7D8987" w14:textId="77777777" w:rsidR="001E6F50" w:rsidRPr="007E70C2" w:rsidRDefault="001E6F50" w:rsidP="003A0995">
            <w:pPr>
              <w:rPr>
                <w:rStyle w:val="ae"/>
              </w:rPr>
            </w:pPr>
            <w:r>
              <w:t>다른</w:t>
            </w:r>
            <w:r>
              <w:t xml:space="preserve"> ID</w:t>
            </w:r>
            <w:r>
              <w:t>로</w:t>
            </w:r>
            <w:r>
              <w:t xml:space="preserve"> </w:t>
            </w:r>
            <w:r>
              <w:t>로그인하거나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사용을</w:t>
            </w:r>
            <w:r>
              <w:t xml:space="preserve"> </w:t>
            </w:r>
            <w:r>
              <w:t>중지하기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로그아웃을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E6F50" w:rsidRPr="00D54A11" w14:paraId="3C5501C7" w14:textId="77777777" w:rsidTr="003A0995">
        <w:tc>
          <w:tcPr>
            <w:tcW w:w="1550" w:type="dxa"/>
            <w:shd w:val="clear" w:color="auto" w:fill="CCCCCC"/>
            <w:vAlign w:val="center"/>
          </w:tcPr>
          <w:p w14:paraId="74F42CF3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66D5B50" w14:textId="0CD99335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</w:p>
        </w:tc>
      </w:tr>
      <w:tr w:rsidR="001E6F50" w:rsidRPr="00D54A11" w14:paraId="73BBBC8A" w14:textId="77777777" w:rsidTr="003A0995">
        <w:tc>
          <w:tcPr>
            <w:tcW w:w="1550" w:type="dxa"/>
            <w:shd w:val="clear" w:color="auto" w:fill="CCCCCC"/>
            <w:vAlign w:val="center"/>
          </w:tcPr>
          <w:p w14:paraId="2431F07C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AE37993" w14:textId="18B62112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  <w:r w:rsidR="00F60B04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(US002)</w:t>
            </w:r>
          </w:p>
        </w:tc>
      </w:tr>
      <w:tr w:rsidR="001E6F50" w:rsidRPr="00D54A11" w14:paraId="6A164521" w14:textId="77777777" w:rsidTr="003A0995">
        <w:tc>
          <w:tcPr>
            <w:tcW w:w="1550" w:type="dxa"/>
            <w:shd w:val="clear" w:color="auto" w:fill="CCCCCC"/>
            <w:vAlign w:val="center"/>
          </w:tcPr>
          <w:p w14:paraId="043CE68F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F65A922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이동한다</w:t>
            </w:r>
          </w:p>
        </w:tc>
      </w:tr>
      <w:tr w:rsidR="001E6F50" w:rsidRPr="00D54A11" w14:paraId="12DB74C7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36703A3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2037FB2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B46B6B0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로그아웃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55D63D5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081BAD12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8CB368D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F87CBE" w14:textId="728D9ADA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해제한다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3CA9E2E" w14:textId="77777777" w:rsidTr="003A0995">
        <w:tc>
          <w:tcPr>
            <w:tcW w:w="1550" w:type="dxa"/>
            <w:shd w:val="clear" w:color="auto" w:fill="CCCCCC"/>
            <w:vAlign w:val="center"/>
          </w:tcPr>
          <w:p w14:paraId="16FD2FC5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A1E4C45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760B348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</w:tbl>
    <w:p w14:paraId="6F23406C" w14:textId="77777777" w:rsidR="001E6F50" w:rsidRDefault="001E6F50" w:rsidP="001E6F50"/>
    <w:p w14:paraId="366B56C9" w14:textId="1E1F7D2B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 w:rsidR="00F60B04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0E1FA9DD" w14:textId="77777777" w:rsidTr="003A0995">
        <w:tc>
          <w:tcPr>
            <w:tcW w:w="1550" w:type="dxa"/>
            <w:shd w:val="clear" w:color="auto" w:fill="CCCCCC"/>
            <w:vAlign w:val="center"/>
          </w:tcPr>
          <w:p w14:paraId="4EED380F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D8C6585" w14:textId="77777777" w:rsidR="001E6F50" w:rsidRPr="007E70C2" w:rsidRDefault="001E6F50" w:rsidP="003A0995">
            <w:pPr>
              <w:rPr>
                <w:rStyle w:val="ae"/>
              </w:rPr>
            </w:pPr>
            <w:r>
              <w:t>시스템에</w:t>
            </w:r>
            <w:r>
              <w:t xml:space="preserve"> </w:t>
            </w:r>
            <w:r>
              <w:t>가입한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E6F50" w:rsidRPr="00D54A11" w14:paraId="3D73E712" w14:textId="77777777" w:rsidTr="003A0995">
        <w:tc>
          <w:tcPr>
            <w:tcW w:w="1550" w:type="dxa"/>
            <w:shd w:val="clear" w:color="auto" w:fill="CCCCCC"/>
            <w:vAlign w:val="center"/>
          </w:tcPr>
          <w:p w14:paraId="6FC43137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4A0F215" w14:textId="3D7AA172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="00F60B04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E6F50" w:rsidRPr="00D54A11" w14:paraId="3C348475" w14:textId="77777777" w:rsidTr="003A0995">
        <w:tc>
          <w:tcPr>
            <w:tcW w:w="1550" w:type="dxa"/>
            <w:shd w:val="clear" w:color="auto" w:fill="CCCCCC"/>
            <w:vAlign w:val="center"/>
          </w:tcPr>
          <w:p w14:paraId="22747668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8EF3797" w14:textId="45DE6A98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(UC002)</w:t>
            </w:r>
            <w:r w:rsidR="003A0995">
              <w:rPr>
                <w:rStyle w:val="ae"/>
                <w:rFonts w:hint="eastAsia"/>
                <w:color w:val="auto"/>
              </w:rPr>
              <w:t>,</w:t>
            </w:r>
            <w:r w:rsidR="003A0995">
              <w:rPr>
                <w:rStyle w:val="ae"/>
                <w:color w:val="auto"/>
              </w:rPr>
              <w:t xml:space="preserve"> </w:t>
            </w:r>
            <w:r w:rsidR="003A0995">
              <w:rPr>
                <w:rStyle w:val="ae"/>
                <w:rFonts w:hint="eastAsia"/>
                <w:color w:val="auto"/>
              </w:rPr>
              <w:t>설정</w:t>
            </w:r>
            <w:r w:rsidR="003A0995">
              <w:rPr>
                <w:rStyle w:val="ae"/>
                <w:rFonts w:hint="eastAsia"/>
                <w:color w:val="auto"/>
              </w:rPr>
              <w:t xml:space="preserve"> </w:t>
            </w:r>
            <w:r w:rsidR="003A0995">
              <w:rPr>
                <w:rStyle w:val="ae"/>
                <w:rFonts w:hint="eastAsia"/>
                <w:color w:val="auto"/>
              </w:rPr>
              <w:t>버튼을</w:t>
            </w:r>
            <w:r w:rsidR="003A0995">
              <w:rPr>
                <w:rStyle w:val="ae"/>
                <w:rFonts w:hint="eastAsia"/>
                <w:color w:val="auto"/>
              </w:rPr>
              <w:t xml:space="preserve"> </w:t>
            </w:r>
            <w:r w:rsidR="003A0995">
              <w:rPr>
                <w:rStyle w:val="ae"/>
                <w:rFonts w:hint="eastAsia"/>
                <w:color w:val="auto"/>
              </w:rPr>
              <w:t>누른다</w:t>
            </w:r>
            <w:r w:rsidR="003A0995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2965005" w14:textId="77777777" w:rsidTr="003A0995">
        <w:tc>
          <w:tcPr>
            <w:tcW w:w="1550" w:type="dxa"/>
            <w:shd w:val="clear" w:color="auto" w:fill="CCCCCC"/>
            <w:vAlign w:val="center"/>
          </w:tcPr>
          <w:p w14:paraId="45CA45DC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BE6DC17" w14:textId="77FB536E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변경된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제공한다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1BEC2510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B88BEC9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080BFF3D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F4B6EF2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회원정보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53C56C8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D56A6E9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04E1928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F27C536" w14:textId="7FBC9719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닉네임을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변경한다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71A6419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7E05A11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4EC29C6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30B647B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전화번호를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변경한다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52261A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A7F13BC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824FF6A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E6789E8" w14:textId="00FD88E8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변경사항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1E17E0A1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3307F085" w14:textId="77777777" w:rsidR="001E6F50" w:rsidRPr="00D54A11" w:rsidRDefault="001E6F50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2A2FD66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1E01F26" w14:textId="157476E2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BD24EF7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15114294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233E32F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B9F5D7D" w14:textId="01A6A525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6354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닉네임을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AD6418C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E2C294D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F396B6E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8DB298F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</w:tr>
      <w:tr w:rsidR="001E6F50" w:rsidRPr="00D54A11" w14:paraId="4F7D2ED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89D4F3C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35F56D31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236AB3B7" w14:textId="77777777" w:rsidR="001E6F50" w:rsidRPr="00D813A1" w:rsidRDefault="001E6F50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</w:tr>
      <w:tr w:rsidR="001E6F50" w:rsidRPr="00D54A11" w14:paraId="69460576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107A291A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398772C2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1C4A4BAE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</w:t>
            </w:r>
            <w:r>
              <w:rPr>
                <w:rStyle w:val="ae"/>
                <w:color w:val="auto"/>
              </w:rPr>
              <w:t>1</w:t>
            </w:r>
          </w:p>
        </w:tc>
      </w:tr>
      <w:tr w:rsidR="001E6F50" w:rsidRPr="00D54A11" w14:paraId="38E63D47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3E4C62FF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137EB664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7F27E76D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</w:tbl>
    <w:p w14:paraId="73C9B038" w14:textId="77777777" w:rsidR="001E6F50" w:rsidRDefault="001E6F50" w:rsidP="001E6F50"/>
    <w:p w14:paraId="0EC84852" w14:textId="77777777" w:rsidR="007A5886" w:rsidRPr="007E70C2" w:rsidRDefault="007A5886" w:rsidP="007A5886"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1444B9E3" w14:textId="77777777" w:rsidTr="003A0995">
        <w:tc>
          <w:tcPr>
            <w:tcW w:w="1550" w:type="dxa"/>
            <w:shd w:val="clear" w:color="auto" w:fill="CCCCCC"/>
            <w:vAlign w:val="center"/>
          </w:tcPr>
          <w:p w14:paraId="348B3AC5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C5A6E42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의상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의</w:t>
            </w:r>
            <w:r>
              <w:rPr>
                <w:rFonts w:hint="eastAsia"/>
              </w:rPr>
              <w:t>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</w:tr>
      <w:tr w:rsidR="007A5886" w:rsidRPr="00D54A11" w14:paraId="7468671A" w14:textId="77777777" w:rsidTr="003A0995">
        <w:tc>
          <w:tcPr>
            <w:tcW w:w="1550" w:type="dxa"/>
            <w:shd w:val="clear" w:color="auto" w:fill="CCCCCC"/>
            <w:vAlign w:val="center"/>
          </w:tcPr>
          <w:p w14:paraId="2B9C002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ABD8A1E" w14:textId="56A26D13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61C8342A" w14:textId="77777777" w:rsidTr="003A0995">
        <w:tc>
          <w:tcPr>
            <w:tcW w:w="1550" w:type="dxa"/>
            <w:shd w:val="clear" w:color="auto" w:fill="CCCCCC"/>
            <w:vAlign w:val="center"/>
          </w:tcPr>
          <w:p w14:paraId="64485837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66D14EA" w14:textId="3CACFDDD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6B4EC3C" w14:textId="77777777" w:rsidTr="003A0995">
        <w:tc>
          <w:tcPr>
            <w:tcW w:w="1550" w:type="dxa"/>
            <w:shd w:val="clear" w:color="auto" w:fill="CCCCCC"/>
            <w:vAlign w:val="center"/>
          </w:tcPr>
          <w:p w14:paraId="5886235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D05E87E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4ACD1B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5D7980E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6AF13E4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3EE367A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13528B8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4F5584F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3497C7C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53953D9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위치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4AFD42E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0BF1F11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F17C065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D3CA7C6" w14:textId="041012E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의류가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추가되었다는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auto"/>
              </w:rPr>
              <w:t>알림창을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72204A0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0FC6803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E2F41F7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6025269" w14:textId="77B1D0D3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않았다는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auto"/>
              </w:rPr>
              <w:t>알림창을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4910FA35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5BC4DE1C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A89C3D8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22B0FFC" w14:textId="18726631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F327BCF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2B5B9DE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4C628F8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11EA1CF" w14:textId="7F5C00A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6354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6F6A7D8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0EC4868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46A743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2FA17A9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54A11" w14:paraId="730BC7C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35E29F6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E7CA9B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7F86D7A5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549C2F51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25FD1536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923775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60A5D2F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 w14:paraId="06D0167D" w14:textId="77777777" w:rsidR="007A5886" w:rsidRDefault="007A5886" w:rsidP="007A5886"/>
    <w:p w14:paraId="77FB67A3" w14:textId="498161E8" w:rsidR="007A5886" w:rsidRPr="007E70C2" w:rsidRDefault="007A5886" w:rsidP="007A5886"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  <w:r w:rsidR="000D3281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1762C5D8" w14:textId="77777777" w:rsidTr="003A0995">
        <w:tc>
          <w:tcPr>
            <w:tcW w:w="1550" w:type="dxa"/>
            <w:shd w:val="clear" w:color="auto" w:fill="CCCCCC"/>
            <w:vAlign w:val="center"/>
          </w:tcPr>
          <w:p w14:paraId="02C3DB3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EBCADC2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의상들의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이때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가지</w:t>
            </w:r>
            <w:r>
              <w:t xml:space="preserve"> </w:t>
            </w:r>
            <w:r>
              <w:t>조건</w:t>
            </w:r>
            <w:r>
              <w:t>(</w:t>
            </w:r>
            <w:r>
              <w:t>전체</w:t>
            </w:r>
            <w:r>
              <w:t xml:space="preserve"> </w:t>
            </w:r>
            <w:r>
              <w:t>의상</w:t>
            </w:r>
            <w:r>
              <w:t xml:space="preserve">, </w:t>
            </w:r>
            <w:r>
              <w:t>계절별</w:t>
            </w:r>
            <w:r>
              <w:t xml:space="preserve">, </w:t>
            </w:r>
            <w:r>
              <w:t>카테고리별</w:t>
            </w:r>
            <w:r>
              <w:t xml:space="preserve"> </w:t>
            </w:r>
            <w:r>
              <w:t>검색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9223E9" w14:paraId="388C8C09" w14:textId="77777777" w:rsidTr="003A0995">
        <w:tc>
          <w:tcPr>
            <w:tcW w:w="1550" w:type="dxa"/>
            <w:shd w:val="clear" w:color="auto" w:fill="CCCCCC"/>
            <w:vAlign w:val="center"/>
          </w:tcPr>
          <w:p w14:paraId="434CBC3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1DCA400" w14:textId="2CD53450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509F6E4C" w14:textId="77777777" w:rsidTr="003A0995">
        <w:tc>
          <w:tcPr>
            <w:tcW w:w="1550" w:type="dxa"/>
            <w:shd w:val="clear" w:color="auto" w:fill="CCCCCC"/>
            <w:vAlign w:val="center"/>
          </w:tcPr>
          <w:p w14:paraId="02E50ED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875F75D" w14:textId="3742771C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406372BC" w14:textId="77777777" w:rsidTr="003A0995">
        <w:tc>
          <w:tcPr>
            <w:tcW w:w="1550" w:type="dxa"/>
            <w:shd w:val="clear" w:color="auto" w:fill="CCCCCC"/>
            <w:vAlign w:val="center"/>
          </w:tcPr>
          <w:p w14:paraId="0F573D58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0D90361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A9692DD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42356F9D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1707A14B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AC38A1F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64FF72D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D8D0CB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72CA511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6C52A9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별로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나타나고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검색창도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뜬다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11CB7857" w14:textId="77777777" w:rsidTr="003A0995">
        <w:trPr>
          <w:trHeight w:val="251"/>
        </w:trPr>
        <w:tc>
          <w:tcPr>
            <w:tcW w:w="1550" w:type="dxa"/>
            <w:vMerge/>
            <w:shd w:val="clear" w:color="auto" w:fill="CCCCCC"/>
            <w:vAlign w:val="center"/>
          </w:tcPr>
          <w:p w14:paraId="36E489DA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889466F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560132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196D3A74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45D46BC9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37D11F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55E303B" w14:textId="31271435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52463DDA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0E682C1E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D71224F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83E1F5F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검색했는데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검색한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띄워준다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6167767E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BBFB2D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343C58A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0A225019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813A1" w14:paraId="2195FC0A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939AE71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14E609C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58110FBF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813A1" w14:paraId="689702E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1F2C375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9411F58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425C4384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9223E9" w14:paraId="4760AC3E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45763F7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7A29A80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4</w:t>
            </w:r>
          </w:p>
        </w:tc>
        <w:tc>
          <w:tcPr>
            <w:tcW w:w="6042" w:type="dxa"/>
          </w:tcPr>
          <w:p w14:paraId="240DFAF1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7A1E98EB" w14:textId="77777777" w:rsidR="007A5886" w:rsidRDefault="007A5886" w:rsidP="007A5886"/>
    <w:p w14:paraId="02DD6BAE" w14:textId="77777777" w:rsidR="007A5886" w:rsidRPr="007E70C2" w:rsidRDefault="007A5886" w:rsidP="007A5886">
      <w:r>
        <w:rPr>
          <w:rFonts w:hint="eastAsia"/>
        </w:rPr>
        <w:t>U</w:t>
      </w:r>
      <w:r>
        <w:t xml:space="preserve">C007: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009A77D1" w14:textId="77777777" w:rsidTr="002136FC">
        <w:tc>
          <w:tcPr>
            <w:tcW w:w="1514" w:type="dxa"/>
            <w:shd w:val="clear" w:color="auto" w:fill="CCCCCC"/>
            <w:vAlign w:val="center"/>
          </w:tcPr>
          <w:p w14:paraId="0378B2E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48730BDA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의상들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의상에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9223E9" w14:paraId="3C68E075" w14:textId="77777777" w:rsidTr="002136FC">
        <w:tc>
          <w:tcPr>
            <w:tcW w:w="1514" w:type="dxa"/>
            <w:shd w:val="clear" w:color="auto" w:fill="CCCCCC"/>
            <w:vAlign w:val="center"/>
          </w:tcPr>
          <w:p w14:paraId="40F3380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DB88F93" w14:textId="2C9DB959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5ABAE1DC" w14:textId="77777777" w:rsidTr="002136FC">
        <w:tc>
          <w:tcPr>
            <w:tcW w:w="1514" w:type="dxa"/>
            <w:shd w:val="clear" w:color="auto" w:fill="CCCCCC"/>
            <w:vAlign w:val="center"/>
          </w:tcPr>
          <w:p w14:paraId="1E77AB1E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FEC63BB" w14:textId="00C9CDC3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t>(</w:t>
            </w:r>
            <w:r>
              <w:rPr>
                <w:rFonts w:hint="eastAsia"/>
              </w:rPr>
              <w:t>U</w:t>
            </w:r>
            <w:r>
              <w:t>C006)</w:t>
            </w:r>
            <w:r w:rsidR="000D3281"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</w:t>
            </w:r>
            <w:r w:rsidR="00737C6E">
              <w:rPr>
                <w:rStyle w:val="ae"/>
                <w:rFonts w:hint="eastAsia"/>
                <w:color w:val="auto"/>
              </w:rPr>
              <w:t>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띄워져</w:t>
            </w:r>
            <w:r w:rsidR="00737C6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3734E55E" w14:textId="77777777" w:rsidTr="002136FC">
        <w:tc>
          <w:tcPr>
            <w:tcW w:w="1514" w:type="dxa"/>
            <w:shd w:val="clear" w:color="auto" w:fill="CCCCCC"/>
            <w:vAlign w:val="center"/>
          </w:tcPr>
          <w:p w14:paraId="4E77A889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5F89740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선택한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6CAFB56C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0350232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3461B7D5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3D63B5A" w14:textId="0CDBD611" w:rsidR="007A5886" w:rsidRPr="009223E9" w:rsidRDefault="00737C6E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보이는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의류를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3F203C1A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2BCFE63F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61C0DC05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C5A38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선택한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FF25934" w14:textId="77777777" w:rsidTr="002136FC">
        <w:trPr>
          <w:trHeight w:val="361"/>
        </w:trPr>
        <w:tc>
          <w:tcPr>
            <w:tcW w:w="1514" w:type="dxa"/>
            <w:vMerge/>
            <w:shd w:val="clear" w:color="auto" w:fill="CCCCCC"/>
            <w:vAlign w:val="center"/>
          </w:tcPr>
          <w:p w14:paraId="52AE9027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0DDD18CA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760CB11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돌아간다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67045999" w14:textId="77777777" w:rsidTr="002136FC">
        <w:trPr>
          <w:trHeight w:val="337"/>
        </w:trPr>
        <w:tc>
          <w:tcPr>
            <w:tcW w:w="1514" w:type="dxa"/>
            <w:shd w:val="clear" w:color="auto" w:fill="CCCCCC"/>
            <w:vAlign w:val="center"/>
          </w:tcPr>
          <w:p w14:paraId="6F55135A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2DD4606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4782264E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4BB63EE2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284F99E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10CF779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022B21A4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813A1" w14:paraId="135A701A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299747AF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2BA5DE6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</w:tcPr>
          <w:p w14:paraId="15525A2F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9223E9" w14:paraId="38CDE0BF" w14:textId="77777777" w:rsidTr="002136FC">
        <w:trPr>
          <w:trHeight w:val="335"/>
        </w:trPr>
        <w:tc>
          <w:tcPr>
            <w:tcW w:w="1514" w:type="dxa"/>
            <w:vMerge/>
            <w:shd w:val="clear" w:color="auto" w:fill="CCCCCC"/>
            <w:vAlign w:val="center"/>
          </w:tcPr>
          <w:p w14:paraId="0F8B63AC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717B893C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5872" w:type="dxa"/>
          </w:tcPr>
          <w:p w14:paraId="2B4CB52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</w:tbl>
    <w:p w14:paraId="78D17ED6" w14:textId="77777777" w:rsidR="007A5886" w:rsidRDefault="007A5886" w:rsidP="007A5886"/>
    <w:p w14:paraId="17FBD10E" w14:textId="77777777" w:rsidR="007A5886" w:rsidRPr="007E70C2" w:rsidRDefault="007A5886" w:rsidP="007A5886">
      <w:r>
        <w:rPr>
          <w:rFonts w:hint="eastAsia"/>
        </w:rPr>
        <w:t>U</w:t>
      </w:r>
      <w:r>
        <w:t xml:space="preserve">C008: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221D1A91" w14:textId="77777777" w:rsidTr="002136FC">
        <w:tc>
          <w:tcPr>
            <w:tcW w:w="1514" w:type="dxa"/>
            <w:shd w:val="clear" w:color="auto" w:fill="CCCCCC"/>
            <w:vAlign w:val="center"/>
          </w:tcPr>
          <w:p w14:paraId="328FBC8F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4F4195D0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의상에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없어진</w:t>
            </w:r>
            <w:r>
              <w:t xml:space="preserve"> </w:t>
            </w:r>
            <w:r>
              <w:t>의상에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9223E9" w14:paraId="388AF393" w14:textId="77777777" w:rsidTr="002136FC">
        <w:tc>
          <w:tcPr>
            <w:tcW w:w="1514" w:type="dxa"/>
            <w:shd w:val="clear" w:color="auto" w:fill="CCCCCC"/>
            <w:vAlign w:val="center"/>
          </w:tcPr>
          <w:p w14:paraId="5190E386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E756405" w14:textId="0EABDF91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4093DFE6" w14:textId="77777777" w:rsidTr="002136FC">
        <w:tc>
          <w:tcPr>
            <w:tcW w:w="1514" w:type="dxa"/>
            <w:shd w:val="clear" w:color="auto" w:fill="CCCCCC"/>
            <w:vAlign w:val="center"/>
          </w:tcPr>
          <w:p w14:paraId="45AF2D7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C70DB24" w14:textId="424C8538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t>(</w:t>
            </w:r>
            <w:r>
              <w:rPr>
                <w:rFonts w:hint="eastAsia"/>
              </w:rPr>
              <w:t>U</w:t>
            </w:r>
            <w:r>
              <w:t>C006)</w:t>
            </w:r>
            <w:r w:rsidR="00737C6E"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띄워져</w:t>
            </w:r>
            <w:r w:rsidR="00737C6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47273BE" w14:textId="77777777" w:rsidTr="002136FC">
        <w:tc>
          <w:tcPr>
            <w:tcW w:w="1514" w:type="dxa"/>
            <w:shd w:val="clear" w:color="auto" w:fill="CCCCCC"/>
            <w:vAlign w:val="center"/>
          </w:tcPr>
          <w:p w14:paraId="04016315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442DF0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결과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및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갱신한다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34E27462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45CF315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38A3BC7B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C827C2B" w14:textId="24363016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</w:t>
            </w:r>
            <w:r w:rsidR="00737C6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관리하고자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19DF3CAC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6E97A9B1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4B55E030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8867910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63578085" w14:textId="77777777" w:rsidTr="002136FC">
        <w:trPr>
          <w:trHeight w:val="341"/>
        </w:trPr>
        <w:tc>
          <w:tcPr>
            <w:tcW w:w="1514" w:type="dxa"/>
            <w:vMerge/>
            <w:shd w:val="clear" w:color="auto" w:fill="CCCCCC"/>
            <w:vAlign w:val="center"/>
          </w:tcPr>
          <w:p w14:paraId="24274E81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2FB714D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5336408F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3DBAD5E5" w14:textId="77777777" w:rsidTr="002136FC">
        <w:trPr>
          <w:trHeight w:val="337"/>
        </w:trPr>
        <w:tc>
          <w:tcPr>
            <w:tcW w:w="1514" w:type="dxa"/>
            <w:shd w:val="clear" w:color="auto" w:fill="CCCCCC"/>
            <w:vAlign w:val="center"/>
          </w:tcPr>
          <w:p w14:paraId="2EEA4E9A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DD62D14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4C8C4EE0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6CCB8737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01C75B1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57FEC13F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63486EB2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813A1" w14:paraId="5C4B92AB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570F400A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7F18B198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</w:tcPr>
          <w:p w14:paraId="71621EFC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9223E9" w14:paraId="0D2F5701" w14:textId="77777777" w:rsidTr="002136FC">
        <w:trPr>
          <w:trHeight w:val="335"/>
        </w:trPr>
        <w:tc>
          <w:tcPr>
            <w:tcW w:w="1514" w:type="dxa"/>
            <w:vMerge/>
            <w:shd w:val="clear" w:color="auto" w:fill="CCCCCC"/>
            <w:vAlign w:val="center"/>
          </w:tcPr>
          <w:p w14:paraId="5A46A454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631B0E2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5872" w:type="dxa"/>
          </w:tcPr>
          <w:p w14:paraId="1FFB77C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5791EE94" w14:textId="77777777" w:rsidR="007A5886" w:rsidRDefault="007A5886" w:rsidP="007A5886"/>
    <w:p w14:paraId="147A8194" w14:textId="77777777" w:rsidR="007A5886" w:rsidRPr="007E70C2" w:rsidRDefault="007A5886" w:rsidP="007A5886">
      <w:r>
        <w:rPr>
          <w:rFonts w:hint="eastAsia"/>
        </w:rPr>
        <w:t>U</w:t>
      </w:r>
      <w:r>
        <w:t xml:space="preserve">C009: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7A5886" w:rsidRPr="00D54A11" w14:paraId="6840625F" w14:textId="77777777" w:rsidTr="003A0995">
        <w:tc>
          <w:tcPr>
            <w:tcW w:w="1550" w:type="dxa"/>
            <w:shd w:val="clear" w:color="auto" w:fill="CCCCCC"/>
            <w:vAlign w:val="center"/>
          </w:tcPr>
          <w:p w14:paraId="3AC9CE2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AF586C7" w14:textId="4DDF819A" w:rsidR="007A5886" w:rsidRPr="007E70C2" w:rsidRDefault="007A5886" w:rsidP="003A0995">
            <w:pPr>
              <w:rPr>
                <w:rStyle w:val="ae"/>
              </w:rPr>
            </w:pPr>
            <w:proofErr w:type="spellStart"/>
            <w:r>
              <w:t>상황별</w:t>
            </w:r>
            <w:proofErr w:type="spellEnd"/>
            <w:r>
              <w:t xml:space="preserve"> </w:t>
            </w:r>
            <w:r>
              <w:t>코디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게시판을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의류를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</w:t>
            </w:r>
            <w:r>
              <w:lastRenderedPageBreak/>
              <w:t>다</w:t>
            </w:r>
            <w:r>
              <w:t>.</w:t>
            </w:r>
          </w:p>
        </w:tc>
      </w:tr>
      <w:tr w:rsidR="007A5886" w:rsidRPr="009223E9" w14:paraId="60F06E75" w14:textId="77777777" w:rsidTr="003A0995">
        <w:tc>
          <w:tcPr>
            <w:tcW w:w="1550" w:type="dxa"/>
            <w:shd w:val="clear" w:color="auto" w:fill="CCCCCC"/>
            <w:vAlign w:val="center"/>
          </w:tcPr>
          <w:p w14:paraId="090ACDE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E88CB69" w14:textId="52152638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2898B35B" w14:textId="77777777" w:rsidTr="003A0995">
        <w:tc>
          <w:tcPr>
            <w:tcW w:w="1550" w:type="dxa"/>
            <w:shd w:val="clear" w:color="auto" w:fill="CCCCCC"/>
            <w:vAlign w:val="center"/>
          </w:tcPr>
          <w:p w14:paraId="02CA6D5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AD0D56E" w14:textId="127BC0F9" w:rsidR="007A5886" w:rsidRPr="009223E9" w:rsidRDefault="007A5886" w:rsidP="003A0995">
            <w:pPr>
              <w:rPr>
                <w:rStyle w:val="ae"/>
                <w:color w:val="auto"/>
              </w:rPr>
            </w:pPr>
            <w:proofErr w:type="spellStart"/>
            <w:r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접근한다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DAA88B5" w14:textId="77777777" w:rsidTr="003A0995">
        <w:tc>
          <w:tcPr>
            <w:tcW w:w="1550" w:type="dxa"/>
            <w:shd w:val="clear" w:color="auto" w:fill="CCCCCC"/>
            <w:vAlign w:val="center"/>
          </w:tcPr>
          <w:p w14:paraId="0525851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B6FDE29" w14:textId="30A6C3A2" w:rsidR="007A5886" w:rsidRPr="009223E9" w:rsidRDefault="007A5886" w:rsidP="003A0995">
            <w:pPr>
              <w:rPr>
                <w:rStyle w:val="ae"/>
                <w:color w:val="auto"/>
              </w:rPr>
            </w:pPr>
            <w:proofErr w:type="spellStart"/>
            <w:r>
              <w:rPr>
                <w:rStyle w:val="ae"/>
                <w:rFonts w:hint="eastAsia"/>
                <w:color w:val="auto"/>
              </w:rPr>
              <w:t>상활별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옷장을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2774AC0D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24B8255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5D3FD60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0AC2783" w14:textId="08ABFA04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상황별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코디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0B65892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1F931EF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FFD750B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97FEAF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옷장을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7C499283" w14:textId="77777777" w:rsidTr="003A0995">
        <w:trPr>
          <w:trHeight w:val="357"/>
        </w:trPr>
        <w:tc>
          <w:tcPr>
            <w:tcW w:w="1550" w:type="dxa"/>
            <w:vMerge/>
            <w:shd w:val="clear" w:color="auto" w:fill="CCCCCC"/>
            <w:vAlign w:val="center"/>
          </w:tcPr>
          <w:p w14:paraId="514C6AD3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BAAF492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8756FA9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U</w:t>
            </w:r>
            <w:r>
              <w:rPr>
                <w:rStyle w:val="ae"/>
                <w:color w:val="auto"/>
              </w:rPr>
              <w:t>C006</w:t>
            </w:r>
            <w:r>
              <w:rPr>
                <w:rStyle w:val="ae"/>
                <w:rFonts w:hint="eastAsia"/>
                <w:color w:val="auto"/>
              </w:rPr>
              <w:t>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auto"/>
              </w:rPr>
              <w:t>유스케이스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흐름이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이어진다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1E483D80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2D86AFEA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3177575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601CDFD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24079124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546C222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662288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0478D62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옷장에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접근할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알림창을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3F1BF327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5157CFD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0CC788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F392A63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813A1" w14:paraId="4C7DBE8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E4BFB2E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33EFEFA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16C98847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9223E9" w14:paraId="6BC9CF7D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F02CD09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980882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52F3BDE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20597B96" w14:textId="77777777" w:rsidR="00085BEA" w:rsidRDefault="00085BEA" w:rsidP="007A5886"/>
    <w:p w14:paraId="35C8C7FC" w14:textId="6DACFC5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10</w:t>
      </w:r>
      <w:r>
        <w:t xml:space="preserve">: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날씨에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추천한다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7826F21F" w14:textId="77777777" w:rsidTr="003A0995">
        <w:tc>
          <w:tcPr>
            <w:tcW w:w="1550" w:type="dxa"/>
            <w:shd w:val="clear" w:color="auto" w:fill="CCCCCC"/>
            <w:vAlign w:val="center"/>
          </w:tcPr>
          <w:p w14:paraId="72ACCF5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A9BDAD4" w14:textId="23E6E536" w:rsidR="007A5886" w:rsidRPr="007E70C2" w:rsidRDefault="007A5886" w:rsidP="003A0995">
            <w:pPr>
              <w:rPr>
                <w:rStyle w:val="ae"/>
              </w:rPr>
            </w:pPr>
            <w:r w:rsidRPr="004D056C">
              <w:t>오늘의</w:t>
            </w:r>
            <w:r w:rsidRPr="004D056C">
              <w:t xml:space="preserve"> </w:t>
            </w:r>
            <w:r w:rsidRPr="004D056C">
              <w:t>날씨에</w:t>
            </w:r>
            <w:r w:rsidRPr="004D056C">
              <w:t xml:space="preserve"> </w:t>
            </w:r>
            <w:r w:rsidRPr="004D056C">
              <w:t>대한</w:t>
            </w:r>
            <w:r w:rsidRPr="004D056C">
              <w:t xml:space="preserve"> </w:t>
            </w:r>
            <w:r w:rsidRPr="004D056C">
              <w:t>정보를</w:t>
            </w:r>
            <w:r w:rsidRPr="004D056C">
              <w:t xml:space="preserve"> </w:t>
            </w:r>
            <w:r w:rsidRPr="004D056C">
              <w:t>통해</w:t>
            </w:r>
            <w:r w:rsidRPr="004D056C">
              <w:t xml:space="preserve"> </w:t>
            </w:r>
            <w:r w:rsidRPr="004D056C">
              <w:t>날씨에</w:t>
            </w:r>
            <w:r w:rsidRPr="004D056C">
              <w:t xml:space="preserve"> </w:t>
            </w:r>
            <w:r w:rsidRPr="004D056C">
              <w:t>맞게</w:t>
            </w:r>
            <w:r w:rsidRPr="004D056C">
              <w:t xml:space="preserve"> </w:t>
            </w:r>
            <w:r w:rsidRPr="004D056C">
              <w:t>의류를</w:t>
            </w:r>
            <w:r w:rsidRPr="004D056C">
              <w:t xml:space="preserve"> </w:t>
            </w:r>
            <w:proofErr w:type="spellStart"/>
            <w:r w:rsidRPr="004D056C">
              <w:t>추천받을</w:t>
            </w:r>
            <w:proofErr w:type="spellEnd"/>
            <w:r w:rsidRPr="004D056C">
              <w:t xml:space="preserve"> </w:t>
            </w:r>
            <w:r w:rsidRPr="004D056C">
              <w:t>수</w:t>
            </w:r>
            <w:r w:rsidRPr="004D056C">
              <w:t xml:space="preserve"> </w:t>
            </w:r>
            <w:r w:rsidRPr="004D056C">
              <w:t>있다</w:t>
            </w:r>
            <w:r w:rsidRPr="004D056C">
              <w:t>.</w:t>
            </w:r>
          </w:p>
        </w:tc>
      </w:tr>
      <w:tr w:rsidR="007A5886" w:rsidRPr="00D54A11" w14:paraId="22FC41A6" w14:textId="77777777" w:rsidTr="003A0995">
        <w:tc>
          <w:tcPr>
            <w:tcW w:w="1550" w:type="dxa"/>
            <w:shd w:val="clear" w:color="auto" w:fill="CCCCCC"/>
            <w:vAlign w:val="center"/>
          </w:tcPr>
          <w:p w14:paraId="092379D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104DF6E" w14:textId="1C1AD889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날씨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시스템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위치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시스템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시스템템</w:t>
            </w:r>
            <w:proofErr w:type="spellEnd"/>
          </w:p>
        </w:tc>
      </w:tr>
      <w:tr w:rsidR="007A5886" w:rsidRPr="00D54A11" w14:paraId="7C5550F2" w14:textId="77777777" w:rsidTr="003A0995">
        <w:tc>
          <w:tcPr>
            <w:tcW w:w="1550" w:type="dxa"/>
            <w:shd w:val="clear" w:color="auto" w:fill="CCCCCC"/>
            <w:vAlign w:val="center"/>
          </w:tcPr>
          <w:p w14:paraId="426F4A1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27ACE9E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 w:rsidRPr="0006040B">
              <w:rPr>
                <w:rStyle w:val="ae"/>
                <w:rFonts w:hint="eastAsia"/>
                <w:color w:val="auto"/>
              </w:rPr>
              <w:t>메인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화면에서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날씨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버튼을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누른다</w:t>
            </w:r>
            <w:r w:rsidRPr="0006040B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0D19145C" w14:textId="77777777" w:rsidTr="003A0995">
        <w:tc>
          <w:tcPr>
            <w:tcW w:w="1550" w:type="dxa"/>
            <w:shd w:val="clear" w:color="auto" w:fill="CCCCCC"/>
            <w:vAlign w:val="center"/>
          </w:tcPr>
          <w:p w14:paraId="700F540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717F4DA" w14:textId="6BF4198A" w:rsidR="007A5886" w:rsidRPr="0006040B" w:rsidRDefault="007A5886" w:rsidP="003A0995">
            <w:pPr>
              <w:rPr>
                <w:rStyle w:val="ae"/>
                <w:color w:val="auto"/>
              </w:rPr>
            </w:pPr>
            <w:r w:rsidRPr="0006040B">
              <w:rPr>
                <w:rStyle w:val="ae"/>
                <w:rFonts w:hint="eastAsia"/>
                <w:color w:val="auto"/>
              </w:rPr>
              <w:t>사용자의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위치를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 w:rsidRPr="0006040B">
              <w:rPr>
                <w:rStyle w:val="ae"/>
                <w:rFonts w:hint="eastAsia"/>
                <w:color w:val="auto"/>
              </w:rPr>
              <w:t>기반으로한</w:t>
            </w:r>
            <w:proofErr w:type="spellEnd"/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날씨를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불러와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미리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설정한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기준에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맞는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의류를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팝업창을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띄워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보여준다</w:t>
            </w:r>
            <w:r w:rsidRPr="0006040B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49993C3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162EB3A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18AE401F" w14:textId="77777777" w:rsidR="007A5886" w:rsidRPr="0006040B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DE98CF" w14:textId="77777777" w:rsidR="007A5886" w:rsidRPr="0006040B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날씨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7FC2BB1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6A76C3D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FF00F5E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78A4D43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현재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위치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따른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날씨와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옷차림을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팝업창을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0892E433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6C901A39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F4AF7D0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A11D130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26341AC6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0649302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0C80CEC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5A496A5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접근할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서울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날씨를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제공한다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C633F4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7F3E7CF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310CDC9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56B36CD6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54A11" w14:paraId="35DE6AF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67EA7EF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3FD5751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290B6996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7245093E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30B99C6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5BB1269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3622DB5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26BAD40B" w14:textId="77777777" w:rsidR="007A5886" w:rsidRDefault="007A5886" w:rsidP="007A5886"/>
    <w:p w14:paraId="68656AE2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11</w:t>
      </w:r>
      <w:r>
        <w:t xml:space="preserve">: </w:t>
      </w:r>
      <w:r>
        <w:t>실시간</w:t>
      </w:r>
      <w:r>
        <w:t xml:space="preserve"> </w:t>
      </w:r>
      <w:r>
        <w:t>의류</w:t>
      </w:r>
      <w:r>
        <w:t xml:space="preserve"> </w:t>
      </w:r>
      <w:r>
        <w:t>인기</w:t>
      </w:r>
      <w:r>
        <w:t xml:space="preserve"> </w:t>
      </w:r>
      <w:r>
        <w:t>목록을</w:t>
      </w:r>
      <w:r>
        <w:t xml:space="preserve"> </w:t>
      </w:r>
      <w:r>
        <w:t>추천한다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1645AB43" w14:textId="77777777" w:rsidTr="003A0995">
        <w:tc>
          <w:tcPr>
            <w:tcW w:w="1550" w:type="dxa"/>
            <w:shd w:val="clear" w:color="auto" w:fill="CCCCCC"/>
            <w:vAlign w:val="center"/>
          </w:tcPr>
          <w:p w14:paraId="15C2457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F0504E" w14:textId="77777777" w:rsidR="007A5886" w:rsidRPr="007E70C2" w:rsidRDefault="007A5886" w:rsidP="003A0995">
            <w:pPr>
              <w:rPr>
                <w:rStyle w:val="ae"/>
              </w:rPr>
            </w:pPr>
            <w:r>
              <w:t>기존</w:t>
            </w:r>
            <w:r>
              <w:t xml:space="preserve"> </w:t>
            </w:r>
            <w:r>
              <w:t>회원들은</w:t>
            </w:r>
            <w:r>
              <w:t xml:space="preserve"> </w:t>
            </w:r>
            <w:r>
              <w:t>“</w:t>
            </w:r>
            <w:r>
              <w:t>MUSINSA</w:t>
            </w:r>
            <w:r>
              <w:t>”</w:t>
            </w:r>
            <w:r>
              <w:t xml:space="preserve"> </w:t>
            </w:r>
            <w:r>
              <w:t>페이지에서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사람들에게</w:t>
            </w:r>
            <w:r>
              <w:t xml:space="preserve"> </w:t>
            </w:r>
            <w:r>
              <w:t>인기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의류</w:t>
            </w:r>
            <w:r>
              <w:t xml:space="preserve"> </w:t>
            </w:r>
            <w:r>
              <w:t>목록</w:t>
            </w:r>
            <w:r>
              <w:t xml:space="preserve"> 5</w:t>
            </w:r>
            <w:r>
              <w:t>가지를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450AD4B6" w14:textId="77777777" w:rsidTr="003A0995">
        <w:tc>
          <w:tcPr>
            <w:tcW w:w="1550" w:type="dxa"/>
            <w:shd w:val="clear" w:color="auto" w:fill="CCCCCC"/>
            <w:vAlign w:val="center"/>
          </w:tcPr>
          <w:p w14:paraId="09C7E489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4972247" w14:textId="692B7EB2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79BFC9DA" w14:textId="77777777" w:rsidTr="003A0995">
        <w:tc>
          <w:tcPr>
            <w:tcW w:w="1550" w:type="dxa"/>
            <w:shd w:val="clear" w:color="auto" w:fill="CCCCCC"/>
            <w:vAlign w:val="center"/>
          </w:tcPr>
          <w:p w14:paraId="4B8F189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</w:tcPr>
          <w:p w14:paraId="4BAE5355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실시간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랭킹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1816710B" w14:textId="77777777" w:rsidTr="003A0995">
        <w:tc>
          <w:tcPr>
            <w:tcW w:w="1550" w:type="dxa"/>
            <w:shd w:val="clear" w:color="auto" w:fill="CCCCCC"/>
            <w:vAlign w:val="center"/>
          </w:tcPr>
          <w:p w14:paraId="4DAFB89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9485CA1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‘</w:t>
            </w:r>
            <w:r>
              <w:rPr>
                <w:rStyle w:val="ae"/>
                <w:rFonts w:hint="eastAsia"/>
                <w:color w:val="auto"/>
              </w:rPr>
              <w:t>MUSINSA</w:t>
            </w:r>
            <w:r>
              <w:rPr>
                <w:rStyle w:val="ae"/>
                <w:color w:val="auto"/>
              </w:rPr>
              <w:t>’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페이지의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실시간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랭킹</w:t>
            </w:r>
            <w:r>
              <w:rPr>
                <w:rStyle w:val="ae"/>
                <w:rFonts w:hint="eastAsia"/>
                <w:color w:val="auto"/>
              </w:rPr>
              <w:t xml:space="preserve"> 5</w:t>
            </w:r>
            <w:r>
              <w:rPr>
                <w:rStyle w:val="ae"/>
                <w:rFonts w:hint="eastAsia"/>
                <w:color w:val="auto"/>
              </w:rPr>
              <w:t>위를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621F30B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2FFB83B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EF80F31" w14:textId="77777777" w:rsidR="007A5886" w:rsidRPr="00655D2F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D6BA83C" w14:textId="77777777" w:rsidR="007A5886" w:rsidRPr="00655D2F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bCs/>
                <w:color w:val="auto"/>
                <w:szCs w:val="24"/>
              </w:rPr>
            </w:pPr>
            <w:r w:rsidRPr="00655D2F">
              <w:rPr>
                <w:rStyle w:val="ae"/>
                <w:rFonts w:hint="eastAsia"/>
                <w:b w:val="0"/>
                <w:bCs/>
                <w:color w:val="auto"/>
              </w:rPr>
              <w:t>실시간 랭킹 버튼을 누른다.</w:t>
            </w:r>
          </w:p>
        </w:tc>
      </w:tr>
      <w:tr w:rsidR="007A5886" w:rsidRPr="00D54A11" w14:paraId="5C2EBC7D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F75C08A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3685C48" w14:textId="77777777" w:rsidR="007A5886" w:rsidRPr="00655D2F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655D2F">
              <w:rPr>
                <w:rStyle w:val="ae"/>
                <w:rFonts w:hint="eastAsia"/>
                <w:color w:val="auto"/>
              </w:rPr>
              <w:t>B</w:t>
            </w:r>
            <w:r w:rsidRPr="00655D2F"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5A8EA3C" w14:textId="1183C2D4" w:rsidR="007A5886" w:rsidRPr="00655D2F" w:rsidRDefault="007A5886" w:rsidP="003A0995">
            <w:pPr>
              <w:rPr>
                <w:rStyle w:val="ae"/>
                <w:color w:val="auto"/>
              </w:rPr>
            </w:pPr>
            <w:r w:rsidRPr="00655D2F">
              <w:rPr>
                <w:rStyle w:val="ae"/>
                <w:rFonts w:hint="eastAsia"/>
                <w:color w:val="auto"/>
              </w:rPr>
              <w:t>사용자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정보</w:t>
            </w:r>
            <w:r w:rsidRPr="00655D2F">
              <w:rPr>
                <w:rStyle w:val="ae"/>
                <w:rFonts w:hint="eastAsia"/>
                <w:color w:val="auto"/>
              </w:rPr>
              <w:t>(</w:t>
            </w:r>
            <w:r w:rsidRPr="00655D2F">
              <w:rPr>
                <w:rStyle w:val="ae"/>
                <w:rFonts w:hint="eastAsia"/>
                <w:color w:val="auto"/>
              </w:rPr>
              <w:t>성별</w:t>
            </w:r>
            <w:r w:rsidRPr="00655D2F">
              <w:rPr>
                <w:rStyle w:val="ae"/>
                <w:rFonts w:hint="eastAsia"/>
                <w:color w:val="auto"/>
              </w:rPr>
              <w:t>,</w:t>
            </w:r>
            <w:r w:rsidRPr="00655D2F">
              <w:rPr>
                <w:rStyle w:val="ae"/>
                <w:color w:val="auto"/>
              </w:rPr>
              <w:t xml:space="preserve"> </w:t>
            </w:r>
            <w:proofErr w:type="spellStart"/>
            <w:r w:rsidRPr="00655D2F">
              <w:rPr>
                <w:rStyle w:val="ae"/>
                <w:rFonts w:hint="eastAsia"/>
                <w:color w:val="auto"/>
              </w:rPr>
              <w:t>나이대</w:t>
            </w:r>
            <w:proofErr w:type="spellEnd"/>
            <w:r w:rsidRPr="00655D2F">
              <w:rPr>
                <w:rStyle w:val="ae"/>
                <w:rFonts w:hint="eastAsia"/>
                <w:color w:val="auto"/>
              </w:rPr>
              <w:t>)</w:t>
            </w:r>
            <w:r w:rsidRPr="00655D2F">
              <w:rPr>
                <w:rStyle w:val="ae"/>
                <w:rFonts w:hint="eastAsia"/>
                <w:color w:val="auto"/>
              </w:rPr>
              <w:t>에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맞는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실시간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랭킹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상품</w:t>
            </w:r>
            <w:r w:rsidRPr="00655D2F">
              <w:rPr>
                <w:rStyle w:val="ae"/>
                <w:rFonts w:hint="eastAsia"/>
                <w:color w:val="auto"/>
              </w:rPr>
              <w:t xml:space="preserve"> 5</w:t>
            </w:r>
            <w:r w:rsidRPr="00655D2F">
              <w:rPr>
                <w:rStyle w:val="ae"/>
                <w:rFonts w:hint="eastAsia"/>
                <w:color w:val="auto"/>
              </w:rPr>
              <w:t>개를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보여준다</w:t>
            </w:r>
            <w:r w:rsidRPr="00655D2F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779D4F3B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0801E633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BE8DD63" w14:textId="77777777" w:rsidR="007A5886" w:rsidRPr="00655D2F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 w:rsidRPr="00655D2F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F81F4E8" w14:textId="77777777" w:rsidR="007A5886" w:rsidRPr="00655D2F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EEB6679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68F57A4D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C61BD28" w14:textId="77777777" w:rsidR="007A5886" w:rsidRPr="00655D2F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CA27190" w14:textId="77777777" w:rsidR="007A5886" w:rsidRPr="00655D2F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상품을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상품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판매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링크로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이동한다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81858B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7C6FC88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7D2DFAC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FDBA366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54A11" w14:paraId="75735FC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90F79EF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1C5946E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13DBE1D5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19CDC0D2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662D428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15D558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24A645B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056B0060" w14:textId="77777777" w:rsidR="007A5886" w:rsidRDefault="007A5886" w:rsidP="007A5886"/>
    <w:p w14:paraId="74FA0C4F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12</w:t>
      </w:r>
      <w:r>
        <w:t xml:space="preserve">: </w:t>
      </w:r>
      <w:r>
        <w:t>의류</w:t>
      </w:r>
      <w:r>
        <w:t xml:space="preserve"> </w:t>
      </w:r>
      <w:r>
        <w:t>관련</w:t>
      </w:r>
      <w:r>
        <w:t xml:space="preserve"> </w:t>
      </w:r>
      <w:r>
        <w:t>게시글을</w:t>
      </w:r>
      <w:r>
        <w:t xml:space="preserve"> </w:t>
      </w:r>
      <w:r>
        <w:t>작성한다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1305"/>
        <w:gridCol w:w="5564"/>
      </w:tblGrid>
      <w:tr w:rsidR="007A5886" w:rsidRPr="00D54A11" w14:paraId="6AC2002F" w14:textId="77777777" w:rsidTr="003A0995">
        <w:tc>
          <w:tcPr>
            <w:tcW w:w="1483" w:type="dxa"/>
            <w:shd w:val="clear" w:color="auto" w:fill="CCCCCC"/>
            <w:vAlign w:val="center"/>
          </w:tcPr>
          <w:p w14:paraId="37B71DB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59" w:type="dxa"/>
            <w:gridSpan w:val="2"/>
          </w:tcPr>
          <w:p w14:paraId="06FB1E31" w14:textId="77777777" w:rsidR="007A5886" w:rsidRPr="007E70C2" w:rsidRDefault="007A5886" w:rsidP="003A0995">
            <w:pPr>
              <w:rPr>
                <w:rStyle w:val="ae"/>
              </w:rPr>
            </w:pPr>
            <w:r>
              <w:t>의상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게시판</w:t>
            </w:r>
            <w:r>
              <w:t xml:space="preserve"> (</w:t>
            </w:r>
            <w:r>
              <w:t>오늘의</w:t>
            </w:r>
            <w:r>
              <w:t xml:space="preserve"> </w:t>
            </w:r>
            <w:r>
              <w:t>코디</w:t>
            </w:r>
            <w:r>
              <w:t xml:space="preserve"> </w:t>
            </w:r>
            <w:r>
              <w:t>게시판</w:t>
            </w:r>
            <w:r>
              <w:t xml:space="preserve">, </w:t>
            </w:r>
            <w:proofErr w:type="spellStart"/>
            <w:r>
              <w:t>상황별</w:t>
            </w:r>
            <w:proofErr w:type="spellEnd"/>
            <w:r>
              <w:t xml:space="preserve"> </w:t>
            </w:r>
            <w:r>
              <w:t>코디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게시판</w:t>
            </w:r>
            <w:r>
              <w:t>)</w:t>
            </w:r>
            <w:r>
              <w:t>에</w:t>
            </w:r>
            <w:r>
              <w:t xml:space="preserve"> </w:t>
            </w:r>
            <w:r>
              <w:t>게시글을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324DC257" w14:textId="77777777" w:rsidTr="003A0995">
        <w:tc>
          <w:tcPr>
            <w:tcW w:w="1483" w:type="dxa"/>
            <w:shd w:val="clear" w:color="auto" w:fill="CCCCCC"/>
            <w:vAlign w:val="center"/>
          </w:tcPr>
          <w:p w14:paraId="2F8E08B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059" w:type="dxa"/>
            <w:gridSpan w:val="2"/>
          </w:tcPr>
          <w:p w14:paraId="76F1B8DC" w14:textId="1C16F4EE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361810F5" w14:textId="77777777" w:rsidTr="003A0995">
        <w:tc>
          <w:tcPr>
            <w:tcW w:w="1483" w:type="dxa"/>
            <w:shd w:val="clear" w:color="auto" w:fill="CCCCCC"/>
            <w:vAlign w:val="center"/>
          </w:tcPr>
          <w:p w14:paraId="6C25452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7059" w:type="dxa"/>
            <w:gridSpan w:val="2"/>
          </w:tcPr>
          <w:p w14:paraId="6CDB59FC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35818C27" w14:textId="77777777" w:rsidTr="003A0995">
        <w:tc>
          <w:tcPr>
            <w:tcW w:w="1483" w:type="dxa"/>
            <w:shd w:val="clear" w:color="auto" w:fill="CCCCCC"/>
            <w:vAlign w:val="center"/>
          </w:tcPr>
          <w:p w14:paraId="544F5CF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7059" w:type="dxa"/>
            <w:gridSpan w:val="2"/>
          </w:tcPr>
          <w:p w14:paraId="03AD96DF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643F54E" w14:textId="77777777" w:rsidTr="003A0995">
        <w:tc>
          <w:tcPr>
            <w:tcW w:w="1483" w:type="dxa"/>
            <w:vMerge w:val="restart"/>
            <w:shd w:val="clear" w:color="auto" w:fill="CCCCCC"/>
            <w:vAlign w:val="center"/>
          </w:tcPr>
          <w:p w14:paraId="45EA9546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321" w:type="dxa"/>
            <w:shd w:val="clear" w:color="auto" w:fill="auto"/>
          </w:tcPr>
          <w:p w14:paraId="536D87DA" w14:textId="77777777" w:rsidR="007A5886" w:rsidRPr="0006040B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738" w:type="dxa"/>
            <w:shd w:val="clear" w:color="auto" w:fill="auto"/>
          </w:tcPr>
          <w:p w14:paraId="2C01A5D7" w14:textId="77777777" w:rsidR="007A5886" w:rsidRPr="0006040B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BF0F71D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0826A72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4DE63EC8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738" w:type="dxa"/>
            <w:shd w:val="clear" w:color="auto" w:fill="auto"/>
          </w:tcPr>
          <w:p w14:paraId="1503556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오늘의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13636F6B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2644D613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39D555C5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5738" w:type="dxa"/>
            <w:shd w:val="clear" w:color="auto" w:fill="auto"/>
          </w:tcPr>
          <w:p w14:paraId="48482941" w14:textId="77777777" w:rsidR="007A5886" w:rsidRDefault="007A5886" w:rsidP="003A0995">
            <w:pPr>
              <w:rPr>
                <w:rStyle w:val="ae"/>
                <w:color w:val="auto"/>
              </w:rPr>
            </w:pPr>
            <w:proofErr w:type="spellStart"/>
            <w:r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2CD3333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68B6165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2C82EEFA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5738" w:type="dxa"/>
            <w:shd w:val="clear" w:color="auto" w:fill="auto"/>
          </w:tcPr>
          <w:p w14:paraId="3616C696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작성하기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1CDB88E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3531E2AD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55D1D4B2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B05</w:t>
            </w:r>
          </w:p>
        </w:tc>
        <w:tc>
          <w:tcPr>
            <w:tcW w:w="5738" w:type="dxa"/>
            <w:shd w:val="clear" w:color="auto" w:fill="auto"/>
          </w:tcPr>
          <w:p w14:paraId="6DD9A64D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제목과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작성하고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5A53100" w14:textId="77777777" w:rsidTr="003A0995">
        <w:trPr>
          <w:trHeight w:val="337"/>
        </w:trPr>
        <w:tc>
          <w:tcPr>
            <w:tcW w:w="1483" w:type="dxa"/>
            <w:shd w:val="clear" w:color="auto" w:fill="CCCCCC"/>
            <w:vAlign w:val="center"/>
          </w:tcPr>
          <w:p w14:paraId="5C2DFEAB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321" w:type="dxa"/>
            <w:shd w:val="clear" w:color="auto" w:fill="auto"/>
          </w:tcPr>
          <w:p w14:paraId="6B8FD337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738" w:type="dxa"/>
            <w:shd w:val="clear" w:color="auto" w:fill="auto"/>
          </w:tcPr>
          <w:p w14:paraId="07A6D0CE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52186655" w14:textId="77777777" w:rsidTr="003A0995">
        <w:trPr>
          <w:trHeight w:val="668"/>
        </w:trPr>
        <w:tc>
          <w:tcPr>
            <w:tcW w:w="1483" w:type="dxa"/>
            <w:shd w:val="clear" w:color="auto" w:fill="CCCCCC"/>
            <w:vAlign w:val="center"/>
          </w:tcPr>
          <w:p w14:paraId="4D558F6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321" w:type="dxa"/>
            <w:shd w:val="clear" w:color="auto" w:fill="auto"/>
          </w:tcPr>
          <w:p w14:paraId="666AA04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5738" w:type="dxa"/>
            <w:shd w:val="clear" w:color="auto" w:fill="auto"/>
          </w:tcPr>
          <w:p w14:paraId="2392CEE8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A5886" w:rsidRPr="00D54A11" w14:paraId="34C8C91D" w14:textId="77777777" w:rsidTr="003A0995">
        <w:tc>
          <w:tcPr>
            <w:tcW w:w="1483" w:type="dxa"/>
            <w:vMerge w:val="restart"/>
            <w:shd w:val="clear" w:color="auto" w:fill="CCCCCC"/>
            <w:vAlign w:val="center"/>
          </w:tcPr>
          <w:p w14:paraId="0D1AB2B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321" w:type="dxa"/>
          </w:tcPr>
          <w:p w14:paraId="5447805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738" w:type="dxa"/>
          </w:tcPr>
          <w:p w14:paraId="561312E5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7A5886" w:rsidRPr="00D54A11" w14:paraId="4E67C91F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15D822EC" w14:textId="77777777" w:rsidR="007A5886" w:rsidRPr="00D54A11" w:rsidRDefault="007A5886" w:rsidP="003A0995">
            <w:pPr>
              <w:pStyle w:val="af"/>
            </w:pPr>
          </w:p>
        </w:tc>
        <w:tc>
          <w:tcPr>
            <w:tcW w:w="1321" w:type="dxa"/>
          </w:tcPr>
          <w:p w14:paraId="1FC072D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738" w:type="dxa"/>
          </w:tcPr>
          <w:p w14:paraId="3502FB19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7A5886" w:rsidRPr="00D54A11" w14:paraId="620ED024" w14:textId="77777777" w:rsidTr="003A0995">
        <w:trPr>
          <w:trHeight w:val="335"/>
        </w:trPr>
        <w:tc>
          <w:tcPr>
            <w:tcW w:w="1483" w:type="dxa"/>
            <w:vMerge/>
            <w:shd w:val="clear" w:color="auto" w:fill="CCCCCC"/>
            <w:vAlign w:val="center"/>
          </w:tcPr>
          <w:p w14:paraId="7E9B7855" w14:textId="77777777" w:rsidR="007A5886" w:rsidRPr="00D54A11" w:rsidRDefault="007A5886" w:rsidP="003A0995">
            <w:pPr>
              <w:pStyle w:val="af"/>
            </w:pPr>
          </w:p>
        </w:tc>
        <w:tc>
          <w:tcPr>
            <w:tcW w:w="1321" w:type="dxa"/>
          </w:tcPr>
          <w:p w14:paraId="2D645F6C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5738" w:type="dxa"/>
          </w:tcPr>
          <w:p w14:paraId="7EAD868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3144FF43" w14:textId="77777777" w:rsidTr="003A0995">
        <w:trPr>
          <w:trHeight w:val="335"/>
        </w:trPr>
        <w:tc>
          <w:tcPr>
            <w:tcW w:w="1483" w:type="dxa"/>
            <w:vMerge/>
            <w:shd w:val="clear" w:color="auto" w:fill="CCCCCC"/>
            <w:vAlign w:val="center"/>
          </w:tcPr>
          <w:p w14:paraId="6D53F2E1" w14:textId="77777777" w:rsidR="007A5886" w:rsidRPr="00D54A11" w:rsidRDefault="007A5886" w:rsidP="003A0995">
            <w:pPr>
              <w:pStyle w:val="af"/>
            </w:pPr>
          </w:p>
        </w:tc>
        <w:tc>
          <w:tcPr>
            <w:tcW w:w="1321" w:type="dxa"/>
          </w:tcPr>
          <w:p w14:paraId="4899A0F7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N004</w:t>
            </w:r>
          </w:p>
        </w:tc>
        <w:tc>
          <w:tcPr>
            <w:tcW w:w="5738" w:type="dxa"/>
          </w:tcPr>
          <w:p w14:paraId="48C10E0E" w14:textId="77777777" w:rsidR="007A5886" w:rsidRPr="00046BF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3F016E74" w14:textId="77777777" w:rsidR="007A5886" w:rsidRDefault="007A5886" w:rsidP="007A5886"/>
    <w:p w14:paraId="34F72C10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13</w:t>
      </w:r>
      <w:r>
        <w:t xml:space="preserve">: </w:t>
      </w:r>
      <w:r>
        <w:t>의류</w:t>
      </w:r>
      <w:r>
        <w:t xml:space="preserve"> </w:t>
      </w:r>
      <w:r>
        <w:t>관련</w:t>
      </w:r>
      <w:r>
        <w:t xml:space="preserve"> </w:t>
      </w:r>
      <w:r>
        <w:t>게시글을</w:t>
      </w:r>
      <w:r>
        <w:t xml:space="preserve"> </w:t>
      </w:r>
      <w:r>
        <w:t>조회한다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6F618D7B" w14:textId="77777777" w:rsidTr="003A0995">
        <w:tc>
          <w:tcPr>
            <w:tcW w:w="1550" w:type="dxa"/>
            <w:shd w:val="clear" w:color="auto" w:fill="CCCCCC"/>
            <w:vAlign w:val="center"/>
          </w:tcPr>
          <w:p w14:paraId="0962261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55B6C97" w14:textId="174B8360" w:rsidR="007A5886" w:rsidRPr="007E70C2" w:rsidRDefault="007A5886" w:rsidP="003A0995">
            <w:pPr>
              <w:rPr>
                <w:rStyle w:val="ae"/>
              </w:rPr>
            </w:pPr>
            <w:r>
              <w:t>기존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게시물과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회원들이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의상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게시판의</w:t>
            </w:r>
            <w:r>
              <w:t xml:space="preserve"> </w:t>
            </w:r>
            <w:r>
              <w:t>게시</w:t>
            </w:r>
            <w:r w:rsidR="00085BEA">
              <w:rPr>
                <w:rFonts w:hint="eastAsia"/>
              </w:rPr>
              <w:t>물</w:t>
            </w:r>
            <w:r>
              <w:t>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30928D8E" w14:textId="77777777" w:rsidTr="003A0995">
        <w:tc>
          <w:tcPr>
            <w:tcW w:w="1550" w:type="dxa"/>
            <w:shd w:val="clear" w:color="auto" w:fill="CCCCCC"/>
            <w:vAlign w:val="center"/>
          </w:tcPr>
          <w:p w14:paraId="0C7DA378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AF4E8C4" w14:textId="17CB7461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44B3AAAE" w14:textId="77777777" w:rsidTr="003A0995">
        <w:tc>
          <w:tcPr>
            <w:tcW w:w="1550" w:type="dxa"/>
            <w:shd w:val="clear" w:color="auto" w:fill="CCCCCC"/>
            <w:vAlign w:val="center"/>
          </w:tcPr>
          <w:p w14:paraId="014D5F1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</w:tcPr>
          <w:p w14:paraId="10451141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B71FA66" w14:textId="77777777" w:rsidTr="003A0995">
        <w:tc>
          <w:tcPr>
            <w:tcW w:w="1550" w:type="dxa"/>
            <w:shd w:val="clear" w:color="auto" w:fill="CCCCCC"/>
            <w:vAlign w:val="center"/>
          </w:tcPr>
          <w:p w14:paraId="3BA79FCD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8AA61AD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85BEA" w:rsidRPr="00085BEA" w14:paraId="0FFCCFA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4E9FD8A5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547179E" w14:textId="77777777" w:rsidR="007A5886" w:rsidRPr="00085BEA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361F4E4" w14:textId="46FBAB7A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Fonts w:hint="eastAsia"/>
              </w:rPr>
              <w:t>메인</w:t>
            </w:r>
            <w:r w:rsid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메뉴에서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게시판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버튼을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누른다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425E572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0B6369E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95A3127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41C726C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Fonts w:hint="eastAsia"/>
              </w:rPr>
              <w:t>게시판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목록에서</w:t>
            </w:r>
            <w:r w:rsidRPr="00085BEA">
              <w:t xml:space="preserve"> </w:t>
            </w:r>
            <w:r w:rsidRPr="00085BEA">
              <w:rPr>
                <w:rFonts w:hint="eastAsia"/>
              </w:rPr>
              <w:t>오늘의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코디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게시판을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누른다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5B43199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84141D0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A86A493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A647757" w14:textId="77777777" w:rsidR="007A5886" w:rsidRPr="00085BEA" w:rsidRDefault="007A5886" w:rsidP="003A0995">
            <w:r w:rsidRPr="00085BEA">
              <w:rPr>
                <w:rFonts w:hint="eastAsia"/>
              </w:rPr>
              <w:t>게시판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목록에서</w:t>
            </w:r>
            <w:r w:rsidRPr="00085BEA">
              <w:rPr>
                <w:rFonts w:hint="eastAsia"/>
              </w:rPr>
              <w:t xml:space="preserve"> </w:t>
            </w:r>
            <w:proofErr w:type="spellStart"/>
            <w:r w:rsidRPr="00085BEA">
              <w:rPr>
                <w:rFonts w:hint="eastAsia"/>
              </w:rPr>
              <w:t>상황별</w:t>
            </w:r>
            <w:proofErr w:type="spellEnd"/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코디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추천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게시판을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누른다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2BC958D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838F57E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C2EBB7C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7DB86A6" w14:textId="77777777" w:rsidR="007A5886" w:rsidRPr="00085BEA" w:rsidRDefault="007A5886" w:rsidP="003A0995">
            <w:r w:rsidRPr="00085BEA">
              <w:rPr>
                <w:rFonts w:hint="eastAsia"/>
              </w:rPr>
              <w:t>글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목록에서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원하는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글을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선택한다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2F9D98A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662BF7E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559413A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Fonts w:hint="eastAsia"/>
              </w:rPr>
              <w:t>B</w:t>
            </w:r>
            <w:r w:rsidRPr="00085BEA">
              <w:t>05</w:t>
            </w:r>
          </w:p>
        </w:tc>
        <w:tc>
          <w:tcPr>
            <w:tcW w:w="6042" w:type="dxa"/>
            <w:shd w:val="clear" w:color="auto" w:fill="auto"/>
          </w:tcPr>
          <w:p w14:paraId="7C2842F5" w14:textId="77777777" w:rsidR="007A5886" w:rsidRPr="00085BEA" w:rsidRDefault="007A5886" w:rsidP="003A0995">
            <w:r w:rsidRPr="00085BEA">
              <w:rPr>
                <w:rFonts w:hint="eastAsia"/>
              </w:rPr>
              <w:t>글에</w:t>
            </w:r>
            <w:r w:rsidRPr="00085BEA">
              <w:rPr>
                <w:rFonts w:hint="eastAsia"/>
              </w:rPr>
              <w:t xml:space="preserve"> </w:t>
            </w:r>
            <w:proofErr w:type="spellStart"/>
            <w:r w:rsidRPr="00085BEA">
              <w:rPr>
                <w:rFonts w:hint="eastAsia"/>
              </w:rPr>
              <w:t>좋아요를</w:t>
            </w:r>
            <w:proofErr w:type="spellEnd"/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누르거나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댓글을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작성할</w:t>
            </w:r>
            <w:r w:rsidRPr="00085BEA">
              <w:t xml:space="preserve"> </w:t>
            </w:r>
            <w:r w:rsidRPr="00085BEA">
              <w:rPr>
                <w:rFonts w:hint="eastAsia"/>
              </w:rPr>
              <w:t>수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있다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30B6AD24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4BF53A6B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9CF0439" w14:textId="77777777" w:rsidR="007A5886" w:rsidRPr="00085BEA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 w:rsidRPr="00085BE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5E1C105" w14:textId="77777777" w:rsidR="007A5886" w:rsidRPr="00085BEA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85BEA" w:rsidRPr="00085BEA" w14:paraId="0837EDBD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6B1D0D20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48D76AA" w14:textId="77777777" w:rsidR="007A5886" w:rsidRPr="00085BEA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20E4347" w14:textId="77777777" w:rsidR="007A5886" w:rsidRPr="00085BEA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게시글이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게시글이라는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안내창을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85BEA" w:rsidRPr="00085BEA" w14:paraId="0E2FE993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4A81133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1EA8AB72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7C5E6B1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</w:p>
        </w:tc>
      </w:tr>
      <w:tr w:rsidR="00085BEA" w:rsidRPr="00085BEA" w14:paraId="2072E4A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F2054A3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65BDFCE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SN00</w:t>
            </w:r>
            <w:r w:rsidRPr="00085BEA"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3DA5E5EF" w14:textId="77777777" w:rsidR="007A5886" w:rsidRPr="00085BEA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</w:p>
        </w:tc>
      </w:tr>
      <w:tr w:rsidR="00085BEA" w:rsidRPr="00085BEA" w14:paraId="2A22DEA4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2BACAE8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3072A3C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 w14:paraId="44EBEE54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A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  <w:tr w:rsidR="00085BEA" w:rsidRPr="00085BEA" w14:paraId="5C2E833B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6C4070F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94F76E1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N004</w:t>
            </w:r>
          </w:p>
        </w:tc>
        <w:tc>
          <w:tcPr>
            <w:tcW w:w="6042" w:type="dxa"/>
          </w:tcPr>
          <w:p w14:paraId="78908AEC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A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  <w:tr w:rsidR="00085BEA" w:rsidRPr="00085BEA" w14:paraId="34BB65D1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F6D663E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2F84360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N005</w:t>
            </w:r>
          </w:p>
        </w:tc>
        <w:tc>
          <w:tcPr>
            <w:tcW w:w="6042" w:type="dxa"/>
          </w:tcPr>
          <w:p w14:paraId="293D6E40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E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  <w:tr w:rsidR="00085BEA" w:rsidRPr="00085BEA" w14:paraId="397F6C34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143DD13B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29070CB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SN00</w:t>
            </w:r>
            <w:r w:rsidRPr="00085BEA">
              <w:rPr>
                <w:rStyle w:val="ae"/>
                <w:color w:val="auto"/>
              </w:rPr>
              <w:t>6</w:t>
            </w:r>
          </w:p>
        </w:tc>
        <w:tc>
          <w:tcPr>
            <w:tcW w:w="6042" w:type="dxa"/>
          </w:tcPr>
          <w:p w14:paraId="1A43E39B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E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</w:tbl>
    <w:p w14:paraId="6866D7E3" w14:textId="77777777" w:rsidR="007A5886" w:rsidRPr="00085BEA" w:rsidRDefault="007A5886" w:rsidP="007A5886"/>
    <w:p w14:paraId="4C7506DE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</w:t>
      </w:r>
      <w:r>
        <w:t xml:space="preserve">4: </w:t>
      </w:r>
      <w:r>
        <w:t>의류</w:t>
      </w:r>
      <w:r>
        <w:t xml:space="preserve"> </w:t>
      </w:r>
      <w:r>
        <w:t>관련</w:t>
      </w:r>
      <w:r>
        <w:t xml:space="preserve"> </w:t>
      </w:r>
      <w:r>
        <w:t>본인</w:t>
      </w:r>
      <w:r>
        <w:t xml:space="preserve"> </w:t>
      </w:r>
      <w:r>
        <w:t>게시글을</w:t>
      </w:r>
      <w:r>
        <w:t xml:space="preserve"> </w:t>
      </w:r>
      <w:r>
        <w:t>관리한다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2F79BED3" w14:textId="77777777" w:rsidTr="003A0995">
        <w:tc>
          <w:tcPr>
            <w:tcW w:w="1550" w:type="dxa"/>
            <w:shd w:val="clear" w:color="auto" w:fill="CCCCCC"/>
            <w:vAlign w:val="center"/>
          </w:tcPr>
          <w:p w14:paraId="40953F9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8B5BF54" w14:textId="77777777" w:rsidR="007A5886" w:rsidRPr="007E70C2" w:rsidRDefault="007A5886" w:rsidP="003A0995">
            <w:pPr>
              <w:rPr>
                <w:rStyle w:val="ae"/>
              </w:rPr>
            </w:pPr>
            <w:r>
              <w:t>기존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의류관련</w:t>
            </w:r>
            <w:r>
              <w:t xml:space="preserve"> </w:t>
            </w:r>
            <w:r>
              <w:t>게시판의</w:t>
            </w:r>
            <w:r>
              <w:t xml:space="preserve"> </w:t>
            </w:r>
            <w:r>
              <w:t>게시글을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61009CE5" w14:textId="77777777" w:rsidTr="003A0995">
        <w:tc>
          <w:tcPr>
            <w:tcW w:w="1550" w:type="dxa"/>
            <w:shd w:val="clear" w:color="auto" w:fill="CCCCCC"/>
            <w:vAlign w:val="center"/>
          </w:tcPr>
          <w:p w14:paraId="6C9A7F2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E0D5847" w14:textId="69400E75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5216AC0E" w14:textId="77777777" w:rsidTr="003A0995">
        <w:tc>
          <w:tcPr>
            <w:tcW w:w="1550" w:type="dxa"/>
            <w:shd w:val="clear" w:color="auto" w:fill="CCCCCC"/>
            <w:vAlign w:val="center"/>
          </w:tcPr>
          <w:p w14:paraId="6F8FD5D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C0B21A5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마이페이지에서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655AC334" w14:textId="77777777" w:rsidTr="003A0995">
        <w:tc>
          <w:tcPr>
            <w:tcW w:w="1550" w:type="dxa"/>
            <w:shd w:val="clear" w:color="auto" w:fill="CCCCCC"/>
            <w:vAlign w:val="center"/>
          </w:tcPr>
          <w:p w14:paraId="4AD36B5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BC951FB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DD665FA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5FF847F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168AD77A" w14:textId="77777777" w:rsidR="007A5886" w:rsidRPr="0006040B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77926E7" w14:textId="77777777" w:rsidR="007A5886" w:rsidRPr="0006040B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변경하고자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2DBE10C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512FD8B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495692F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2F0DF94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3727305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F95636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1123A9B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35F395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168D163D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757772B7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278DE4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1F31C2E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1BF97D77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D9AE09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9A64D00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7BE504E3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54A11" w14:paraId="74EEC73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D4F0197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6AFCE30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029DA5D0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3</w:t>
            </w:r>
          </w:p>
        </w:tc>
      </w:tr>
      <w:tr w:rsidR="007A5886" w:rsidRPr="00D54A11" w14:paraId="41D44DA5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75CB09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9EE8EB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1FE57C0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5B634E4A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8B38DC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6B5204A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N004</w:t>
            </w:r>
          </w:p>
        </w:tc>
        <w:tc>
          <w:tcPr>
            <w:tcW w:w="6042" w:type="dxa"/>
          </w:tcPr>
          <w:p w14:paraId="44891E7C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3C2024F0" w14:textId="77777777" w:rsidR="000413D1" w:rsidRDefault="000413D1" w:rsidP="000413D1"/>
    <w:p w14:paraId="3835E8B3" w14:textId="701885BF" w:rsidR="000413D1" w:rsidRPr="000F5BE9" w:rsidRDefault="000413D1" w:rsidP="000413D1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C015: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의류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관련</w:t>
      </w:r>
      <w:r w:rsidRPr="000F5BE9">
        <w:rPr>
          <w:rFonts w:hint="eastAsia"/>
          <w:color w:val="000000"/>
        </w:rPr>
        <w:t xml:space="preserve"> </w:t>
      </w:r>
      <w:proofErr w:type="spellStart"/>
      <w:r w:rsidRPr="000F5BE9">
        <w:rPr>
          <w:rFonts w:hint="eastAsia"/>
          <w:color w:val="000000"/>
        </w:rPr>
        <w:t>게시글에</w:t>
      </w:r>
      <w:proofErr w:type="spellEnd"/>
      <w:r w:rsidRPr="000F5BE9">
        <w:rPr>
          <w:rFonts w:hint="eastAsia"/>
          <w:color w:val="000000"/>
        </w:rPr>
        <w:t xml:space="preserve"> </w:t>
      </w:r>
      <w:proofErr w:type="spellStart"/>
      <w:r w:rsidRPr="000F5BE9">
        <w:rPr>
          <w:rFonts w:hint="eastAsia"/>
          <w:color w:val="000000"/>
        </w:rPr>
        <w:t>좋아요를</w:t>
      </w:r>
      <w:proofErr w:type="spellEnd"/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누른다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413D1" w:rsidRPr="000F5BE9" w14:paraId="448886AC" w14:textId="77777777" w:rsidTr="003A0995">
        <w:tc>
          <w:tcPr>
            <w:tcW w:w="1550" w:type="dxa"/>
            <w:shd w:val="clear" w:color="auto" w:fill="CCCCCC"/>
            <w:vAlign w:val="center"/>
          </w:tcPr>
          <w:p w14:paraId="072CE8E2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60EECF03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</w:t>
            </w:r>
            <w:r w:rsidRPr="000F5BE9">
              <w:rPr>
                <w:rStyle w:val="ae"/>
                <w:rFonts w:hint="eastAsia"/>
                <w:color w:val="000000"/>
              </w:rPr>
              <w:lastRenderedPageBreak/>
              <w:t>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게시글에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12C7DD80" w14:textId="77777777" w:rsidTr="003A0995">
        <w:tc>
          <w:tcPr>
            <w:tcW w:w="1550" w:type="dxa"/>
            <w:shd w:val="clear" w:color="auto" w:fill="CCCCCC"/>
            <w:vAlign w:val="center"/>
          </w:tcPr>
          <w:p w14:paraId="44A3537E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lastRenderedPageBreak/>
              <w:t xml:space="preserve">관련 </w:t>
            </w:r>
            <w:proofErr w:type="spellStart"/>
            <w:r w:rsidRPr="000F5BE9">
              <w:rPr>
                <w:rFonts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8C6EEE7" w14:textId="2A209EA2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0413D1" w:rsidRPr="000F5BE9" w14:paraId="290A7464" w14:textId="77777777" w:rsidTr="003A0995">
        <w:tc>
          <w:tcPr>
            <w:tcW w:w="1550" w:type="dxa"/>
            <w:shd w:val="clear" w:color="auto" w:fill="CCCCCC"/>
            <w:vAlign w:val="center"/>
          </w:tcPr>
          <w:p w14:paraId="18893937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364B1EB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3BB9FEAD" w14:textId="77777777" w:rsidTr="003A0995">
        <w:tc>
          <w:tcPr>
            <w:tcW w:w="1550" w:type="dxa"/>
            <w:shd w:val="clear" w:color="auto" w:fill="CCCCCC"/>
            <w:vAlign w:val="center"/>
          </w:tcPr>
          <w:p w14:paraId="111FE903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3AD2E9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목록을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75FC8325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96BF801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E16314D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46E493D" w14:textId="77777777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(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오늘의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코디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)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..</w:t>
            </w:r>
          </w:p>
        </w:tc>
      </w:tr>
      <w:tr w:rsidR="000413D1" w:rsidRPr="000F5BE9" w14:paraId="7974D061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3402869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F5B3BA7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A0C6B1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17AEE114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16B0B95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2A80DCC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4262D91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5DE8AC3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AFD8818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B5AD3AA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4676FD85" w14:textId="79F7252D" w:rsidR="000413D1" w:rsidRPr="000F5BE9" w:rsidRDefault="000413D1" w:rsidP="003A0995">
            <w:pPr>
              <w:rPr>
                <w:rStyle w:val="ae"/>
                <w:color w:val="000000"/>
              </w:rPr>
            </w:pP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2E1C8200" w14:textId="77777777" w:rsidTr="003A0995">
        <w:tc>
          <w:tcPr>
            <w:tcW w:w="1550" w:type="dxa"/>
            <w:shd w:val="clear" w:color="auto" w:fill="CCCCCC"/>
            <w:vAlign w:val="center"/>
          </w:tcPr>
          <w:p w14:paraId="422365BD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02E07F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006B4401" w14:textId="77777777" w:rsidR="000413D1" w:rsidRPr="000F5BE9" w:rsidRDefault="000413D1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19092E25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16B41737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5EB5676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060B4EA" w14:textId="77777777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좋아요를</w:t>
            </w:r>
            <w:proofErr w:type="spellEnd"/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게시물일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좋아요가</w:t>
            </w:r>
            <w:proofErr w:type="spellEnd"/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3B4594C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03BF4F6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7312B58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6458BC88" w14:textId="195A26F0" w:rsidR="000413D1" w:rsidRPr="000F5BE9" w:rsidRDefault="000413D1" w:rsidP="003A0995">
            <w:pPr>
              <w:rPr>
                <w:rStyle w:val="ae"/>
                <w:color w:val="000000"/>
              </w:rPr>
            </w:pP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좋아요가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취소된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삭제된다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1CA017AA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76A9626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4F0F1E8C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213CCAF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B01 -&gt; B02 -&gt; B03 -&gt; B04</w:t>
            </w:r>
          </w:p>
        </w:tc>
      </w:tr>
      <w:tr w:rsidR="000413D1" w:rsidRPr="000F5BE9" w14:paraId="4F43FA5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4B8902D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777FE9C2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0137A866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A01</w:t>
            </w:r>
          </w:p>
        </w:tc>
      </w:tr>
      <w:tr w:rsidR="000413D1" w:rsidRPr="000F5BE9" w14:paraId="2C57588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DE7B8AA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3DA44DFD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6350C30B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E01 -&gt; E02</w:t>
            </w:r>
          </w:p>
        </w:tc>
      </w:tr>
    </w:tbl>
    <w:p w14:paraId="2DED3E71" w14:textId="77777777" w:rsidR="000413D1" w:rsidRPr="000F5BE9" w:rsidRDefault="000413D1" w:rsidP="000413D1">
      <w:pPr>
        <w:rPr>
          <w:color w:val="000000"/>
        </w:rPr>
      </w:pPr>
    </w:p>
    <w:p w14:paraId="01813C63" w14:textId="77CFF3A8" w:rsidR="000413D1" w:rsidRPr="000F5BE9" w:rsidRDefault="000413D1" w:rsidP="000413D1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C016:</w:t>
      </w:r>
      <w:r w:rsidRPr="000F5BE9">
        <w:rPr>
          <w:rFonts w:hint="eastAsia"/>
          <w:color w:val="000000"/>
        </w:rPr>
        <w:t xml:space="preserve"> </w:t>
      </w:r>
      <w:proofErr w:type="spellStart"/>
      <w:r w:rsidRPr="000F5BE9">
        <w:rPr>
          <w:rFonts w:hint="eastAsia"/>
          <w:color w:val="000000"/>
        </w:rPr>
        <w:t>좋아요를</w:t>
      </w:r>
      <w:proofErr w:type="spellEnd"/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누른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조회한다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413D1" w:rsidRPr="000F5BE9" w14:paraId="6AA08F6F" w14:textId="77777777" w:rsidTr="00B72863">
        <w:tc>
          <w:tcPr>
            <w:tcW w:w="1514" w:type="dxa"/>
            <w:shd w:val="clear" w:color="auto" w:fill="CCCCCC"/>
            <w:vAlign w:val="center"/>
          </w:tcPr>
          <w:p w14:paraId="55F65271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802" w:type="dxa"/>
            <w:gridSpan w:val="2"/>
          </w:tcPr>
          <w:p w14:paraId="65C5A6E5" w14:textId="3FEE4A9A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게시글만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잇다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45978562" w14:textId="77777777" w:rsidTr="00B72863">
        <w:tc>
          <w:tcPr>
            <w:tcW w:w="1514" w:type="dxa"/>
            <w:shd w:val="clear" w:color="auto" w:fill="CCCCCC"/>
            <w:vAlign w:val="center"/>
          </w:tcPr>
          <w:p w14:paraId="2CAB72E9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 xml:space="preserve">관련 </w:t>
            </w:r>
            <w:proofErr w:type="spellStart"/>
            <w:r w:rsidRPr="000F5BE9">
              <w:rPr>
                <w:rFonts w:hint="eastAsia"/>
                <w:color w:val="000000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8642977" w14:textId="058B818B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 xml:space="preserve"> </w:t>
            </w:r>
            <w:r w:rsidR="00EB67AC">
              <w:rPr>
                <w:rStyle w:val="ae"/>
                <w:color w:val="000000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0413D1" w:rsidRPr="000F5BE9" w14:paraId="7A39C835" w14:textId="77777777" w:rsidTr="00B72863">
        <w:tc>
          <w:tcPr>
            <w:tcW w:w="1514" w:type="dxa"/>
            <w:shd w:val="clear" w:color="auto" w:fill="CCCCCC"/>
            <w:vAlign w:val="center"/>
          </w:tcPr>
          <w:p w14:paraId="60E4E18F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47AE0670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자신의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2968DF9A" w14:textId="77777777" w:rsidTr="00B72863">
        <w:tc>
          <w:tcPr>
            <w:tcW w:w="1514" w:type="dxa"/>
            <w:shd w:val="clear" w:color="auto" w:fill="CCCCCC"/>
            <w:vAlign w:val="center"/>
          </w:tcPr>
          <w:p w14:paraId="15C28B13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35E081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저장되어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보여준다</w:t>
            </w:r>
            <w:r w:rsidRPr="000F5BE9">
              <w:rPr>
                <w:rStyle w:val="ae"/>
                <w:rFonts w:hint="eastAsia"/>
                <w:color w:val="000000"/>
              </w:rPr>
              <w:t>..</w:t>
            </w:r>
          </w:p>
        </w:tc>
      </w:tr>
      <w:tr w:rsidR="000413D1" w:rsidRPr="000F5BE9" w14:paraId="572239EC" w14:textId="77777777" w:rsidTr="00B72863">
        <w:tc>
          <w:tcPr>
            <w:tcW w:w="1514" w:type="dxa"/>
            <w:vMerge w:val="restart"/>
            <w:shd w:val="clear" w:color="auto" w:fill="CCCCCC"/>
            <w:vAlign w:val="center"/>
          </w:tcPr>
          <w:p w14:paraId="3756E5D8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BBC7393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7AA9BA8" w14:textId="77777777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마이페이지를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7EEF561E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5714EDEC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0" w:type="dxa"/>
            <w:shd w:val="clear" w:color="auto" w:fill="auto"/>
          </w:tcPr>
          <w:p w14:paraId="58F852BF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98B4553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게시물들을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7D8984F8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3EC7BC5A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0" w:type="dxa"/>
            <w:shd w:val="clear" w:color="auto" w:fill="auto"/>
          </w:tcPr>
          <w:p w14:paraId="0F91A17D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0ECF540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게시물들을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43B28965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1FBF0D71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0" w:type="dxa"/>
            <w:shd w:val="clear" w:color="auto" w:fill="auto"/>
          </w:tcPr>
          <w:p w14:paraId="7F735887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071820E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상세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정보를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4B9B50FD" w14:textId="77777777" w:rsidTr="00B72863">
        <w:tc>
          <w:tcPr>
            <w:tcW w:w="1514" w:type="dxa"/>
            <w:shd w:val="clear" w:color="auto" w:fill="CCCCCC"/>
            <w:vAlign w:val="center"/>
          </w:tcPr>
          <w:p w14:paraId="334DB4DE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72085EF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45BF0122" w14:textId="77777777" w:rsidR="000413D1" w:rsidRPr="000F5BE9" w:rsidRDefault="000413D1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0CB0DD90" w14:textId="77777777" w:rsidTr="00B72863">
        <w:tc>
          <w:tcPr>
            <w:tcW w:w="1514" w:type="dxa"/>
            <w:shd w:val="clear" w:color="auto" w:fill="CCCCCC"/>
            <w:vAlign w:val="center"/>
          </w:tcPr>
          <w:p w14:paraId="207ED95F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D65D4B9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69E946D" w14:textId="36236845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마이페이지에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게시물들을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좋아요를</w:t>
            </w:r>
            <w:proofErr w:type="spellEnd"/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취소하면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마이페이지에서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삭제한다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454A5556" w14:textId="77777777" w:rsidTr="00B72863">
        <w:tc>
          <w:tcPr>
            <w:tcW w:w="1514" w:type="dxa"/>
            <w:vMerge w:val="restart"/>
            <w:shd w:val="clear" w:color="auto" w:fill="CCCCCC"/>
            <w:vAlign w:val="center"/>
          </w:tcPr>
          <w:p w14:paraId="7830871F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0" w:type="dxa"/>
          </w:tcPr>
          <w:p w14:paraId="78BC97BC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 w14:paraId="761601A7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B01 -&gt; B02 -&gt; B03 -&gt; B04</w:t>
            </w:r>
          </w:p>
        </w:tc>
      </w:tr>
      <w:tr w:rsidR="000413D1" w:rsidRPr="000F5BE9" w14:paraId="7107AB72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4FB88CD9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0" w:type="dxa"/>
          </w:tcPr>
          <w:p w14:paraId="76003B0B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5872" w:type="dxa"/>
          </w:tcPr>
          <w:p w14:paraId="01E6098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A01</w:t>
            </w:r>
          </w:p>
        </w:tc>
      </w:tr>
      <w:tr w:rsidR="000413D1" w:rsidRPr="000F5BE9" w14:paraId="07A08183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4E4931D9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0" w:type="dxa"/>
          </w:tcPr>
          <w:p w14:paraId="690A1EEE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5872" w:type="dxa"/>
          </w:tcPr>
          <w:p w14:paraId="44518D2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E01 -&gt; E02</w:t>
            </w:r>
          </w:p>
        </w:tc>
      </w:tr>
    </w:tbl>
    <w:p w14:paraId="7C3972A0" w14:textId="7FC37D39" w:rsidR="00B72863" w:rsidRPr="000F5BE9" w:rsidRDefault="00B72863" w:rsidP="00B72863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</w:t>
      </w:r>
      <w:r>
        <w:rPr>
          <w:color w:val="000000"/>
        </w:rPr>
        <w:t>7</w:t>
      </w:r>
      <w:r w:rsidRPr="000F5BE9">
        <w:rPr>
          <w:color w:val="000000"/>
        </w:rPr>
        <w:t>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게시물의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댓글을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작성한다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72863" w:rsidRPr="000F5BE9" w14:paraId="3531B20B" w14:textId="77777777" w:rsidTr="003A0995">
        <w:tc>
          <w:tcPr>
            <w:tcW w:w="1550" w:type="dxa"/>
            <w:shd w:val="clear" w:color="auto" w:fill="CCCCCC"/>
            <w:vAlign w:val="center"/>
          </w:tcPr>
          <w:p w14:paraId="42EF64C7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lastRenderedPageBreak/>
              <w:t>설명</w:t>
            </w:r>
          </w:p>
        </w:tc>
        <w:tc>
          <w:tcPr>
            <w:tcW w:w="6974" w:type="dxa"/>
            <w:gridSpan w:val="2"/>
          </w:tcPr>
          <w:p w14:paraId="74F9FB7C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본인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및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다른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회원들이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,</w:t>
            </w:r>
            <w:r w:rsidRPr="000F5BE9">
              <w:rPr>
                <w:rStyle w:val="ae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상황별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추가할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60C7EF94" w14:textId="77777777" w:rsidTr="003A0995">
        <w:tc>
          <w:tcPr>
            <w:tcW w:w="1550" w:type="dxa"/>
            <w:shd w:val="clear" w:color="auto" w:fill="CCCCCC"/>
            <w:vAlign w:val="center"/>
          </w:tcPr>
          <w:p w14:paraId="4E881C59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 xml:space="preserve">관련 </w:t>
            </w:r>
            <w:proofErr w:type="spellStart"/>
            <w:r w:rsidRPr="000F5BE9">
              <w:rPr>
                <w:rFonts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6B45FB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B72863" w:rsidRPr="000F5BE9" w14:paraId="6DB0CD09" w14:textId="77777777" w:rsidTr="003A0995">
        <w:tc>
          <w:tcPr>
            <w:tcW w:w="1550" w:type="dxa"/>
            <w:shd w:val="clear" w:color="auto" w:fill="CCCCCC"/>
            <w:vAlign w:val="center"/>
          </w:tcPr>
          <w:p w14:paraId="713ED847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2FC21FE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C602059" w14:textId="77777777" w:rsidTr="003A0995">
        <w:tc>
          <w:tcPr>
            <w:tcW w:w="1550" w:type="dxa"/>
            <w:shd w:val="clear" w:color="auto" w:fill="CCCCCC"/>
            <w:vAlign w:val="center"/>
          </w:tcPr>
          <w:p w14:paraId="32B6C237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84579D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달린다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BC28A5C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5EC5B7BE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226E3D1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8FEA311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3771A01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142B453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70CCA3D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0B76A3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7F36049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D172E02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1D4CB72E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231C18E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선택한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댓글창에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56CD56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EC17D41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FEEEAF2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BB838EF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확인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버튼을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1129BE9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B43D38B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4175063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6D73DE7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해당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달린다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D1103BB" w14:textId="77777777" w:rsidTr="003A0995">
        <w:tc>
          <w:tcPr>
            <w:tcW w:w="1550" w:type="dxa"/>
            <w:shd w:val="clear" w:color="auto" w:fill="CCCCCC"/>
            <w:vAlign w:val="center"/>
          </w:tcPr>
          <w:p w14:paraId="098268F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B01ED6C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3FE47B0" w14:textId="77777777" w:rsidR="00B72863" w:rsidRPr="000F5BE9" w:rsidRDefault="00B72863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6BB97EFF" w14:textId="77777777" w:rsidTr="003A0995">
        <w:tc>
          <w:tcPr>
            <w:tcW w:w="1550" w:type="dxa"/>
            <w:shd w:val="clear" w:color="auto" w:fill="CCCCCC"/>
            <w:vAlign w:val="center"/>
          </w:tcPr>
          <w:p w14:paraId="60C8D9C6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4576DA7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91668A5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작성한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댓글을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수정하거나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삭제한다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6073D680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4649DC9F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1AA18D7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2BCCF9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B01 -&gt; B02 -&gt; B03 -&gt; B04 -&gt; B05</w:t>
            </w:r>
          </w:p>
        </w:tc>
      </w:tr>
      <w:tr w:rsidR="00B72863" w:rsidRPr="000F5BE9" w14:paraId="34488F4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6F8CAC2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218761A6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61B9E9BB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A01</w:t>
            </w:r>
          </w:p>
        </w:tc>
      </w:tr>
      <w:tr w:rsidR="00B72863" w:rsidRPr="000F5BE9" w14:paraId="28AA260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EACDF7F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2906E30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08405FDC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01 -&gt; B02 -&gt; B03 -&gt; B04 -&gt; B05 -&gt; E01 </w:t>
            </w:r>
          </w:p>
        </w:tc>
      </w:tr>
    </w:tbl>
    <w:p w14:paraId="2A6EBCE2" w14:textId="77777777" w:rsidR="00B72863" w:rsidRPr="000F5BE9" w:rsidRDefault="00B72863" w:rsidP="00B72863">
      <w:pPr>
        <w:rPr>
          <w:color w:val="000000"/>
        </w:rPr>
      </w:pPr>
    </w:p>
    <w:p w14:paraId="755100A4" w14:textId="34EFD704" w:rsidR="00B72863" w:rsidRPr="000F5BE9" w:rsidRDefault="00B72863" w:rsidP="00B72863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</w:t>
      </w:r>
      <w:r>
        <w:rPr>
          <w:color w:val="000000"/>
        </w:rPr>
        <w:t>18</w:t>
      </w:r>
      <w:r w:rsidRPr="000F5BE9">
        <w:rPr>
          <w:color w:val="000000"/>
        </w:rPr>
        <w:t>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게시물의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댓글을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조회한다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72863" w:rsidRPr="000F5BE9" w14:paraId="66618E20" w14:textId="77777777" w:rsidTr="003A0995">
        <w:tc>
          <w:tcPr>
            <w:tcW w:w="1550" w:type="dxa"/>
            <w:shd w:val="clear" w:color="auto" w:fill="CCCCCC"/>
            <w:vAlign w:val="center"/>
          </w:tcPr>
          <w:p w14:paraId="3F928BE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740E5F0E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본인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및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다른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회원들이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,</w:t>
            </w:r>
            <w:r w:rsidRPr="000F5BE9">
              <w:rPr>
                <w:rStyle w:val="ae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t>상황별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게시글의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4E62B681" w14:textId="77777777" w:rsidTr="003A0995">
        <w:tc>
          <w:tcPr>
            <w:tcW w:w="1550" w:type="dxa"/>
            <w:shd w:val="clear" w:color="auto" w:fill="CCCCCC"/>
            <w:vAlign w:val="center"/>
          </w:tcPr>
          <w:p w14:paraId="47964D26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 xml:space="preserve">관련 </w:t>
            </w:r>
            <w:proofErr w:type="spellStart"/>
            <w:r w:rsidRPr="000F5BE9">
              <w:rPr>
                <w:rFonts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1A7761" w14:textId="1D0FD89C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B72863" w:rsidRPr="000F5BE9" w14:paraId="458A7DFC" w14:textId="77777777" w:rsidTr="003A0995">
        <w:tc>
          <w:tcPr>
            <w:tcW w:w="1550" w:type="dxa"/>
            <w:shd w:val="clear" w:color="auto" w:fill="CCCCCC"/>
            <w:vAlign w:val="center"/>
          </w:tcPr>
          <w:p w14:paraId="3C004CD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29126CD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7762177F" w14:textId="77777777" w:rsidTr="003A0995">
        <w:tc>
          <w:tcPr>
            <w:tcW w:w="1550" w:type="dxa"/>
            <w:shd w:val="clear" w:color="auto" w:fill="CCCCCC"/>
            <w:vAlign w:val="center"/>
          </w:tcPr>
          <w:p w14:paraId="6D0FFB98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933E843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B258431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092C561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4EF0952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1455046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780F1D7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94D21D2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F173CD9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986163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DC54CA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6EA1DC4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E84E99C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C02AD76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선택한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B5C7FC8" w14:textId="77777777" w:rsidTr="003A0995">
        <w:tc>
          <w:tcPr>
            <w:tcW w:w="1550" w:type="dxa"/>
            <w:shd w:val="clear" w:color="auto" w:fill="CCCCCC"/>
            <w:vAlign w:val="center"/>
          </w:tcPr>
          <w:p w14:paraId="051A72C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2B1A9B5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54C88328" w14:textId="77777777" w:rsidR="00B72863" w:rsidRPr="000F5BE9" w:rsidRDefault="00B72863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6692B210" w14:textId="77777777" w:rsidTr="003A0995">
        <w:tc>
          <w:tcPr>
            <w:tcW w:w="1550" w:type="dxa"/>
            <w:shd w:val="clear" w:color="auto" w:fill="CCCCCC"/>
            <w:vAlign w:val="center"/>
          </w:tcPr>
          <w:p w14:paraId="169EE4DD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8BEB784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7933CDC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게시물에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댓글이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존재하지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483D2D4D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24C6109E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5D783A1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8596323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B01 -&gt; B02 -&gt; B03</w:t>
            </w:r>
          </w:p>
        </w:tc>
      </w:tr>
      <w:tr w:rsidR="00B72863" w:rsidRPr="000F5BE9" w14:paraId="7BA3E0DB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DFFB8E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0665CFF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0AE7DA06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A01</w:t>
            </w:r>
          </w:p>
        </w:tc>
      </w:tr>
      <w:tr w:rsidR="00B72863" w:rsidRPr="000F5BE9" w14:paraId="4312AA2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8F6391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78F98AE9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1852FF23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01 -&gt; B02 -&gt; </w:t>
            </w:r>
            <w:r w:rsidRPr="000F5BE9">
              <w:rPr>
                <w:rStyle w:val="ae"/>
                <w:rFonts w:hint="eastAsia"/>
                <w:color w:val="000000"/>
              </w:rPr>
              <w:t>E</w:t>
            </w:r>
            <w:r w:rsidRPr="000F5BE9">
              <w:rPr>
                <w:rStyle w:val="ae"/>
                <w:color w:val="000000"/>
              </w:rPr>
              <w:t xml:space="preserve">01 </w:t>
            </w:r>
          </w:p>
        </w:tc>
      </w:tr>
    </w:tbl>
    <w:p w14:paraId="3E172643" w14:textId="77777777" w:rsidR="00B72863" w:rsidRPr="000F5BE9" w:rsidRDefault="00B72863" w:rsidP="00B72863">
      <w:pPr>
        <w:rPr>
          <w:color w:val="000000"/>
        </w:rPr>
      </w:pPr>
    </w:p>
    <w:p w14:paraId="1923AEBC" w14:textId="77777777" w:rsidR="00B72863" w:rsidRPr="000F5BE9" w:rsidRDefault="00B72863" w:rsidP="00B72863">
      <w:pPr>
        <w:rPr>
          <w:color w:val="000000"/>
        </w:rPr>
      </w:pPr>
    </w:p>
    <w:p w14:paraId="08F32656" w14:textId="1F5042DE" w:rsidR="00B72863" w:rsidRPr="000F5BE9" w:rsidRDefault="00B72863" w:rsidP="00B72863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</w:t>
      </w:r>
      <w:r w:rsidR="00D82687">
        <w:rPr>
          <w:color w:val="000000"/>
        </w:rPr>
        <w:t>9</w:t>
      </w:r>
      <w:r w:rsidRPr="000F5BE9">
        <w:rPr>
          <w:color w:val="000000"/>
        </w:rPr>
        <w:t>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게시물의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본인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댓글을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수정한다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72863" w:rsidRPr="000F5BE9" w14:paraId="7F02956D" w14:textId="77777777" w:rsidTr="003A0995">
        <w:tc>
          <w:tcPr>
            <w:tcW w:w="1550" w:type="dxa"/>
            <w:shd w:val="clear" w:color="auto" w:fill="CCCCCC"/>
            <w:vAlign w:val="center"/>
          </w:tcPr>
          <w:p w14:paraId="7312620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23473D2C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본인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및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다른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회원들이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,</w:t>
            </w:r>
            <w:r w:rsidRPr="000F5BE9">
              <w:rPr>
                <w:rStyle w:val="ae"/>
                <w:color w:val="000000"/>
              </w:rPr>
              <w:t xml:space="preserve"> </w:t>
            </w:r>
            <w:proofErr w:type="spellStart"/>
            <w:r w:rsidRPr="000F5BE9">
              <w:rPr>
                <w:rStyle w:val="ae"/>
                <w:rFonts w:hint="eastAsia"/>
                <w:color w:val="000000"/>
              </w:rPr>
              <w:lastRenderedPageBreak/>
              <w:t>상황별</w:t>
            </w:r>
            <w:proofErr w:type="spellEnd"/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수정할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6CA74ADC" w14:textId="77777777" w:rsidTr="003A0995">
        <w:tc>
          <w:tcPr>
            <w:tcW w:w="1550" w:type="dxa"/>
            <w:shd w:val="clear" w:color="auto" w:fill="CCCCCC"/>
            <w:vAlign w:val="center"/>
          </w:tcPr>
          <w:p w14:paraId="212B6BA3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lastRenderedPageBreak/>
              <w:t xml:space="preserve">관련 </w:t>
            </w:r>
            <w:proofErr w:type="spellStart"/>
            <w:r w:rsidRPr="000F5BE9">
              <w:rPr>
                <w:rFonts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9CD1B91" w14:textId="0891FA52" w:rsidR="00EB67AC" w:rsidRPr="00EB67AC" w:rsidRDefault="00B72863" w:rsidP="003A0995">
            <w:pPr>
              <w:rPr>
                <w:rStyle w:val="ae"/>
                <w:color w:val="auto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 xml:space="preserve"> </w:t>
            </w:r>
            <w:r w:rsidR="00EB67AC">
              <w:rPr>
                <w:rStyle w:val="ae"/>
                <w:color w:val="000000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proofErr w:type="spellStart"/>
            <w:r w:rsidR="00EB67AC">
              <w:rPr>
                <w:rStyle w:val="ae"/>
                <w:rFonts w:hint="eastAsia"/>
                <w:color w:val="auto"/>
              </w:rPr>
              <w:t>상황별</w:t>
            </w:r>
            <w:proofErr w:type="spellEnd"/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B72863" w:rsidRPr="000F5BE9" w14:paraId="33ED1A57" w14:textId="77777777" w:rsidTr="003A0995">
        <w:tc>
          <w:tcPr>
            <w:tcW w:w="1550" w:type="dxa"/>
            <w:shd w:val="clear" w:color="auto" w:fill="CCCCCC"/>
            <w:vAlign w:val="center"/>
          </w:tcPr>
          <w:p w14:paraId="68EFDB2C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4B80D8F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590E4B1" w14:textId="77777777" w:rsidTr="003A0995">
        <w:tc>
          <w:tcPr>
            <w:tcW w:w="1550" w:type="dxa"/>
            <w:shd w:val="clear" w:color="auto" w:fill="CCCCCC"/>
            <w:vAlign w:val="center"/>
          </w:tcPr>
          <w:p w14:paraId="2A184AF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1005A3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수정한다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12D47858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22A21A71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FDD329B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3EB3EC9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27B6F30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C197AD7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88A971E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7D4546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25BC1C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095ED8B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2C6C877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F051DFA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선택한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댓글창에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59BD03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5251A53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B6FBCBD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8A88FA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확인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버튼을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5440459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58F7997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C3864C1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7A7E243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해당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달린다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9074A48" w14:textId="77777777" w:rsidTr="003A0995">
        <w:tc>
          <w:tcPr>
            <w:tcW w:w="1550" w:type="dxa"/>
            <w:shd w:val="clear" w:color="auto" w:fill="CCCCCC"/>
            <w:vAlign w:val="center"/>
          </w:tcPr>
          <w:p w14:paraId="40BABC8C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6E02904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70925657" w14:textId="77777777" w:rsidR="00B72863" w:rsidRPr="000F5BE9" w:rsidRDefault="00B72863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4145FADF" w14:textId="77777777" w:rsidTr="003A0995">
        <w:tc>
          <w:tcPr>
            <w:tcW w:w="1550" w:type="dxa"/>
            <w:shd w:val="clear" w:color="auto" w:fill="CCCCCC"/>
            <w:vAlign w:val="center"/>
          </w:tcPr>
          <w:p w14:paraId="67B97D9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21467CB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3DEB155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작성한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댓글을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삭제한다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1C2634F0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4B6138E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4819008F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02373CDA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B01 -&gt; B02 -&gt; B03 -&gt; B04 -&gt; B05</w:t>
            </w:r>
          </w:p>
        </w:tc>
      </w:tr>
      <w:tr w:rsidR="00B72863" w:rsidRPr="000F5BE9" w14:paraId="0CACA29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00C9A872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534FCBF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374FD50A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01 -&gt; B02 -&gt; A01</w:t>
            </w:r>
          </w:p>
        </w:tc>
      </w:tr>
      <w:tr w:rsidR="00B72863" w:rsidRPr="000F5BE9" w14:paraId="1992DBC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5E58EE2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62A757C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48DE774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01 -&gt; B02 -&gt; B03 -&gt; B04 -&gt; B05 -&gt; E01 </w:t>
            </w:r>
          </w:p>
        </w:tc>
      </w:tr>
    </w:tbl>
    <w:p w14:paraId="7AB57AAE" w14:textId="77777777" w:rsidR="00080FE6" w:rsidRDefault="00080FE6" w:rsidP="007A5886"/>
    <w:p w14:paraId="324CAA31" w14:textId="22BAFE2B" w:rsidR="007A5886" w:rsidRDefault="007A5886" w:rsidP="007A5886">
      <w:r>
        <w:br w:type="page"/>
      </w:r>
    </w:p>
    <w:p w14:paraId="4229E88D" w14:textId="77777777" w:rsidR="007A5886" w:rsidRDefault="007A5886" w:rsidP="007A5886">
      <w:pPr>
        <w:pStyle w:val="2"/>
      </w:pPr>
      <w:r>
        <w:rPr>
          <w:rFonts w:hint="eastAsia"/>
        </w:rPr>
        <w:lastRenderedPageBreak/>
        <w:t>사용자 인터페이스 요구사항</w:t>
      </w:r>
    </w:p>
    <w:p w14:paraId="3E365694" w14:textId="166817EC" w:rsidR="007E70C2" w:rsidRDefault="007A5886" w:rsidP="000C1642">
      <w:pPr>
        <w:pStyle w:val="3"/>
        <w:tabs>
          <w:tab w:val="num" w:pos="200"/>
        </w:tabs>
        <w:ind w:left="567"/>
        <w:sectPr w:rsidR="007E70C2" w:rsidSect="007E70C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rPr>
          <w:rFonts w:hint="eastAsia"/>
        </w:rPr>
        <w:t>화면 목록</w:t>
      </w:r>
    </w:p>
    <w:p w14:paraId="546F1CD5" w14:textId="0DC424FE" w:rsidR="000A7E31" w:rsidRPr="000A7E31" w:rsidRDefault="000A7E31" w:rsidP="000A7E31"/>
    <w:tbl>
      <w:tblPr>
        <w:tblpPr w:leftFromText="142" w:rightFromText="142" w:vertAnchor="text" w:horzAnchor="margin" w:tblpY="13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1417"/>
        <w:gridCol w:w="1560"/>
        <w:gridCol w:w="4727"/>
      </w:tblGrid>
      <w:tr w:rsidR="007818B0" w:rsidRPr="00D54A11" w14:paraId="4F37817A" w14:textId="77777777" w:rsidTr="007818B0">
        <w:trPr>
          <w:trHeight w:val="727"/>
        </w:trPr>
        <w:tc>
          <w:tcPr>
            <w:tcW w:w="781" w:type="dxa"/>
            <w:shd w:val="clear" w:color="auto" w:fill="CCCCCC"/>
            <w:vAlign w:val="center"/>
          </w:tcPr>
          <w:p w14:paraId="025EA2FB" w14:textId="77777777" w:rsidR="007818B0" w:rsidRPr="00D54A11" w:rsidRDefault="007818B0" w:rsidP="007818B0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CCCCCC"/>
            <w:vAlign w:val="center"/>
          </w:tcPr>
          <w:p w14:paraId="039F27BE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0BC44C1E" w14:textId="77777777" w:rsidR="007818B0" w:rsidRDefault="007818B0" w:rsidP="007818B0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04A8C5D4" w14:textId="77777777" w:rsidR="007818B0" w:rsidRPr="00D54A11" w:rsidRDefault="007818B0" w:rsidP="007818B0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59B9FD4E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7818B0" w:rsidRPr="00D54A11" w14:paraId="5A9F7F22" w14:textId="77777777" w:rsidTr="007818B0">
        <w:trPr>
          <w:trHeight w:val="356"/>
        </w:trPr>
        <w:tc>
          <w:tcPr>
            <w:tcW w:w="781" w:type="dxa"/>
          </w:tcPr>
          <w:p w14:paraId="1F6F024F" w14:textId="77777777" w:rsidR="007818B0" w:rsidRPr="007E70C2" w:rsidRDefault="007818B0" w:rsidP="007818B0">
            <w:pPr>
              <w:jc w:val="center"/>
              <w:rPr>
                <w:rStyle w:val="ae"/>
              </w:rPr>
            </w:pPr>
            <w:r w:rsidRPr="00004EFF">
              <w:rPr>
                <w:rFonts w:hint="eastAsia"/>
              </w:rPr>
              <w:t>SC01</w:t>
            </w:r>
          </w:p>
        </w:tc>
        <w:tc>
          <w:tcPr>
            <w:tcW w:w="1417" w:type="dxa"/>
          </w:tcPr>
          <w:p w14:paraId="00B85424" w14:textId="77777777" w:rsidR="007818B0" w:rsidRPr="007E70C2" w:rsidRDefault="007818B0" w:rsidP="007818B0">
            <w:pPr>
              <w:jc w:val="center"/>
              <w:rPr>
                <w:rStyle w:val="ae"/>
              </w:rPr>
            </w:pPr>
            <w:r w:rsidRPr="00004EFF">
              <w:rPr>
                <w:rFonts w:hint="eastAsia"/>
              </w:rPr>
              <w:t>메인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화면</w:t>
            </w:r>
            <w:r w:rsidRPr="00004EFF">
              <w:rPr>
                <w:rFonts w:hint="eastAsia"/>
              </w:rPr>
              <w:t xml:space="preserve"> (</w:t>
            </w:r>
            <w:r w:rsidRPr="00004EFF">
              <w:rPr>
                <w:rFonts w:hint="eastAsia"/>
              </w:rPr>
              <w:t>회원</w:t>
            </w:r>
            <w:r w:rsidRPr="00004EFF">
              <w:rPr>
                <w:rFonts w:hint="eastAsia"/>
              </w:rPr>
              <w:t xml:space="preserve"> only)</w:t>
            </w:r>
          </w:p>
        </w:tc>
        <w:tc>
          <w:tcPr>
            <w:tcW w:w="1560" w:type="dxa"/>
          </w:tcPr>
          <w:p w14:paraId="3A808879" w14:textId="77777777" w:rsidR="007818B0" w:rsidRPr="007E70C2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00067EA" w14:textId="77777777" w:rsidR="007818B0" w:rsidRPr="007E70C2" w:rsidRDefault="007818B0" w:rsidP="007818B0">
            <w:pPr>
              <w:jc w:val="left"/>
              <w:rPr>
                <w:rStyle w:val="ae"/>
              </w:rPr>
            </w:pPr>
            <w:r w:rsidRPr="00004EFF">
              <w:rPr>
                <w:rFonts w:hint="eastAsia"/>
              </w:rPr>
              <w:t>로그인이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되어있지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않은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사용자에게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로그인을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유도하는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문구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또는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서비스를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19C37B17" w14:textId="77777777" w:rsidTr="007818B0">
        <w:trPr>
          <w:trHeight w:val="356"/>
        </w:trPr>
        <w:tc>
          <w:tcPr>
            <w:tcW w:w="781" w:type="dxa"/>
          </w:tcPr>
          <w:p w14:paraId="33DD106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SC02</w:t>
            </w:r>
          </w:p>
        </w:tc>
        <w:tc>
          <w:tcPr>
            <w:tcW w:w="1417" w:type="dxa"/>
          </w:tcPr>
          <w:p w14:paraId="42CAD2C0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날씨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</w:p>
        </w:tc>
        <w:tc>
          <w:tcPr>
            <w:tcW w:w="1560" w:type="dxa"/>
          </w:tcPr>
          <w:p w14:paraId="7A03E457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25BE096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날씨에 따라 의류를 추천해주는 화면이며 ~</w:t>
            </w:r>
            <w:r>
              <w:rPr>
                <w:rFonts w:ascii="돋움" w:eastAsia="돋움" w:hAnsi="돋움"/>
              </w:rPr>
              <w:t xml:space="preserve">~~~ </w:t>
            </w:r>
            <w:r>
              <w:rPr>
                <w:rFonts w:ascii="돋움" w:eastAsia="돋움" w:hAnsi="돋움" w:hint="eastAsia"/>
              </w:rPr>
              <w:t>버튼이 있다.</w:t>
            </w:r>
          </w:p>
        </w:tc>
      </w:tr>
      <w:tr w:rsidR="007818B0" w:rsidRPr="00D54A11" w14:paraId="7A12D56C" w14:textId="77777777" w:rsidTr="007818B0">
        <w:trPr>
          <w:trHeight w:val="356"/>
        </w:trPr>
        <w:tc>
          <w:tcPr>
            <w:tcW w:w="781" w:type="dxa"/>
          </w:tcPr>
          <w:p w14:paraId="7B55D55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SC03</w:t>
            </w:r>
          </w:p>
        </w:tc>
        <w:tc>
          <w:tcPr>
            <w:tcW w:w="1417" w:type="dxa"/>
          </w:tcPr>
          <w:p w14:paraId="26E6F72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05A446A6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A36F99E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아이디와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비밀번호를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입력할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아이디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비밀번호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찾기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회원가입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1BCA3AF" w14:textId="77777777" w:rsidTr="007818B0">
        <w:trPr>
          <w:trHeight w:val="356"/>
        </w:trPr>
        <w:tc>
          <w:tcPr>
            <w:tcW w:w="781" w:type="dxa"/>
          </w:tcPr>
          <w:p w14:paraId="3F9284D3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SC04</w:t>
            </w:r>
          </w:p>
        </w:tc>
        <w:tc>
          <w:tcPr>
            <w:tcW w:w="1417" w:type="dxa"/>
          </w:tcPr>
          <w:p w14:paraId="72FE5E6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회원가입</w:t>
            </w:r>
          </w:p>
        </w:tc>
        <w:tc>
          <w:tcPr>
            <w:tcW w:w="1560" w:type="dxa"/>
          </w:tcPr>
          <w:p w14:paraId="237887C3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1FCFE82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개인정보와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아이디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비밀번호를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입력할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77560DFB" w14:textId="77777777" w:rsidTr="007818B0">
        <w:trPr>
          <w:trHeight w:val="356"/>
        </w:trPr>
        <w:tc>
          <w:tcPr>
            <w:tcW w:w="781" w:type="dxa"/>
          </w:tcPr>
          <w:p w14:paraId="7CE03DF9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SC05</w:t>
            </w:r>
          </w:p>
        </w:tc>
        <w:tc>
          <w:tcPr>
            <w:tcW w:w="1417" w:type="dxa"/>
          </w:tcPr>
          <w:p w14:paraId="41B66BA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gramStart"/>
            <w:r w:rsidRPr="00004EFF">
              <w:rPr>
                <w:rFonts w:hint="eastAsia"/>
              </w:rPr>
              <w:t>아이디</w:t>
            </w:r>
            <w:r w:rsidRPr="00004EFF">
              <w:rPr>
                <w:rFonts w:hint="eastAsia"/>
              </w:rPr>
              <w:t xml:space="preserve">/ </w:t>
            </w:r>
            <w:r w:rsidRPr="00004EFF">
              <w:rPr>
                <w:rFonts w:hint="eastAsia"/>
              </w:rPr>
              <w:t>비밀번호</w:t>
            </w:r>
            <w:proofErr w:type="gram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찾기</w:t>
            </w:r>
          </w:p>
        </w:tc>
        <w:tc>
          <w:tcPr>
            <w:tcW w:w="1560" w:type="dxa"/>
          </w:tcPr>
          <w:p w14:paraId="0E4C9241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A937E03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사용자는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아이디와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비밀번호를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찾을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2F5EC342" w14:textId="77777777" w:rsidTr="007818B0">
        <w:trPr>
          <w:trHeight w:val="356"/>
        </w:trPr>
        <w:tc>
          <w:tcPr>
            <w:tcW w:w="781" w:type="dxa"/>
          </w:tcPr>
          <w:p w14:paraId="3B634E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SC06</w:t>
            </w:r>
          </w:p>
        </w:tc>
        <w:tc>
          <w:tcPr>
            <w:tcW w:w="1417" w:type="dxa"/>
          </w:tcPr>
          <w:p w14:paraId="6BCDD2F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회원정보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탈퇴</w:t>
            </w:r>
          </w:p>
        </w:tc>
        <w:tc>
          <w:tcPr>
            <w:tcW w:w="1560" w:type="dxa"/>
          </w:tcPr>
          <w:p w14:paraId="5222DCDD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E7FFECD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자신의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정보를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수정하고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서비스를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탈퇴할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3D28663A" w14:textId="77777777" w:rsidTr="007818B0">
        <w:trPr>
          <w:trHeight w:val="356"/>
        </w:trPr>
        <w:tc>
          <w:tcPr>
            <w:tcW w:w="781" w:type="dxa"/>
          </w:tcPr>
          <w:p w14:paraId="61758B13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SC07</w:t>
            </w:r>
          </w:p>
        </w:tc>
        <w:tc>
          <w:tcPr>
            <w:tcW w:w="1417" w:type="dxa"/>
          </w:tcPr>
          <w:p w14:paraId="75653868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수정</w:t>
            </w:r>
          </w:p>
        </w:tc>
        <w:tc>
          <w:tcPr>
            <w:tcW w:w="1560" w:type="dxa"/>
          </w:tcPr>
          <w:p w14:paraId="4731EC2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13EB165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제목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내용을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6516013A" w14:textId="77777777" w:rsidTr="007818B0">
        <w:trPr>
          <w:trHeight w:val="356"/>
        </w:trPr>
        <w:tc>
          <w:tcPr>
            <w:tcW w:w="781" w:type="dxa"/>
          </w:tcPr>
          <w:p w14:paraId="51E6A68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SC08</w:t>
            </w:r>
          </w:p>
        </w:tc>
        <w:tc>
          <w:tcPr>
            <w:tcW w:w="1417" w:type="dxa"/>
          </w:tcPr>
          <w:p w14:paraId="18901CC8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6BACE8EA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370450D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기본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속하는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세부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75451C9" w14:textId="77777777" w:rsidTr="007818B0">
        <w:trPr>
          <w:trHeight w:val="356"/>
        </w:trPr>
        <w:tc>
          <w:tcPr>
            <w:tcW w:w="781" w:type="dxa"/>
          </w:tcPr>
          <w:p w14:paraId="1839F16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SC09</w:t>
            </w:r>
          </w:p>
        </w:tc>
        <w:tc>
          <w:tcPr>
            <w:tcW w:w="1417" w:type="dxa"/>
          </w:tcPr>
          <w:p w14:paraId="01EFB6E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64482FED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06394E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세부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속하는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786961A" w14:textId="77777777" w:rsidTr="007818B0">
        <w:trPr>
          <w:trHeight w:val="356"/>
        </w:trPr>
        <w:tc>
          <w:tcPr>
            <w:tcW w:w="781" w:type="dxa"/>
          </w:tcPr>
          <w:p w14:paraId="08D26D2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SC10</w:t>
            </w:r>
          </w:p>
        </w:tc>
        <w:tc>
          <w:tcPr>
            <w:tcW w:w="1417" w:type="dxa"/>
          </w:tcPr>
          <w:p w14:paraId="0BB14E0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의류정보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등록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수정</w:t>
            </w:r>
          </w:p>
        </w:tc>
        <w:tc>
          <w:tcPr>
            <w:tcW w:w="1560" w:type="dxa"/>
          </w:tcPr>
          <w:p w14:paraId="2C0C1201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61B7C9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제목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내용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상세정보를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</w:p>
        </w:tc>
      </w:tr>
      <w:tr w:rsidR="007818B0" w:rsidRPr="00D54A11" w14:paraId="41112B36" w14:textId="77777777" w:rsidTr="007818B0">
        <w:trPr>
          <w:trHeight w:val="356"/>
        </w:trPr>
        <w:tc>
          <w:tcPr>
            <w:tcW w:w="781" w:type="dxa"/>
          </w:tcPr>
          <w:p w14:paraId="11392B9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SC11</w:t>
            </w:r>
          </w:p>
        </w:tc>
        <w:tc>
          <w:tcPr>
            <w:tcW w:w="1417" w:type="dxa"/>
          </w:tcPr>
          <w:p w14:paraId="594A89B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proofErr w:type="gramStart"/>
            <w:r w:rsidRPr="00004EFF">
              <w:rPr>
                <w:rFonts w:hint="eastAsia"/>
              </w:rPr>
              <w:t>상세</w:t>
            </w:r>
            <w:r w:rsidRPr="00004EFF">
              <w:rPr>
                <w:rFonts w:hint="eastAsia"/>
              </w:rPr>
              <w:t xml:space="preserve">  </w:t>
            </w:r>
            <w:r w:rsidRPr="00004EFF">
              <w:rPr>
                <w:rFonts w:hint="eastAsia"/>
              </w:rPr>
              <w:t>조회</w:t>
            </w:r>
            <w:proofErr w:type="gramEnd"/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1B91F1F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8FD862C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제목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내용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상세정보를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5EB7191F" w14:textId="77777777" w:rsidTr="007818B0">
        <w:trPr>
          <w:trHeight w:val="356"/>
        </w:trPr>
        <w:tc>
          <w:tcPr>
            <w:tcW w:w="781" w:type="dxa"/>
          </w:tcPr>
          <w:p w14:paraId="4AB39F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SC12</w:t>
            </w:r>
          </w:p>
        </w:tc>
        <w:tc>
          <w:tcPr>
            <w:tcW w:w="1417" w:type="dxa"/>
          </w:tcPr>
          <w:p w14:paraId="68012FE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오늘의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1098518C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E7D0F0C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삭제된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제공하고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각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영구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복원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EA37A50" w14:textId="77777777" w:rsidTr="007818B0">
        <w:trPr>
          <w:trHeight w:val="356"/>
        </w:trPr>
        <w:tc>
          <w:tcPr>
            <w:tcW w:w="781" w:type="dxa"/>
          </w:tcPr>
          <w:p w14:paraId="314BAB5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SC13</w:t>
            </w:r>
          </w:p>
        </w:tc>
        <w:tc>
          <w:tcPr>
            <w:tcW w:w="1417" w:type="dxa"/>
          </w:tcPr>
          <w:p w14:paraId="3EF8930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오늘의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게시글</w:t>
            </w:r>
            <w:r w:rsidRPr="00004EFF">
              <w:rPr>
                <w:rFonts w:hint="eastAsia"/>
              </w:rPr>
              <w:t xml:space="preserve"> </w:t>
            </w:r>
            <w:proofErr w:type="gramStart"/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</w:t>
            </w:r>
            <w:proofErr w:type="gram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612D4164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0328EF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검색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키워드에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맞는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35031AA4" w14:textId="77777777" w:rsidTr="007818B0">
        <w:trPr>
          <w:trHeight w:val="356"/>
        </w:trPr>
        <w:tc>
          <w:tcPr>
            <w:tcW w:w="781" w:type="dxa"/>
          </w:tcPr>
          <w:p w14:paraId="70982E1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SC14</w:t>
            </w:r>
          </w:p>
        </w:tc>
        <w:tc>
          <w:tcPr>
            <w:tcW w:w="1417" w:type="dxa"/>
          </w:tcPr>
          <w:p w14:paraId="192C4E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오늘의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</w:t>
            </w:r>
            <w:r w:rsidRPr="00004EFF">
              <w:rPr>
                <w:rFonts w:hint="eastAsia"/>
              </w:rPr>
              <w:lastRenderedPageBreak/>
              <w:t>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</w:t>
            </w:r>
            <w:r w:rsidRPr="00004EFF">
              <w:rPr>
                <w:rFonts w:hint="eastAsia"/>
              </w:rPr>
              <w:t xml:space="preserve"> </w:t>
            </w:r>
            <w:proofErr w:type="gramStart"/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</w:t>
            </w:r>
            <w:proofErr w:type="gram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53D2BFC6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713FDF9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</w:p>
        </w:tc>
      </w:tr>
      <w:tr w:rsidR="007818B0" w:rsidRPr="00D54A11" w14:paraId="542E3F32" w14:textId="77777777" w:rsidTr="007818B0">
        <w:trPr>
          <w:trHeight w:val="356"/>
        </w:trPr>
        <w:tc>
          <w:tcPr>
            <w:tcW w:w="781" w:type="dxa"/>
          </w:tcPr>
          <w:p w14:paraId="5321CF9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SC15</w:t>
            </w:r>
          </w:p>
        </w:tc>
        <w:tc>
          <w:tcPr>
            <w:tcW w:w="1417" w:type="dxa"/>
          </w:tcPr>
          <w:p w14:paraId="532658D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012AAFF6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DAD15E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상황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옷장을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공개하고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상황에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맞는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코디를</w:t>
            </w:r>
            <w:r w:rsidRPr="00004EFF">
              <w:rPr>
                <w:rFonts w:hint="eastAsia"/>
              </w:rPr>
              <w:t xml:space="preserve"> </w:t>
            </w:r>
            <w:proofErr w:type="spellStart"/>
            <w:r w:rsidRPr="00004EFF">
              <w:rPr>
                <w:rFonts w:hint="eastAsia"/>
              </w:rPr>
              <w:t>추천받는다</w:t>
            </w:r>
            <w:proofErr w:type="spellEnd"/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7202312" w14:textId="77777777" w:rsidTr="007818B0">
        <w:trPr>
          <w:trHeight w:val="356"/>
        </w:trPr>
        <w:tc>
          <w:tcPr>
            <w:tcW w:w="781" w:type="dxa"/>
          </w:tcPr>
          <w:p w14:paraId="0D3B454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SC16</w:t>
            </w:r>
          </w:p>
        </w:tc>
        <w:tc>
          <w:tcPr>
            <w:tcW w:w="1417" w:type="dxa"/>
          </w:tcPr>
          <w:p w14:paraId="35DD355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proofErr w:type="gramStart"/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</w:t>
            </w:r>
            <w:proofErr w:type="gram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025348A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0181666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게시판에</w:t>
            </w:r>
            <w:r w:rsidRPr="00004EFF">
              <w:rPr>
                <w:rFonts w:hint="eastAsia"/>
              </w:rPr>
              <w:t xml:space="preserve"> </w:t>
            </w: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작성하고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해당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영구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복원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</w:p>
        </w:tc>
      </w:tr>
      <w:tr w:rsidR="007818B0" w:rsidRPr="00D54A11" w14:paraId="75606F93" w14:textId="77777777" w:rsidTr="007818B0">
        <w:trPr>
          <w:trHeight w:val="356"/>
        </w:trPr>
        <w:tc>
          <w:tcPr>
            <w:tcW w:w="781" w:type="dxa"/>
          </w:tcPr>
          <w:p w14:paraId="36EE361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SC17</w:t>
            </w:r>
          </w:p>
        </w:tc>
        <w:tc>
          <w:tcPr>
            <w:tcW w:w="1417" w:type="dxa"/>
          </w:tcPr>
          <w:p w14:paraId="6B9EE8C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</w:t>
            </w:r>
            <w:r w:rsidRPr="00004EFF">
              <w:rPr>
                <w:rFonts w:hint="eastAsia"/>
              </w:rPr>
              <w:t xml:space="preserve"> </w:t>
            </w:r>
            <w:proofErr w:type="gramStart"/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</w:t>
            </w:r>
            <w:proofErr w:type="gram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4A55DA63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AA7E09B" w14:textId="77777777" w:rsidR="007818B0" w:rsidRPr="00D54A11" w:rsidRDefault="007818B0" w:rsidP="007818B0">
            <w:pPr>
              <w:tabs>
                <w:tab w:val="left" w:pos="3150"/>
              </w:tabs>
              <w:jc w:val="left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작성하고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해당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37B5C318" w14:textId="77777777" w:rsidTr="007818B0">
        <w:trPr>
          <w:trHeight w:val="356"/>
        </w:trPr>
        <w:tc>
          <w:tcPr>
            <w:tcW w:w="781" w:type="dxa"/>
          </w:tcPr>
          <w:p w14:paraId="0FA54F5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SC18</w:t>
            </w:r>
          </w:p>
        </w:tc>
        <w:tc>
          <w:tcPr>
            <w:tcW w:w="1417" w:type="dxa"/>
          </w:tcPr>
          <w:p w14:paraId="53E2917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</w:t>
            </w:r>
            <w:r w:rsidRPr="00004EFF">
              <w:rPr>
                <w:rFonts w:hint="eastAsia"/>
              </w:rPr>
              <w:t xml:space="preserve"> </w:t>
            </w:r>
            <w:proofErr w:type="gramStart"/>
            <w:r w:rsidRPr="00004EFF">
              <w:rPr>
                <w:rFonts w:hint="eastAsia"/>
              </w:rPr>
              <w:t>등록</w:t>
            </w:r>
            <w:r w:rsidRPr="00004EFF">
              <w:rPr>
                <w:rFonts w:hint="eastAsia"/>
              </w:rPr>
              <w:t xml:space="preserve"> /</w:t>
            </w:r>
            <w:proofErr w:type="gram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취소</w:t>
            </w:r>
          </w:p>
        </w:tc>
        <w:tc>
          <w:tcPr>
            <w:tcW w:w="1560" w:type="dxa"/>
          </w:tcPr>
          <w:p w14:paraId="35F2F3D8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481841A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중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회원의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마음에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드는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게시물에</w:t>
            </w:r>
            <w:r w:rsidRPr="00004EFF">
              <w:rPr>
                <w:rFonts w:hint="eastAsia"/>
              </w:rPr>
              <w:t xml:space="preserve"> </w:t>
            </w:r>
            <w:proofErr w:type="spellStart"/>
            <w:r w:rsidRPr="00004EFF">
              <w:rPr>
                <w:rFonts w:hint="eastAsia"/>
              </w:rPr>
              <w:t>좋아요를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등록하고</w:t>
            </w:r>
            <w:r w:rsidRPr="00004EFF">
              <w:rPr>
                <w:rFonts w:hint="eastAsia"/>
              </w:rPr>
              <w:t xml:space="preserve">, </w:t>
            </w:r>
            <w:proofErr w:type="spellStart"/>
            <w:r w:rsidRPr="00004EFF">
              <w:rPr>
                <w:rFonts w:hint="eastAsia"/>
              </w:rPr>
              <w:t>좋아요를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누른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게시물의</w:t>
            </w:r>
            <w:r w:rsidRPr="00004EFF">
              <w:rPr>
                <w:rFonts w:hint="eastAsia"/>
              </w:rPr>
              <w:t xml:space="preserve"> </w:t>
            </w:r>
            <w:proofErr w:type="spellStart"/>
            <w:r w:rsidRPr="00004EFF">
              <w:rPr>
                <w:rFonts w:hint="eastAsia"/>
              </w:rPr>
              <w:t>좋아요를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취소할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7123B0D8" w14:textId="77777777" w:rsidTr="007818B0">
        <w:trPr>
          <w:trHeight w:val="356"/>
        </w:trPr>
        <w:tc>
          <w:tcPr>
            <w:tcW w:w="781" w:type="dxa"/>
          </w:tcPr>
          <w:p w14:paraId="530A4DE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SC19</w:t>
            </w:r>
          </w:p>
        </w:tc>
        <w:tc>
          <w:tcPr>
            <w:tcW w:w="1417" w:type="dxa"/>
          </w:tcPr>
          <w:p w14:paraId="4D5B7D1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49DBDEC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2FF8F2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proofErr w:type="spellStart"/>
            <w:r w:rsidRPr="00004EFF">
              <w:rPr>
                <w:rFonts w:hint="eastAsia"/>
              </w:rPr>
              <w:t>상황별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게시물에서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회원이</w:t>
            </w:r>
            <w:r w:rsidRPr="00004EFF">
              <w:rPr>
                <w:rFonts w:hint="eastAsia"/>
              </w:rPr>
              <w:t xml:space="preserve"> </w:t>
            </w:r>
            <w:proofErr w:type="spellStart"/>
            <w:r w:rsidRPr="00004EFF">
              <w:rPr>
                <w:rFonts w:hint="eastAsia"/>
              </w:rPr>
              <w:t>좋아요를</w:t>
            </w:r>
            <w:proofErr w:type="spellEnd"/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누른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있다</w:t>
            </w:r>
            <w:r w:rsidRPr="00004EFF">
              <w:rPr>
                <w:rFonts w:hint="eastAsia"/>
              </w:rPr>
              <w:t>.</w:t>
            </w:r>
          </w:p>
        </w:tc>
      </w:tr>
    </w:tbl>
    <w:p w14:paraId="4CB83D4C" w14:textId="135AB181" w:rsidR="005D74A9" w:rsidRPr="005A219F" w:rsidRDefault="005D74A9" w:rsidP="003C1E0F"/>
    <w:p w14:paraId="212D49E6" w14:textId="77777777" w:rsidR="005A219F" w:rsidRDefault="005A219F" w:rsidP="003C1E0F"/>
    <w:p w14:paraId="6178BBDE" w14:textId="77777777" w:rsidR="005A219F" w:rsidRDefault="005A219F" w:rsidP="003C1E0F">
      <w:r>
        <w:br w:type="page"/>
      </w:r>
    </w:p>
    <w:p w14:paraId="6FCC2024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18" w:name="_Toc447209013"/>
      <w:r>
        <w:rPr>
          <w:rFonts w:hint="eastAsia"/>
        </w:rPr>
        <w:lastRenderedPageBreak/>
        <w:t>화면 기술</w:t>
      </w:r>
      <w:bookmarkEnd w:id="18"/>
    </w:p>
    <w:p w14:paraId="04FA05E2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3D76A748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06C06BDF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1EF70967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6308186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0DE5A1A3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1FBBB203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BFC506C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9A5FBD9" w14:textId="737C5174" w:rsidR="003C1E0F" w:rsidRPr="007E70C2" w:rsidRDefault="000413D1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30CC4E57" wp14:editId="0379D210">
                  <wp:extent cx="2331085" cy="4019550"/>
                  <wp:effectExtent l="0" t="0" r="0" b="0"/>
                  <wp:docPr id="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773A02A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EA8F26E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26961E5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0FDD5274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38B0F1D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0784495D" w14:textId="77777777" w:rsidR="003C1E0F" w:rsidRPr="003C1E0F" w:rsidRDefault="003C1E0F" w:rsidP="003C1E0F"/>
    <w:p w14:paraId="10477AE4" w14:textId="77777777" w:rsidR="00151710" w:rsidRDefault="004221DF" w:rsidP="00151710">
      <w:r>
        <w:br w:type="page"/>
      </w:r>
      <w:bookmarkStart w:id="19" w:name="_Toc287096159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D54A11" w14:paraId="534DBFE6" w14:textId="77777777" w:rsidTr="00DA0A6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1424450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06436F7B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</w:t>
            </w:r>
            <w:r>
              <w:rPr>
                <w:rStyle w:val="ae"/>
              </w:rPr>
              <w:t>4</w:t>
            </w:r>
          </w:p>
        </w:tc>
        <w:tc>
          <w:tcPr>
            <w:tcW w:w="1420" w:type="dxa"/>
            <w:shd w:val="clear" w:color="auto" w:fill="BFBFBF"/>
          </w:tcPr>
          <w:p w14:paraId="641880EC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B16C344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회원가입</w:t>
            </w:r>
          </w:p>
        </w:tc>
      </w:tr>
      <w:tr w:rsidR="00151710" w:rsidRPr="00D54A11" w14:paraId="6F9F9045" w14:textId="77777777" w:rsidTr="00DA0A6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8C7BD3C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1B3891A" w14:textId="7B41332F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D54A11" w14:paraId="767C1C1D" w14:textId="77777777" w:rsidTr="00DA0A6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76EA180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A367DD9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회원가입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혹은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회원가입이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  <w:p w14:paraId="2786B936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SNS(</w:t>
            </w:r>
            <w:r>
              <w:rPr>
                <w:rStyle w:val="ae"/>
                <w:rFonts w:hint="eastAsia"/>
              </w:rPr>
              <w:t>구글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페이스북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네이버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카카오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)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계정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연동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회원가입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시스템</w:t>
            </w:r>
          </w:p>
        </w:tc>
      </w:tr>
    </w:tbl>
    <w:p w14:paraId="124F7A07" w14:textId="77777777" w:rsidR="00151710" w:rsidRDefault="00151710" w:rsidP="00151710"/>
    <w:p w14:paraId="0E090AD4" w14:textId="77777777" w:rsidR="00151710" w:rsidRDefault="00151710" w:rsidP="00151710"/>
    <w:p w14:paraId="0BF127E8" w14:textId="77777777" w:rsidR="00151710" w:rsidRDefault="00151710" w:rsidP="00151710"/>
    <w:p w14:paraId="3D94AE4C" w14:textId="77777777" w:rsidR="00151710" w:rsidRDefault="00151710" w:rsidP="00151710"/>
    <w:p w14:paraId="0BEF6A3C" w14:textId="77777777" w:rsidR="00151710" w:rsidRDefault="00151710" w:rsidP="00151710"/>
    <w:p w14:paraId="7ACB445A" w14:textId="77777777" w:rsidR="00151710" w:rsidRDefault="00151710" w:rsidP="00151710"/>
    <w:p w14:paraId="630A389D" w14:textId="77777777" w:rsidR="00151710" w:rsidRDefault="00151710" w:rsidP="00151710"/>
    <w:p w14:paraId="1A2ACC0F" w14:textId="77777777" w:rsidR="00151710" w:rsidRDefault="00151710" w:rsidP="00151710"/>
    <w:p w14:paraId="76E319F0" w14:textId="77777777" w:rsidR="00151710" w:rsidRDefault="00151710" w:rsidP="00151710"/>
    <w:p w14:paraId="0166F8C3" w14:textId="77777777" w:rsidR="00151710" w:rsidRDefault="00151710" w:rsidP="00151710"/>
    <w:p w14:paraId="66620BF5" w14:textId="77777777" w:rsidR="00151710" w:rsidRDefault="00151710" w:rsidP="00151710"/>
    <w:p w14:paraId="5A719BE8" w14:textId="77777777" w:rsidR="00151710" w:rsidRDefault="00151710" w:rsidP="00151710"/>
    <w:p w14:paraId="5376F9C8" w14:textId="77777777" w:rsidR="00151710" w:rsidRPr="003C1E0F" w:rsidRDefault="00151710" w:rsidP="0015171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7E70C2" w14:paraId="4E2F49D6" w14:textId="77777777" w:rsidTr="00DA0A6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6595A15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7CE184BB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</w:t>
            </w:r>
            <w:r>
              <w:rPr>
                <w:rStyle w:val="ae"/>
              </w:rPr>
              <w:t>12</w:t>
            </w:r>
          </w:p>
        </w:tc>
        <w:tc>
          <w:tcPr>
            <w:tcW w:w="1420" w:type="dxa"/>
            <w:shd w:val="clear" w:color="auto" w:fill="BFBFBF"/>
          </w:tcPr>
          <w:p w14:paraId="72AE0778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19618B72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조회</w:t>
            </w:r>
          </w:p>
        </w:tc>
      </w:tr>
      <w:tr w:rsidR="00151710" w:rsidRPr="007E70C2" w14:paraId="13EFE854" w14:textId="77777777" w:rsidTr="00DA0A6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7308424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B4A140B" w14:textId="618547BB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7E70C2" w14:paraId="7BF13413" w14:textId="77777777" w:rsidTr="00DA0A6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5B09B94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34D7E65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  <w:p w14:paraId="1EF6A576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슬라이딩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뷰로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올라온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글을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확인할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  <w:p w14:paraId="77365F41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게시글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생성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6F67B9A8" w14:textId="77777777" w:rsidR="00151710" w:rsidRDefault="00151710" w:rsidP="00151710"/>
    <w:p w14:paraId="794A4C80" w14:textId="77777777" w:rsidR="00151710" w:rsidRDefault="00151710" w:rsidP="00151710"/>
    <w:p w14:paraId="3265CF0D" w14:textId="77777777" w:rsidR="00151710" w:rsidRDefault="00151710" w:rsidP="00151710"/>
    <w:p w14:paraId="06C4E5A4" w14:textId="77777777" w:rsidR="00151710" w:rsidRDefault="00151710" w:rsidP="00151710"/>
    <w:p w14:paraId="4AAA75BB" w14:textId="77777777" w:rsidR="00151710" w:rsidRDefault="00151710" w:rsidP="00151710"/>
    <w:p w14:paraId="087366C5" w14:textId="77777777" w:rsidR="00151710" w:rsidRDefault="00151710" w:rsidP="00151710"/>
    <w:p w14:paraId="4E3A5341" w14:textId="77777777" w:rsidR="00151710" w:rsidRDefault="00151710" w:rsidP="00151710"/>
    <w:p w14:paraId="2E98CD97" w14:textId="77777777" w:rsidR="00151710" w:rsidRDefault="00151710" w:rsidP="00151710"/>
    <w:p w14:paraId="3713DFB1" w14:textId="77777777" w:rsidR="00151710" w:rsidRDefault="00151710" w:rsidP="00151710"/>
    <w:p w14:paraId="107947DE" w14:textId="77777777" w:rsidR="00151710" w:rsidRDefault="00151710" w:rsidP="00151710"/>
    <w:p w14:paraId="17C6DCD4" w14:textId="77777777" w:rsidR="00151710" w:rsidRDefault="00151710" w:rsidP="00151710"/>
    <w:p w14:paraId="431267F0" w14:textId="77777777" w:rsidR="00151710" w:rsidRDefault="00151710" w:rsidP="00151710"/>
    <w:p w14:paraId="342A417F" w14:textId="77777777" w:rsidR="00151710" w:rsidRDefault="00151710" w:rsidP="00151710"/>
    <w:p w14:paraId="541F80C6" w14:textId="77777777" w:rsidR="00151710" w:rsidRDefault="00151710" w:rsidP="00151710"/>
    <w:p w14:paraId="579C0B63" w14:textId="77777777" w:rsidR="00151710" w:rsidRDefault="00151710" w:rsidP="0015171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7E70C2" w14:paraId="33E5925E" w14:textId="77777777" w:rsidTr="00DA0A6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86DBE8B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45338B59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</w:t>
            </w:r>
            <w:r>
              <w:rPr>
                <w:rStyle w:val="ae"/>
              </w:rPr>
              <w:t>13</w:t>
            </w:r>
          </w:p>
        </w:tc>
        <w:tc>
          <w:tcPr>
            <w:tcW w:w="1420" w:type="dxa"/>
            <w:shd w:val="clear" w:color="auto" w:fill="BFBFBF"/>
          </w:tcPr>
          <w:p w14:paraId="6575BFA7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71466034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게시글</w:t>
            </w:r>
          </w:p>
        </w:tc>
      </w:tr>
      <w:tr w:rsidR="00151710" w:rsidRPr="007E70C2" w14:paraId="1A035A0D" w14:textId="77777777" w:rsidTr="00DA0A6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92CF426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C9EFAAC" w14:textId="7B405AF9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7E70C2" w14:paraId="45EB502D" w14:textId="77777777" w:rsidTr="00DA0A63">
        <w:trPr>
          <w:trHeight w:val="746"/>
        </w:trPr>
        <w:tc>
          <w:tcPr>
            <w:tcW w:w="1525" w:type="dxa"/>
            <w:shd w:val="clear" w:color="auto" w:fill="CCCCCC"/>
            <w:vAlign w:val="center"/>
          </w:tcPr>
          <w:p w14:paraId="0DA255BB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7BF9278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특정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선택하면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  <w:p w14:paraId="7B62CD86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댓글을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남길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B</w:t>
            </w:r>
            <w:r>
              <w:rPr>
                <w:rStyle w:val="ae"/>
              </w:rPr>
              <w:t>ar</w:t>
            </w:r>
            <w:r>
              <w:rPr>
                <w:rStyle w:val="ae"/>
                <w:rFonts w:hint="eastAsia"/>
              </w:rPr>
              <w:t>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</w:t>
            </w:r>
          </w:p>
          <w:p w14:paraId="187375E8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proofErr w:type="spellStart"/>
            <w:r>
              <w:rPr>
                <w:rStyle w:val="ae"/>
                <w:rFonts w:hint="eastAsia"/>
              </w:rPr>
              <w:t>뒤로가기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</w:t>
            </w:r>
          </w:p>
          <w:p w14:paraId="207F123C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게시글일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경우에는</w:t>
            </w:r>
            <w:r>
              <w:rPr>
                <w:rStyle w:val="ae"/>
                <w:rFonts w:hint="eastAsia"/>
              </w:rPr>
              <w:t xml:space="preserve"> </w:t>
            </w:r>
            <w:proofErr w:type="gramStart"/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/</w:t>
            </w:r>
            <w:proofErr w:type="gramEnd"/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6F6FBA04" w14:textId="77777777" w:rsidR="00151710" w:rsidRDefault="00151710" w:rsidP="00151710"/>
    <w:p w14:paraId="2C402C55" w14:textId="77777777" w:rsidR="00151710" w:rsidRDefault="00151710" w:rsidP="00151710"/>
    <w:p w14:paraId="34F17C8A" w14:textId="77777777" w:rsidR="00151710" w:rsidRDefault="00151710" w:rsidP="00151710"/>
    <w:p w14:paraId="2F4394CC" w14:textId="77777777" w:rsidR="00151710" w:rsidRDefault="00151710" w:rsidP="00151710"/>
    <w:p w14:paraId="4EB027B5" w14:textId="77777777" w:rsidR="00151710" w:rsidRDefault="00151710" w:rsidP="00151710"/>
    <w:p w14:paraId="56F01D2D" w14:textId="77777777" w:rsidR="00151710" w:rsidRDefault="00151710" w:rsidP="00151710"/>
    <w:p w14:paraId="549C19B1" w14:textId="77777777" w:rsidR="00151710" w:rsidRDefault="00151710" w:rsidP="00151710"/>
    <w:p w14:paraId="03928D0C" w14:textId="77777777" w:rsidR="00151710" w:rsidRDefault="00151710" w:rsidP="00151710"/>
    <w:p w14:paraId="2839AE7F" w14:textId="77777777" w:rsidR="00151710" w:rsidRDefault="00151710" w:rsidP="00151710"/>
    <w:p w14:paraId="47E80D43" w14:textId="77777777" w:rsidR="00151710" w:rsidRDefault="00151710" w:rsidP="00151710"/>
    <w:p w14:paraId="2C5195FD" w14:textId="77777777" w:rsidR="00151710" w:rsidRDefault="00151710" w:rsidP="00151710"/>
    <w:p w14:paraId="50F3CBCC" w14:textId="77777777" w:rsidR="00151710" w:rsidRDefault="00151710" w:rsidP="00151710"/>
    <w:p w14:paraId="33DE367D" w14:textId="77777777" w:rsidR="00151710" w:rsidRDefault="00151710" w:rsidP="00151710"/>
    <w:p w14:paraId="6EDD2A08" w14:textId="77777777" w:rsidR="00151710" w:rsidRDefault="00151710" w:rsidP="00151710"/>
    <w:p w14:paraId="35A25FD4" w14:textId="77777777" w:rsidR="00151710" w:rsidRDefault="00151710" w:rsidP="0015171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7E70C2" w14:paraId="3CFC6DBD" w14:textId="77777777" w:rsidTr="00D0115F">
        <w:trPr>
          <w:trHeight w:val="354"/>
        </w:trPr>
        <w:tc>
          <w:tcPr>
            <w:tcW w:w="1512" w:type="dxa"/>
            <w:shd w:val="clear" w:color="auto" w:fill="CCCCCC"/>
            <w:vAlign w:val="center"/>
          </w:tcPr>
          <w:p w14:paraId="314329A6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0" w:type="dxa"/>
          </w:tcPr>
          <w:p w14:paraId="78A192C7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</w:t>
            </w:r>
            <w:r>
              <w:rPr>
                <w:rStyle w:val="ae"/>
              </w:rPr>
              <w:t>14</w:t>
            </w:r>
          </w:p>
        </w:tc>
        <w:tc>
          <w:tcPr>
            <w:tcW w:w="1409" w:type="dxa"/>
            <w:shd w:val="clear" w:color="auto" w:fill="BFBFBF"/>
          </w:tcPr>
          <w:p w14:paraId="6988D573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5" w:type="dxa"/>
          </w:tcPr>
          <w:p w14:paraId="4171920A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</w:t>
            </w:r>
          </w:p>
        </w:tc>
      </w:tr>
      <w:tr w:rsidR="00151710" w:rsidRPr="007E70C2" w14:paraId="2163A0BF" w14:textId="77777777" w:rsidTr="00D0115F">
        <w:trPr>
          <w:trHeight w:val="6505"/>
        </w:trPr>
        <w:tc>
          <w:tcPr>
            <w:tcW w:w="1512" w:type="dxa"/>
            <w:shd w:val="clear" w:color="auto" w:fill="CCCCCC"/>
            <w:vAlign w:val="center"/>
          </w:tcPr>
          <w:p w14:paraId="3B0AB8E9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04" w:type="dxa"/>
            <w:gridSpan w:val="3"/>
            <w:vAlign w:val="center"/>
          </w:tcPr>
          <w:p w14:paraId="2564A6E7" w14:textId="75A711FF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7E70C2" w14:paraId="027B65D4" w14:textId="77777777" w:rsidTr="00D0115F">
        <w:trPr>
          <w:trHeight w:val="368"/>
        </w:trPr>
        <w:tc>
          <w:tcPr>
            <w:tcW w:w="1512" w:type="dxa"/>
            <w:shd w:val="clear" w:color="auto" w:fill="CCCCCC"/>
            <w:vAlign w:val="center"/>
          </w:tcPr>
          <w:p w14:paraId="061A750A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04" w:type="dxa"/>
            <w:gridSpan w:val="3"/>
          </w:tcPr>
          <w:p w14:paraId="4008B635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S</w:t>
            </w:r>
            <w:r>
              <w:rPr>
                <w:rStyle w:val="ae"/>
              </w:rPr>
              <w:t>C013</w:t>
            </w:r>
            <w:r>
              <w:rPr>
                <w:rStyle w:val="ae"/>
                <w:rFonts w:hint="eastAsia"/>
              </w:rPr>
              <w:t>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부분에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위치하는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부분이다</w:t>
            </w:r>
          </w:p>
          <w:p w14:paraId="2942E439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S</w:t>
            </w:r>
            <w:r>
              <w:rPr>
                <w:rStyle w:val="ae"/>
              </w:rPr>
              <w:t>C013</w:t>
            </w:r>
            <w:r>
              <w:rPr>
                <w:rStyle w:val="ae"/>
                <w:rFonts w:hint="eastAsia"/>
              </w:rPr>
              <w:t>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Bar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통해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  <w:p w14:paraId="063A37CD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본인의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경우</w:t>
            </w:r>
            <w:r>
              <w:rPr>
                <w:rStyle w:val="ae"/>
                <w:rFonts w:hint="eastAsia"/>
              </w:rPr>
              <w:t xml:space="preserve"> </w:t>
            </w:r>
            <w:proofErr w:type="gramStart"/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/</w:t>
            </w:r>
            <w:proofErr w:type="gramEnd"/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1AA27278" w14:textId="14A67CA5" w:rsidR="00D0115F" w:rsidRDefault="00D0115F" w:rsidP="004221DF"/>
    <w:p w14:paraId="52087811" w14:textId="53A3CEC5" w:rsidR="00D0115F" w:rsidRDefault="00D0115F" w:rsidP="004221DF"/>
    <w:p w14:paraId="4E40327C" w14:textId="0FDD8D80" w:rsidR="00D0115F" w:rsidRDefault="00D0115F" w:rsidP="004221DF"/>
    <w:p w14:paraId="418A21CB" w14:textId="6B3F4EB9" w:rsidR="00D0115F" w:rsidRDefault="00D0115F" w:rsidP="004221DF"/>
    <w:p w14:paraId="76BBF136" w14:textId="232194F0" w:rsidR="00D0115F" w:rsidRDefault="00D0115F" w:rsidP="004221DF"/>
    <w:p w14:paraId="5A5B7974" w14:textId="024F2ED0" w:rsidR="00D0115F" w:rsidRDefault="00D0115F" w:rsidP="004221DF"/>
    <w:p w14:paraId="32C3829B" w14:textId="11765220" w:rsidR="00D0115F" w:rsidRDefault="00D0115F" w:rsidP="004221DF"/>
    <w:p w14:paraId="033949A1" w14:textId="47CA5B36" w:rsidR="00D0115F" w:rsidRDefault="00D0115F" w:rsidP="004221DF"/>
    <w:p w14:paraId="391A0987" w14:textId="36EC4188" w:rsidR="00D0115F" w:rsidRDefault="00D0115F" w:rsidP="004221DF"/>
    <w:p w14:paraId="209ACECE" w14:textId="6DFC8ADA" w:rsidR="00D0115F" w:rsidRDefault="00D0115F" w:rsidP="004221DF"/>
    <w:p w14:paraId="0C67BB1E" w14:textId="77777777" w:rsidR="00D0115F" w:rsidRDefault="00D0115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2621"/>
        <w:gridCol w:w="1597"/>
        <w:gridCol w:w="3103"/>
      </w:tblGrid>
      <w:tr w:rsidR="00D0115F" w:rsidRPr="00D54A11" w14:paraId="53F76BD5" w14:textId="77777777" w:rsidTr="00C70FCF">
        <w:trPr>
          <w:trHeight w:val="354"/>
        </w:trPr>
        <w:tc>
          <w:tcPr>
            <w:tcW w:w="1202" w:type="dxa"/>
            <w:shd w:val="clear" w:color="auto" w:fill="CCCCCC"/>
            <w:vAlign w:val="center"/>
          </w:tcPr>
          <w:p w14:paraId="38CC57F5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621" w:type="dxa"/>
          </w:tcPr>
          <w:p w14:paraId="12571BF6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</w:t>
            </w:r>
            <w:r>
              <w:rPr>
                <w:rStyle w:val="ae"/>
              </w:rPr>
              <w:t>17</w:t>
            </w:r>
          </w:p>
        </w:tc>
        <w:tc>
          <w:tcPr>
            <w:tcW w:w="1597" w:type="dxa"/>
            <w:shd w:val="clear" w:color="auto" w:fill="BFBFBF"/>
          </w:tcPr>
          <w:p w14:paraId="32D86A8F" w14:textId="77777777" w:rsidR="00D0115F" w:rsidRPr="005A219F" w:rsidRDefault="00D0115F" w:rsidP="00C70FC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2" w:type="dxa"/>
          </w:tcPr>
          <w:p w14:paraId="337CC0A6" w14:textId="77777777" w:rsidR="00D0115F" w:rsidRPr="007E70C2" w:rsidRDefault="00D0115F" w:rsidP="00C70FCF">
            <w:pPr>
              <w:rPr>
                <w:rStyle w:val="ae"/>
              </w:rPr>
            </w:pPr>
            <w:proofErr w:type="spellStart"/>
            <w:r w:rsidRPr="003A0CBF">
              <w:rPr>
                <w:rStyle w:val="ae"/>
                <w:rFonts w:hint="eastAsia"/>
              </w:rPr>
              <w:t>상황별</w:t>
            </w:r>
            <w:proofErr w:type="spellEnd"/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코디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추천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게시판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게시물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댓글</w:t>
            </w:r>
            <w:r w:rsidRPr="003A0CBF">
              <w:rPr>
                <w:rStyle w:val="ae"/>
                <w:rFonts w:hint="eastAsia"/>
              </w:rPr>
              <w:t xml:space="preserve"> </w:t>
            </w:r>
            <w:proofErr w:type="gramStart"/>
            <w:r w:rsidRPr="003A0CBF">
              <w:rPr>
                <w:rStyle w:val="ae"/>
                <w:rFonts w:hint="eastAsia"/>
              </w:rPr>
              <w:t>생성</w:t>
            </w:r>
            <w:r w:rsidRPr="003A0CBF">
              <w:rPr>
                <w:rStyle w:val="ae"/>
                <w:rFonts w:hint="eastAsia"/>
              </w:rPr>
              <w:t xml:space="preserve"> /</w:t>
            </w:r>
            <w:proofErr w:type="gramEnd"/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수정</w:t>
            </w:r>
            <w:r w:rsidRPr="003A0CBF">
              <w:rPr>
                <w:rStyle w:val="ae"/>
                <w:rFonts w:hint="eastAsia"/>
              </w:rPr>
              <w:t xml:space="preserve"> /</w:t>
            </w:r>
            <w:r w:rsidRPr="003A0CBF">
              <w:rPr>
                <w:rStyle w:val="ae"/>
                <w:rFonts w:hint="eastAsia"/>
              </w:rPr>
              <w:t>삭제</w:t>
            </w:r>
          </w:p>
        </w:tc>
      </w:tr>
      <w:tr w:rsidR="00D0115F" w:rsidRPr="00D54A11" w14:paraId="43FEAF98" w14:textId="77777777" w:rsidTr="00C70FCF">
        <w:trPr>
          <w:trHeight w:val="6505"/>
        </w:trPr>
        <w:tc>
          <w:tcPr>
            <w:tcW w:w="1202" w:type="dxa"/>
            <w:shd w:val="clear" w:color="auto" w:fill="CCCCCC"/>
            <w:vAlign w:val="center"/>
          </w:tcPr>
          <w:p w14:paraId="55F0A7D0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7340" w:type="dxa"/>
            <w:gridSpan w:val="3"/>
            <w:vAlign w:val="center"/>
          </w:tcPr>
          <w:p w14:paraId="0C62C3D0" w14:textId="31A490AF" w:rsidR="00D0115F" w:rsidRPr="007E70C2" w:rsidRDefault="00D0115F" w:rsidP="00C70FCF">
            <w:pPr>
              <w:jc w:val="center"/>
              <w:rPr>
                <w:rStyle w:val="ae"/>
              </w:rPr>
            </w:pPr>
            <w:r w:rsidRPr="00D41EDC">
              <w:rPr>
                <w:rStyle w:val="ae"/>
                <w:noProof/>
              </w:rPr>
              <w:drawing>
                <wp:inline distT="0" distB="0" distL="0" distR="0" wp14:anchorId="63E74BA5" wp14:editId="79D9BFEB">
                  <wp:extent cx="4467225" cy="6496050"/>
                  <wp:effectExtent l="0" t="0" r="9525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5F" w:rsidRPr="00D54A11" w14:paraId="0EF9A85C" w14:textId="77777777" w:rsidTr="00C70FCF">
        <w:trPr>
          <w:trHeight w:val="368"/>
        </w:trPr>
        <w:tc>
          <w:tcPr>
            <w:tcW w:w="1202" w:type="dxa"/>
            <w:shd w:val="clear" w:color="auto" w:fill="CCCCCC"/>
            <w:vAlign w:val="center"/>
          </w:tcPr>
          <w:p w14:paraId="1CA33A6E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40" w:type="dxa"/>
            <w:gridSpan w:val="3"/>
          </w:tcPr>
          <w:p w14:paraId="3D054A21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댓글이면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옆에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메뉴가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생기고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삭제를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1ABC9921" w14:textId="77777777" w:rsidR="00D0115F" w:rsidRDefault="00D0115F" w:rsidP="00D0115F"/>
    <w:p w14:paraId="504B5A4F" w14:textId="77777777" w:rsidR="00D0115F" w:rsidRDefault="00D0115F" w:rsidP="00D0115F"/>
    <w:p w14:paraId="5E24E934" w14:textId="49135AD0" w:rsidR="00D0115F" w:rsidRDefault="00D0115F" w:rsidP="00D0115F"/>
    <w:p w14:paraId="068FBF1F" w14:textId="77777777" w:rsidR="00D0115F" w:rsidRDefault="00D0115F" w:rsidP="00D0115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2607"/>
        <w:gridCol w:w="1593"/>
        <w:gridCol w:w="3127"/>
      </w:tblGrid>
      <w:tr w:rsidR="00D0115F" w:rsidRPr="007E70C2" w14:paraId="20D459AE" w14:textId="77777777" w:rsidTr="00C70FCF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FBE1AD6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B187E3F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</w:t>
            </w:r>
            <w:r>
              <w:rPr>
                <w:rStyle w:val="ae"/>
              </w:rPr>
              <w:t>18</w:t>
            </w:r>
          </w:p>
        </w:tc>
        <w:tc>
          <w:tcPr>
            <w:tcW w:w="1420" w:type="dxa"/>
            <w:shd w:val="clear" w:color="auto" w:fill="BFBFBF"/>
          </w:tcPr>
          <w:p w14:paraId="25B0367E" w14:textId="77777777" w:rsidR="00D0115F" w:rsidRPr="005A219F" w:rsidRDefault="00D0115F" w:rsidP="00C70FC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74274022" w14:textId="77777777" w:rsidR="00D0115F" w:rsidRPr="003A0CBF" w:rsidRDefault="00D0115F" w:rsidP="00C70FCF">
            <w:pPr>
              <w:rPr>
                <w:rStyle w:val="ae"/>
              </w:rPr>
            </w:pPr>
            <w:proofErr w:type="spellStart"/>
            <w:r w:rsidRPr="003A0CBF">
              <w:rPr>
                <w:rStyle w:val="ae"/>
                <w:rFonts w:hint="eastAsia"/>
              </w:rPr>
              <w:t>상황별</w:t>
            </w:r>
            <w:proofErr w:type="spellEnd"/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코디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추천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게시판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좋아요</w:t>
            </w:r>
            <w:r w:rsidRPr="003A0CBF">
              <w:rPr>
                <w:rStyle w:val="ae"/>
                <w:rFonts w:hint="eastAsia"/>
              </w:rPr>
              <w:t xml:space="preserve"> </w:t>
            </w:r>
            <w:proofErr w:type="gramStart"/>
            <w:r w:rsidRPr="003A0CBF">
              <w:rPr>
                <w:rStyle w:val="ae"/>
                <w:rFonts w:hint="eastAsia"/>
              </w:rPr>
              <w:t>등록</w:t>
            </w:r>
            <w:r w:rsidRPr="003A0CBF">
              <w:rPr>
                <w:rStyle w:val="ae"/>
                <w:rFonts w:hint="eastAsia"/>
              </w:rPr>
              <w:t xml:space="preserve"> /</w:t>
            </w:r>
            <w:proofErr w:type="gramEnd"/>
            <w:r w:rsidRPr="003A0CBF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취소</w:t>
            </w:r>
          </w:p>
        </w:tc>
      </w:tr>
      <w:tr w:rsidR="00D0115F" w:rsidRPr="007E70C2" w14:paraId="12916D33" w14:textId="77777777" w:rsidTr="00C70FC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D812F79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006DE78" w14:textId="5EA38CD0" w:rsidR="00D0115F" w:rsidRPr="007E70C2" w:rsidRDefault="00D0115F" w:rsidP="00C70FCF">
            <w:pPr>
              <w:jc w:val="center"/>
              <w:rPr>
                <w:rStyle w:val="ae"/>
              </w:rPr>
            </w:pPr>
            <w:r w:rsidRPr="00D41EDC">
              <w:rPr>
                <w:rStyle w:val="ae"/>
                <w:noProof/>
              </w:rPr>
              <w:drawing>
                <wp:inline distT="0" distB="0" distL="0" distR="0" wp14:anchorId="3B4DD999" wp14:editId="6B6A0DE2">
                  <wp:extent cx="4495800" cy="6372225"/>
                  <wp:effectExtent l="0" t="0" r="0" b="9525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5F" w:rsidRPr="007E70C2" w14:paraId="594CD651" w14:textId="77777777" w:rsidTr="00C70FC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016FB91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CBDD2CD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댓글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옆의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누를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때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좋아요를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표시하고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다시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누르면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좋아요를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취소할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73C6C514" w14:textId="77777777" w:rsidR="00D0115F" w:rsidRDefault="00D0115F" w:rsidP="00D0115F"/>
    <w:p w14:paraId="2B83806F" w14:textId="77777777" w:rsidR="00D0115F" w:rsidRDefault="00D0115F" w:rsidP="00D0115F"/>
    <w:p w14:paraId="6EE2F904" w14:textId="77777777" w:rsidR="00D0115F" w:rsidRDefault="00D0115F" w:rsidP="00D0115F"/>
    <w:p w14:paraId="1477EE5D" w14:textId="77777777" w:rsidR="00D0115F" w:rsidRDefault="00D0115F" w:rsidP="00D0115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3"/>
        <w:gridCol w:w="2586"/>
        <w:gridCol w:w="1579"/>
        <w:gridCol w:w="3118"/>
      </w:tblGrid>
      <w:tr w:rsidR="00D0115F" w:rsidRPr="003A0CBF" w14:paraId="354A41DC" w14:textId="77777777" w:rsidTr="00C70FCF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58002C71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19B5CFE8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</w:t>
            </w:r>
            <w:r>
              <w:rPr>
                <w:rStyle w:val="ae"/>
              </w:rPr>
              <w:t>19</w:t>
            </w:r>
          </w:p>
        </w:tc>
        <w:tc>
          <w:tcPr>
            <w:tcW w:w="1420" w:type="dxa"/>
            <w:shd w:val="clear" w:color="auto" w:fill="BFBFBF"/>
          </w:tcPr>
          <w:p w14:paraId="6EF5BD7D" w14:textId="77777777" w:rsidR="00D0115F" w:rsidRPr="005A219F" w:rsidRDefault="00D0115F" w:rsidP="00C70FC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47345D1" w14:textId="77777777" w:rsidR="00D0115F" w:rsidRPr="003A0CBF" w:rsidRDefault="00D0115F" w:rsidP="00C70FCF">
            <w:pPr>
              <w:rPr>
                <w:rStyle w:val="ae"/>
              </w:rPr>
            </w:pPr>
            <w:proofErr w:type="spellStart"/>
            <w:r w:rsidRPr="003A0CBF">
              <w:rPr>
                <w:rStyle w:val="ae"/>
                <w:rFonts w:hint="eastAsia"/>
              </w:rPr>
              <w:t>상</w:t>
            </w:r>
            <w:r w:rsidRPr="005D0D05">
              <w:rPr>
                <w:rStyle w:val="ae"/>
                <w:rFonts w:hint="eastAsia"/>
              </w:rPr>
              <w:t>황별</w:t>
            </w:r>
            <w:proofErr w:type="spellEnd"/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코디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추천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게시물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좋아요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목록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조회</w:t>
            </w:r>
          </w:p>
        </w:tc>
      </w:tr>
      <w:tr w:rsidR="00D0115F" w:rsidRPr="007E70C2" w14:paraId="05EAD94C" w14:textId="77777777" w:rsidTr="00C70FC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7CCD7414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0EB1754" w14:textId="67CD8F81" w:rsidR="00D0115F" w:rsidRPr="007E70C2" w:rsidRDefault="00D0115F" w:rsidP="00C70FCF">
            <w:pPr>
              <w:jc w:val="center"/>
              <w:rPr>
                <w:rStyle w:val="ae"/>
              </w:rPr>
            </w:pPr>
            <w:r w:rsidRPr="00D41EDC">
              <w:rPr>
                <w:rStyle w:val="ae"/>
                <w:noProof/>
              </w:rPr>
              <w:drawing>
                <wp:inline distT="0" distB="0" distL="0" distR="0" wp14:anchorId="34A1A88F" wp14:editId="5E4713C0">
                  <wp:extent cx="4448175" cy="5381625"/>
                  <wp:effectExtent l="0" t="0" r="9525" b="952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538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5F" w:rsidRPr="007E70C2" w14:paraId="165BFBFC" w14:textId="77777777" w:rsidTr="00C70FC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1D9EDBC1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26135DB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좋아요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목록에서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사용자가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좋아요를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눌렀던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댓글들을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61DEBBE6" w14:textId="77777777" w:rsidR="00D0115F" w:rsidRPr="003A0CBF" w:rsidRDefault="00D0115F" w:rsidP="00D0115F"/>
    <w:p w14:paraId="38DB6017" w14:textId="77777777" w:rsidR="00D0115F" w:rsidRPr="000578B6" w:rsidRDefault="00D0115F" w:rsidP="00D0115F"/>
    <w:p w14:paraId="75AA578F" w14:textId="3861E9BC" w:rsidR="00D0115F" w:rsidRPr="00D0115F" w:rsidRDefault="00D0115F" w:rsidP="004221DF"/>
    <w:p w14:paraId="1F50A931" w14:textId="548CC616" w:rsidR="00D0115F" w:rsidRDefault="00D0115F" w:rsidP="004221DF"/>
    <w:p w14:paraId="37981B8D" w14:textId="6C37DB5E" w:rsidR="00D0115F" w:rsidRDefault="00D0115F" w:rsidP="004221DF"/>
    <w:p w14:paraId="35E7A5A7" w14:textId="5987710F" w:rsidR="000A7E31" w:rsidRDefault="000A7E31" w:rsidP="004221DF"/>
    <w:p w14:paraId="3C0930DB" w14:textId="77777777" w:rsidR="000A7E31" w:rsidRPr="00151710" w:rsidRDefault="000A7E31" w:rsidP="004221DF"/>
    <w:p w14:paraId="701FDF5A" w14:textId="77777777" w:rsidR="000578B6" w:rsidRDefault="000578B6" w:rsidP="004221DF">
      <w:pPr>
        <w:pStyle w:val="1"/>
      </w:pPr>
      <w:bookmarkStart w:id="20" w:name="_Toc287096163"/>
      <w:bookmarkStart w:id="21" w:name="_Toc447209014"/>
      <w:bookmarkEnd w:id="19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0"/>
      <w:bookmarkEnd w:id="21"/>
    </w:p>
    <w:p w14:paraId="11C884B2" w14:textId="77777777" w:rsidR="000578B6" w:rsidRDefault="000578B6" w:rsidP="000578B6"/>
    <w:p w14:paraId="46EFE1F6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1866B293" w14:textId="77777777" w:rsidTr="00D54A11">
        <w:tc>
          <w:tcPr>
            <w:tcW w:w="2450" w:type="dxa"/>
            <w:shd w:val="clear" w:color="auto" w:fill="CCCCCC"/>
          </w:tcPr>
          <w:p w14:paraId="7BBC6B4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066CD65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1CF3AC69" w14:textId="77777777" w:rsidTr="00D54A11">
        <w:tc>
          <w:tcPr>
            <w:tcW w:w="2450" w:type="dxa"/>
          </w:tcPr>
          <w:p w14:paraId="36DD806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A92CDF2" w14:textId="77777777" w:rsidR="000578B6" w:rsidRPr="00BA2195" w:rsidRDefault="000578B6" w:rsidP="00342162"/>
        </w:tc>
      </w:tr>
      <w:tr w:rsidR="000578B6" w:rsidRPr="00D54A11" w14:paraId="3AEF7FF8" w14:textId="77777777" w:rsidTr="00D54A11">
        <w:tc>
          <w:tcPr>
            <w:tcW w:w="2450" w:type="dxa"/>
          </w:tcPr>
          <w:p w14:paraId="4B29F66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3DEF1D0" w14:textId="77777777" w:rsidR="000578B6" w:rsidRPr="00BA2195" w:rsidRDefault="000578B6" w:rsidP="00342162"/>
        </w:tc>
      </w:tr>
      <w:tr w:rsidR="000578B6" w:rsidRPr="00D54A11" w14:paraId="7ACB7DBA" w14:textId="77777777" w:rsidTr="00D54A11">
        <w:tc>
          <w:tcPr>
            <w:tcW w:w="2450" w:type="dxa"/>
          </w:tcPr>
          <w:p w14:paraId="110D2AE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133C9A4" w14:textId="77777777" w:rsidR="000578B6" w:rsidRPr="00BA2195" w:rsidRDefault="000578B6" w:rsidP="00342162"/>
        </w:tc>
      </w:tr>
      <w:tr w:rsidR="000578B6" w:rsidRPr="00D54A11" w14:paraId="71C13E40" w14:textId="77777777" w:rsidTr="00D54A11">
        <w:tc>
          <w:tcPr>
            <w:tcW w:w="2450" w:type="dxa"/>
          </w:tcPr>
          <w:p w14:paraId="6BA35103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367D773" w14:textId="77777777" w:rsidR="000578B6" w:rsidRPr="00BA2195" w:rsidRDefault="000578B6" w:rsidP="00342162"/>
        </w:tc>
      </w:tr>
      <w:tr w:rsidR="000578B6" w:rsidRPr="00D54A11" w14:paraId="3DB2ED5A" w14:textId="77777777" w:rsidTr="00D54A11">
        <w:tc>
          <w:tcPr>
            <w:tcW w:w="2450" w:type="dxa"/>
          </w:tcPr>
          <w:p w14:paraId="1D7E179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95C86FA" w14:textId="77777777" w:rsidR="000578B6" w:rsidRPr="00BA2195" w:rsidRDefault="000578B6" w:rsidP="00342162"/>
        </w:tc>
      </w:tr>
      <w:tr w:rsidR="000578B6" w:rsidRPr="00D54A11" w14:paraId="390EDE10" w14:textId="77777777" w:rsidTr="00D54A11">
        <w:tc>
          <w:tcPr>
            <w:tcW w:w="2450" w:type="dxa"/>
          </w:tcPr>
          <w:p w14:paraId="144868F2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EEB7D3" w14:textId="77777777" w:rsidR="000578B6" w:rsidRPr="00BA2195" w:rsidRDefault="000578B6" w:rsidP="00342162"/>
        </w:tc>
      </w:tr>
      <w:tr w:rsidR="000578B6" w:rsidRPr="00D54A11" w14:paraId="0B4AD313" w14:textId="77777777" w:rsidTr="00D54A11">
        <w:tc>
          <w:tcPr>
            <w:tcW w:w="2450" w:type="dxa"/>
          </w:tcPr>
          <w:p w14:paraId="0A69DF7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AAD7414" w14:textId="77777777" w:rsidR="000578B6" w:rsidRPr="00BA2195" w:rsidRDefault="000578B6" w:rsidP="00342162"/>
        </w:tc>
      </w:tr>
      <w:tr w:rsidR="000578B6" w:rsidRPr="00D54A11" w14:paraId="4B668360" w14:textId="77777777" w:rsidTr="00D54A11">
        <w:tc>
          <w:tcPr>
            <w:tcW w:w="2450" w:type="dxa"/>
          </w:tcPr>
          <w:p w14:paraId="50902F0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6692969" w14:textId="77777777" w:rsidR="000578B6" w:rsidRPr="00BA2195" w:rsidRDefault="000578B6" w:rsidP="00342162"/>
        </w:tc>
      </w:tr>
      <w:tr w:rsidR="000578B6" w:rsidRPr="00D54A11" w14:paraId="7E59993A" w14:textId="77777777" w:rsidTr="00D54A11">
        <w:tc>
          <w:tcPr>
            <w:tcW w:w="2450" w:type="dxa"/>
          </w:tcPr>
          <w:p w14:paraId="36CAD8B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EE97C7D" w14:textId="77777777" w:rsidR="000578B6" w:rsidRPr="00BA2195" w:rsidRDefault="000578B6" w:rsidP="00342162"/>
        </w:tc>
      </w:tr>
    </w:tbl>
    <w:p w14:paraId="4E5853C2" w14:textId="77777777" w:rsidR="000578B6" w:rsidRPr="000578B6" w:rsidRDefault="000578B6" w:rsidP="000578B6"/>
    <w:sectPr w:rsidR="000578B6" w:rsidRPr="000578B6" w:rsidSect="007E70C2">
      <w:footerReference w:type="default" r:id="rId21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F791" w14:textId="77777777" w:rsidR="00BF5886" w:rsidRDefault="00BF5886">
      <w:r>
        <w:separator/>
      </w:r>
    </w:p>
    <w:p w14:paraId="571A403A" w14:textId="77777777" w:rsidR="00BF5886" w:rsidRDefault="00BF5886"/>
    <w:p w14:paraId="251EE702" w14:textId="77777777" w:rsidR="00BF5886" w:rsidRDefault="00BF5886"/>
    <w:p w14:paraId="2D910DD2" w14:textId="77777777" w:rsidR="00BF5886" w:rsidRDefault="00BF5886"/>
  </w:endnote>
  <w:endnote w:type="continuationSeparator" w:id="0">
    <w:p w14:paraId="1D21B631" w14:textId="77777777" w:rsidR="00BF5886" w:rsidRDefault="00BF5886">
      <w:r>
        <w:continuationSeparator/>
      </w:r>
    </w:p>
    <w:p w14:paraId="3157314C" w14:textId="77777777" w:rsidR="00BF5886" w:rsidRDefault="00BF5886"/>
    <w:p w14:paraId="790AECA0" w14:textId="77777777" w:rsidR="00BF5886" w:rsidRDefault="00BF5886"/>
    <w:p w14:paraId="3324A2EC" w14:textId="77777777" w:rsidR="00BF5886" w:rsidRDefault="00BF58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409A" w14:textId="77777777" w:rsidR="003A0995" w:rsidRDefault="003A099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D592E4E" w14:textId="77777777" w:rsidR="003A0995" w:rsidRDefault="003A0995"/>
  <w:p w14:paraId="115268CA" w14:textId="77777777" w:rsidR="003A0995" w:rsidRDefault="003A0995"/>
  <w:p w14:paraId="218ACA01" w14:textId="77777777" w:rsidR="003A0995" w:rsidRDefault="003A0995"/>
  <w:p w14:paraId="647439D0" w14:textId="77777777" w:rsidR="003A0995" w:rsidRDefault="003A0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18A3" w14:textId="265259DC" w:rsidR="003A0995" w:rsidRDefault="003A099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136FC">
      <w:rPr>
        <w:noProof/>
      </w:rPr>
      <w:t>- 17 -</w:t>
    </w:r>
    <w:r>
      <w:fldChar w:fldCharType="end"/>
    </w:r>
  </w:p>
  <w:p w14:paraId="285AE954" w14:textId="655B1FA3" w:rsidR="003A0995" w:rsidRDefault="003A0995" w:rsidP="00763CEC">
    <w:pPr>
      <w:tabs>
        <w:tab w:val="right" w:pos="8504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C9321E" wp14:editId="79D144B2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F7E366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72949218" wp14:editId="7527792E">
          <wp:extent cx="2059940" cy="231140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94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5CF2" w14:textId="77777777" w:rsidR="009000D5" w:rsidRDefault="009000D5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E621" w14:textId="77777777" w:rsidR="007818B0" w:rsidRDefault="007818B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- 17 -</w:t>
    </w:r>
    <w:r>
      <w:fldChar w:fldCharType="end"/>
    </w:r>
  </w:p>
  <w:p w14:paraId="66A4443F" w14:textId="77777777" w:rsidR="007818B0" w:rsidRDefault="007818B0" w:rsidP="00763CEC">
    <w:pPr>
      <w:tabs>
        <w:tab w:val="right" w:pos="8504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DB10EF" wp14:editId="5D2577D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4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110168B" id="Rectangle 35" o:spid="_x0000_s1026" style="position:absolute;left:0;text-align:left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01726259" wp14:editId="1C33A682">
          <wp:extent cx="2059940" cy="231140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94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6886" w14:textId="77777777" w:rsidR="00BF5886" w:rsidRDefault="00BF5886">
      <w:r>
        <w:separator/>
      </w:r>
    </w:p>
    <w:p w14:paraId="3EB4C2A8" w14:textId="77777777" w:rsidR="00BF5886" w:rsidRDefault="00BF5886"/>
    <w:p w14:paraId="379C890A" w14:textId="77777777" w:rsidR="00BF5886" w:rsidRDefault="00BF5886"/>
    <w:p w14:paraId="0B420E97" w14:textId="77777777" w:rsidR="00BF5886" w:rsidRDefault="00BF5886"/>
  </w:footnote>
  <w:footnote w:type="continuationSeparator" w:id="0">
    <w:p w14:paraId="44351E0F" w14:textId="77777777" w:rsidR="00BF5886" w:rsidRDefault="00BF5886">
      <w:r>
        <w:continuationSeparator/>
      </w:r>
    </w:p>
    <w:p w14:paraId="44CEF0FA" w14:textId="77777777" w:rsidR="00BF5886" w:rsidRDefault="00BF5886"/>
    <w:p w14:paraId="51FF92A4" w14:textId="77777777" w:rsidR="00BF5886" w:rsidRDefault="00BF5886"/>
    <w:p w14:paraId="54A98607" w14:textId="77777777" w:rsidR="00BF5886" w:rsidRDefault="00BF58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25AA" w14:textId="77777777" w:rsidR="009000D5" w:rsidRDefault="009000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7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11"/>
      <w:gridCol w:w="1695"/>
      <w:gridCol w:w="2601"/>
    </w:tblGrid>
    <w:tr w:rsidR="003A0995" w:rsidRPr="00D54A11" w14:paraId="15C962D1" w14:textId="77777777" w:rsidTr="00D76DE0">
      <w:trPr>
        <w:trHeight w:val="338"/>
      </w:trPr>
      <w:tc>
        <w:tcPr>
          <w:tcW w:w="1620" w:type="dxa"/>
          <w:shd w:val="clear" w:color="auto" w:fill="E6E6E6"/>
          <w:vAlign w:val="center"/>
        </w:tcPr>
        <w:p w14:paraId="0092C5AE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11" w:type="dxa"/>
          <w:vAlign w:val="center"/>
        </w:tcPr>
        <w:p w14:paraId="19B64D93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의류 관리 프로그램</w:t>
          </w:r>
        </w:p>
      </w:tc>
      <w:tc>
        <w:tcPr>
          <w:tcW w:w="1695" w:type="dxa"/>
          <w:shd w:val="clear" w:color="auto" w:fill="E6E6E6"/>
          <w:vAlign w:val="center"/>
        </w:tcPr>
        <w:p w14:paraId="01CABE13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601" w:type="dxa"/>
          <w:vAlign w:val="center"/>
        </w:tcPr>
        <w:p w14:paraId="59EA8A52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022.03.23</w:t>
          </w:r>
        </w:p>
      </w:tc>
    </w:tr>
    <w:tr w:rsidR="003A0995" w:rsidRPr="00D54A11" w14:paraId="23700D74" w14:textId="77777777" w:rsidTr="00D76DE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9E0B7C0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11" w:type="dxa"/>
          <w:vAlign w:val="center"/>
        </w:tcPr>
        <w:p w14:paraId="6CF63A0E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5" w:type="dxa"/>
          <w:shd w:val="clear" w:color="auto" w:fill="E6E6E6"/>
          <w:vAlign w:val="center"/>
        </w:tcPr>
        <w:p w14:paraId="3D1E2E36" w14:textId="77777777" w:rsidR="003A0995" w:rsidRPr="00D54A11" w:rsidRDefault="003A099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601" w:type="dxa"/>
          <w:vAlign w:val="center"/>
        </w:tcPr>
        <w:p w14:paraId="49DFA2A9" w14:textId="65BFDF1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</w:t>
          </w:r>
          <w:r w:rsidR="009000D5">
            <w:rPr>
              <w:rFonts w:ascii="돋움" w:eastAsia="돋움" w:hAnsi="돋움"/>
            </w:rPr>
            <w:t>3</w:t>
          </w:r>
        </w:p>
      </w:tc>
    </w:tr>
  </w:tbl>
  <w:p w14:paraId="1CC0EFBD" w14:textId="5CE7B0AF" w:rsidR="003A0995" w:rsidRPr="00EF53CF" w:rsidRDefault="003A099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4E4C12" wp14:editId="3ABDA7F4">
              <wp:simplePos x="0" y="0"/>
              <wp:positionH relativeFrom="column">
                <wp:posOffset>635</wp:posOffset>
              </wp:positionH>
              <wp:positionV relativeFrom="paragraph">
                <wp:posOffset>82278</wp:posOffset>
              </wp:positionV>
              <wp:extent cx="5416055" cy="106045"/>
              <wp:effectExtent l="0" t="0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605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D66027F" id="Rectangle 28" o:spid="_x0000_s1026" style="position:absolute;left:0;text-align:left;margin-left:.05pt;margin-top:6.5pt;width:426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" fillcolor="#903" stroked="f" strokecolor="blu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1A92" w14:textId="77777777" w:rsidR="009000D5" w:rsidRDefault="009000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430606FA"/>
    <w:multiLevelType w:val="multilevel"/>
    <w:tmpl w:val="B93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C0A5D62"/>
    <w:multiLevelType w:val="multilevel"/>
    <w:tmpl w:val="7C4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185629531">
    <w:abstractNumId w:val="13"/>
  </w:num>
  <w:num w:numId="2" w16cid:durableId="644970826">
    <w:abstractNumId w:val="4"/>
  </w:num>
  <w:num w:numId="3" w16cid:durableId="1402218983">
    <w:abstractNumId w:val="8"/>
  </w:num>
  <w:num w:numId="4" w16cid:durableId="2078740609">
    <w:abstractNumId w:val="0"/>
  </w:num>
  <w:num w:numId="5" w16cid:durableId="1570379672">
    <w:abstractNumId w:val="3"/>
  </w:num>
  <w:num w:numId="6" w16cid:durableId="453988035">
    <w:abstractNumId w:val="6"/>
  </w:num>
  <w:num w:numId="7" w16cid:durableId="630021559">
    <w:abstractNumId w:val="2"/>
  </w:num>
  <w:num w:numId="8" w16cid:durableId="1300573621">
    <w:abstractNumId w:val="5"/>
  </w:num>
  <w:num w:numId="9" w16cid:durableId="24867787">
    <w:abstractNumId w:val="11"/>
  </w:num>
  <w:num w:numId="10" w16cid:durableId="1528716947">
    <w:abstractNumId w:val="10"/>
  </w:num>
  <w:num w:numId="11" w16cid:durableId="1326130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4972131">
    <w:abstractNumId w:val="1"/>
  </w:num>
  <w:num w:numId="13" w16cid:durableId="1924877746">
    <w:abstractNumId w:val="1"/>
    <w:lvlOverride w:ilvl="0">
      <w:startOverride w:val="1"/>
    </w:lvlOverride>
  </w:num>
  <w:num w:numId="14" w16cid:durableId="286620468">
    <w:abstractNumId w:val="4"/>
    <w:lvlOverride w:ilvl="0">
      <w:startOverride w:val="1"/>
    </w:lvlOverride>
  </w:num>
  <w:num w:numId="15" w16cid:durableId="1731344027">
    <w:abstractNumId w:val="1"/>
  </w:num>
  <w:num w:numId="16" w16cid:durableId="1175077806">
    <w:abstractNumId w:val="13"/>
  </w:num>
  <w:num w:numId="17" w16cid:durableId="579487002">
    <w:abstractNumId w:val="13"/>
  </w:num>
  <w:num w:numId="18" w16cid:durableId="1787578683">
    <w:abstractNumId w:val="13"/>
  </w:num>
  <w:num w:numId="19" w16cid:durableId="1392730788">
    <w:abstractNumId w:val="13"/>
  </w:num>
  <w:num w:numId="20" w16cid:durableId="1694377856">
    <w:abstractNumId w:val="13"/>
  </w:num>
  <w:num w:numId="21" w16cid:durableId="1307205092">
    <w:abstractNumId w:val="13"/>
  </w:num>
  <w:num w:numId="22" w16cid:durableId="806318265">
    <w:abstractNumId w:val="13"/>
  </w:num>
  <w:num w:numId="23" w16cid:durableId="1799378091">
    <w:abstractNumId w:val="9"/>
  </w:num>
  <w:num w:numId="24" w16cid:durableId="1256597257">
    <w:abstractNumId w:val="7"/>
  </w:num>
  <w:num w:numId="25" w16cid:durableId="1376662327">
    <w:abstractNumId w:val="12"/>
  </w:num>
  <w:num w:numId="26" w16cid:durableId="176236256">
    <w:abstractNumId w:val="7"/>
  </w:num>
  <w:num w:numId="27" w16cid:durableId="98713008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4BF4"/>
    <w:rsid w:val="00035777"/>
    <w:rsid w:val="000363FC"/>
    <w:rsid w:val="00037D57"/>
    <w:rsid w:val="00040BD6"/>
    <w:rsid w:val="00040BF3"/>
    <w:rsid w:val="000413D1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FE6"/>
    <w:rsid w:val="00082284"/>
    <w:rsid w:val="00083049"/>
    <w:rsid w:val="000858EE"/>
    <w:rsid w:val="00085BEA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E31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281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1B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1710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47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6F50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6FC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699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995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2BF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2463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2E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30B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197F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4A9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24E9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54A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070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0DD0"/>
    <w:rsid w:val="006E2204"/>
    <w:rsid w:val="006E2849"/>
    <w:rsid w:val="006E2DA2"/>
    <w:rsid w:val="006E4019"/>
    <w:rsid w:val="006E4195"/>
    <w:rsid w:val="006E4DBF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2E08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000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7C6E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3CEC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8B0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886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3F67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46C7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0D5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0925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6C5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25BF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635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63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3C54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4CD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886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5C21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479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345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4081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15F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6DE0"/>
    <w:rsid w:val="00D77A0A"/>
    <w:rsid w:val="00D804D9"/>
    <w:rsid w:val="00D80772"/>
    <w:rsid w:val="00D813E7"/>
    <w:rsid w:val="00D8188C"/>
    <w:rsid w:val="00D82222"/>
    <w:rsid w:val="00D82687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3BA5"/>
    <w:rsid w:val="00DE4179"/>
    <w:rsid w:val="00DE41CF"/>
    <w:rsid w:val="00DE4600"/>
    <w:rsid w:val="00DE525B"/>
    <w:rsid w:val="00DE6B16"/>
    <w:rsid w:val="00DE7018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821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5798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87FD4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67A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2EA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59FE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6C83"/>
    <w:rsid w:val="00F5796B"/>
    <w:rsid w:val="00F60B04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4E3E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B5A87ED"/>
  <w15:chartTrackingRefBased/>
  <w15:docId w15:val="{5412B7EF-49B3-4CD9-9DC0-05AA9354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Normal (Web)"/>
    <w:basedOn w:val="a"/>
    <w:uiPriority w:val="99"/>
    <w:unhideWhenUsed/>
    <w:rsid w:val="007D46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link w:val="3"/>
    <w:rsid w:val="007A5886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link w:val="4"/>
    <w:rsid w:val="007A5886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link w:val="5"/>
    <w:rsid w:val="007A5886"/>
    <w:rPr>
      <w:rFonts w:ascii="HY헤드라인M" w:eastAsia="HY헤드라인M" w:hAnsi="Arial"/>
      <w:kern w:val="2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character" w:customStyle="1" w:styleId="Char">
    <w:name w:val="문서 구조 Char"/>
    <w:link w:val="a3"/>
    <w:semiHidden/>
    <w:rsid w:val="007A5886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1">
    <w:name w:val="풍선 도움말 텍스트 Char"/>
    <w:link w:val="a7"/>
    <w:semiHidden/>
    <w:rsid w:val="007A5886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link w:val="ab"/>
    <w:semiHidden/>
    <w:rsid w:val="007A5886"/>
    <w:rPr>
      <w:rFonts w:ascii="바탕" w:eastAsia="맑은 고딕"/>
      <w:kern w:val="2"/>
      <w:szCs w:val="24"/>
    </w:rPr>
  </w:style>
  <w:style w:type="character" w:customStyle="1" w:styleId="Char4">
    <w:name w:val="메모 주제 Char"/>
    <w:link w:val="ac"/>
    <w:semiHidden/>
    <w:rsid w:val="007A5886"/>
    <w:rPr>
      <w:rFonts w:ascii="바탕" w:eastAsia="맑은 고딕"/>
      <w:b/>
      <w:bCs/>
      <w:kern w:val="2"/>
      <w:szCs w:val="24"/>
    </w:rPr>
  </w:style>
  <w:style w:type="character" w:styleId="af4">
    <w:name w:val="FollowedHyperlink"/>
    <w:uiPriority w:val="99"/>
    <w:unhideWhenUsed/>
    <w:rsid w:val="007A5886"/>
    <w:rPr>
      <w:color w:val="954F72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45D5-5652-4504-A214-73B6D2CD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226</TotalTime>
  <Pages>32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16802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박현빈</dc:creator>
  <cp:keywords/>
  <cp:lastModifiedBy>박현빈</cp:lastModifiedBy>
  <cp:revision>18</cp:revision>
  <cp:lastPrinted>2008-01-26T04:17:00Z</cp:lastPrinted>
  <dcterms:created xsi:type="dcterms:W3CDTF">2022-04-28T06:56:00Z</dcterms:created>
  <dcterms:modified xsi:type="dcterms:W3CDTF">2022-04-28T14:57:00Z</dcterms:modified>
</cp:coreProperties>
</file>